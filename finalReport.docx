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09E221" w14:textId="77777777" w:rsidR="00261192" w:rsidRDefault="00261192" w:rsidP="00261192">
      <w:pPr>
        <w:pStyle w:val="Title1"/>
        <w:jc w:val="right"/>
      </w:pPr>
      <w:r>
        <w:rPr>
          <w:noProof/>
        </w:rPr>
        <w:drawing>
          <wp:inline distT="0" distB="0" distL="0" distR="0" wp14:anchorId="3AA1CE86" wp14:editId="6C7CC591">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4585" cy="848360"/>
                    </a:xfrm>
                    <a:prstGeom prst="rect">
                      <a:avLst/>
                    </a:prstGeom>
                    <a:noFill/>
                    <a:ln>
                      <a:noFill/>
                    </a:ln>
                  </pic:spPr>
                </pic:pic>
              </a:graphicData>
            </a:graphic>
          </wp:inline>
        </w:drawing>
      </w:r>
    </w:p>
    <w:p w14:paraId="48FD6A06" w14:textId="77777777" w:rsidR="00AE3DD5" w:rsidRDefault="00AE3DD5">
      <w:pPr>
        <w:pStyle w:val="Title1"/>
        <w:rPr>
          <w:sz w:val="36"/>
          <w:szCs w:val="36"/>
        </w:rPr>
      </w:pPr>
    </w:p>
    <w:p w14:paraId="7B34C3F5" w14:textId="03FC774A" w:rsidR="00261192" w:rsidRPr="00AE3DD5" w:rsidRDefault="00261192">
      <w:pPr>
        <w:pStyle w:val="Title1"/>
        <w:rPr>
          <w:sz w:val="36"/>
          <w:szCs w:val="36"/>
        </w:rPr>
      </w:pPr>
      <w:r w:rsidRPr="00AE3DD5">
        <w:rPr>
          <w:noProof/>
          <w:sz w:val="36"/>
          <w:szCs w:val="36"/>
        </w:rPr>
        <mc:AlternateContent>
          <mc:Choice Requires="wps">
            <w:drawing>
              <wp:anchor distT="0" distB="0" distL="114300" distR="114300" simplePos="0" relativeHeight="251654144" behindDoc="0" locked="1" layoutInCell="1" allowOverlap="1" wp14:anchorId="09B43DA5" wp14:editId="7EA8F22C">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75"/>
                            </w:tblGrid>
                            <w:tr w:rsidR="00275F17" w14:paraId="675E5CF9" w14:textId="77777777">
                              <w:trPr>
                                <w:trHeight w:val="1338"/>
                              </w:trPr>
                              <w:tc>
                                <w:tcPr>
                                  <w:tcW w:w="5399" w:type="dxa"/>
                                  <w:tcMar>
                                    <w:left w:w="0" w:type="dxa"/>
                                    <w:right w:w="0" w:type="dxa"/>
                                  </w:tcMar>
                                  <w:vAlign w:val="bottom"/>
                                </w:tcPr>
                                <w:p w14:paraId="0B498858" w14:textId="77777777" w:rsidR="00275F17" w:rsidRPr="00935240" w:rsidRDefault="00275F17" w:rsidP="00EF35F6">
                                  <w:pPr>
                                    <w:pStyle w:val="LEUFPSchool"/>
                                  </w:pPr>
                                  <w:r>
                                    <w:t>School of Computing</w:t>
                                  </w:r>
                                </w:p>
                                <w:p w14:paraId="1F003E2F" w14:textId="77777777" w:rsidR="00275F17" w:rsidRDefault="00275F17" w:rsidP="00261192">
                                  <w:pPr>
                                    <w:pStyle w:val="LEUFPFac"/>
                                  </w:pPr>
                                  <w:r>
                                    <w:t xml:space="preserve">Faculty of Engineering </w:t>
                                  </w:r>
                                </w:p>
                              </w:tc>
                            </w:tr>
                          </w:tbl>
                          <w:p w14:paraId="2A21BCBC" w14:textId="77777777" w:rsidR="00275F17" w:rsidRDefault="00275F17" w:rsidP="00EF35F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43DA5"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" filled="f" stroked="f">
                <v:textbox inset="0,0,0,0">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75"/>
                      </w:tblGrid>
                      <w:tr w:rsidR="00275F17" w14:paraId="675E5CF9" w14:textId="77777777">
                        <w:trPr>
                          <w:trHeight w:val="1338"/>
                        </w:trPr>
                        <w:tc>
                          <w:tcPr>
                            <w:tcW w:w="5399" w:type="dxa"/>
                            <w:tcMar>
                              <w:left w:w="0" w:type="dxa"/>
                              <w:right w:w="0" w:type="dxa"/>
                            </w:tcMar>
                            <w:vAlign w:val="bottom"/>
                          </w:tcPr>
                          <w:p w14:paraId="0B498858" w14:textId="77777777" w:rsidR="00275F17" w:rsidRPr="00935240" w:rsidRDefault="00275F17" w:rsidP="00EF35F6">
                            <w:pPr>
                              <w:pStyle w:val="LEUFPSchool"/>
                            </w:pPr>
                            <w:r>
                              <w:t>School of Computing</w:t>
                            </w:r>
                          </w:p>
                          <w:p w14:paraId="1F003E2F" w14:textId="77777777" w:rsidR="00275F17" w:rsidRDefault="00275F17" w:rsidP="00261192">
                            <w:pPr>
                              <w:pStyle w:val="LEUFPFac"/>
                            </w:pPr>
                            <w:r>
                              <w:t xml:space="preserve">Faculty of Engineering </w:t>
                            </w:r>
                          </w:p>
                        </w:tc>
                      </w:tr>
                    </w:tbl>
                    <w:p w14:paraId="2A21BCBC" w14:textId="77777777" w:rsidR="00275F17" w:rsidRDefault="00275F17" w:rsidP="00EF35F6"/>
                  </w:txbxContent>
                </v:textbox>
                <w10:wrap anchorx="page" anchory="page"/>
                <w10:anchorlock/>
              </v:shape>
            </w:pict>
          </mc:Fallback>
        </mc:AlternateContent>
      </w:r>
      <w:r w:rsidR="00AE3DD5" w:rsidRPr="00AE3DD5">
        <w:rPr>
          <w:sz w:val="36"/>
          <w:szCs w:val="36"/>
        </w:rPr>
        <w:t>Final Report</w:t>
      </w:r>
    </w:p>
    <w:p w14:paraId="324E8225" w14:textId="3773F047" w:rsidR="00687AEF" w:rsidRDefault="00261192">
      <w:pPr>
        <w:pStyle w:val="Title1"/>
      </w:pPr>
      <w:r>
        <w:rPr>
          <w:noProof/>
        </w:rPr>
        <mc:AlternateContent>
          <mc:Choice Requires="wps">
            <w:drawing>
              <wp:anchor distT="0" distB="0" distL="114300" distR="114300" simplePos="0" relativeHeight="251655168" behindDoc="0" locked="1" layoutInCell="1" allowOverlap="1" wp14:anchorId="3A08862E" wp14:editId="325F7FA4">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44C2AE" id="Straight Connector 4"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">
                <w10:wrap anchorx="page" anchory="page"/>
                <w10:anchorlock/>
              </v:line>
            </w:pict>
          </mc:Fallback>
        </mc:AlternateContent>
      </w:r>
      <w:r w:rsidR="00F30582">
        <w:t xml:space="preserve">Procedural Modelling of </w:t>
      </w:r>
      <w:r w:rsidR="000E1C51">
        <w:t xml:space="preserve">Urban </w:t>
      </w:r>
      <w:r w:rsidR="00F30582">
        <w:t>Cities</w:t>
      </w:r>
    </w:p>
    <w:p w14:paraId="08E38DE7" w14:textId="7A7EA452" w:rsidR="00687AEF" w:rsidRDefault="00A923A0" w:rsidP="00AB6233">
      <w:pPr>
        <w:pStyle w:val="Subtitle1"/>
      </w:pPr>
      <w:r>
        <w:t>Nikolay Dimitrov Slavev</w:t>
      </w:r>
    </w:p>
    <w:p w14:paraId="1CC77CD6" w14:textId="45F49EC8" w:rsidR="00423799" w:rsidRPr="001A12F1" w:rsidRDefault="00C13534" w:rsidP="00AB6233">
      <w:pPr>
        <w:pStyle w:val="Subtitle1"/>
        <w:rPr>
          <w:b w:val="0"/>
        </w:rPr>
      </w:pPr>
      <w:r>
        <w:t>Submitted in accordance with the requirements fo</w:t>
      </w:r>
      <w:r w:rsidR="00A923A0">
        <w:t>r the degree of</w:t>
      </w:r>
      <w:r w:rsidR="00A923A0">
        <w:br/>
        <w:t>BSc Computer Science</w:t>
      </w:r>
    </w:p>
    <w:p w14:paraId="2C0CCDC6" w14:textId="43F13532" w:rsidR="00C13534" w:rsidRDefault="00A17BA3" w:rsidP="00C13534">
      <w:pPr>
        <w:pStyle w:val="centred"/>
      </w:pPr>
      <w:r>
        <w:rPr>
          <w:b/>
        </w:rPr>
        <w:t>2018/2019</w:t>
      </w:r>
    </w:p>
    <w:p w14:paraId="3F09CF49" w14:textId="3909FB21" w:rsidR="004C1103" w:rsidRPr="00495A63" w:rsidRDefault="001F476E" w:rsidP="00C13534">
      <w:pPr>
        <w:pStyle w:val="centred"/>
      </w:pPr>
      <w:r>
        <w:rPr>
          <w:b/>
        </w:rPr>
        <w:t>40 credits</w:t>
      </w:r>
    </w:p>
    <w:p w14:paraId="023EE8F8" w14:textId="77777777" w:rsidR="005261E4" w:rsidRDefault="005261E4">
      <w:pPr>
        <w:pStyle w:val="centred"/>
      </w:pPr>
    </w:p>
    <w:p w14:paraId="427C22DF" w14:textId="77777777" w:rsidR="00687AEF" w:rsidRDefault="00687AEF">
      <w:pPr>
        <w:pStyle w:val="centred"/>
      </w:pPr>
    </w:p>
    <w:p w14:paraId="2F52A85F" w14:textId="77777777" w:rsidR="00687AEF" w:rsidRDefault="00687AEF">
      <w:pPr>
        <w:pStyle w:val="centred"/>
      </w:pPr>
    </w:p>
    <w:p w14:paraId="11120973" w14:textId="77777777" w:rsidR="002431AF" w:rsidRDefault="003457C0" w:rsidP="002431AF">
      <w:pPr>
        <w:rPr>
          <w:i/>
        </w:rPr>
      </w:pPr>
      <w:r>
        <w:br w:type="page"/>
      </w:r>
      <w:r w:rsidR="00E57D0C">
        <w:lastRenderedPageBreak/>
        <w:t>The candidate confirms that the following have been submitted</w:t>
      </w:r>
      <w:r w:rsidR="00CB5511">
        <w:rPr>
          <w:i/>
        </w:rPr>
        <w:t>:</w:t>
      </w:r>
    </w:p>
    <w:p w14:paraId="55DF6C0B" w14:textId="15EE4C4C" w:rsidR="00687AEF" w:rsidRPr="00F306F5" w:rsidRDefault="00687AEF" w:rsidP="002431AF">
      <w:pPr>
        <w:rPr>
          <w:i/>
        </w:rPr>
      </w:pPr>
    </w:p>
    <w:tbl>
      <w:tblPr>
        <w:tblStyle w:val="TableGrid"/>
        <w:tblW w:w="0" w:type="auto"/>
        <w:tblLook w:val="04A0" w:firstRow="1" w:lastRow="0" w:firstColumn="1" w:lastColumn="0" w:noHBand="0" w:noVBand="1"/>
      </w:tblPr>
      <w:tblGrid>
        <w:gridCol w:w="3070"/>
        <w:gridCol w:w="2758"/>
        <w:gridCol w:w="3402"/>
      </w:tblGrid>
      <w:tr w:rsidR="00E57D0C" w14:paraId="6F041416" w14:textId="77777777" w:rsidTr="00F306F5">
        <w:tc>
          <w:tcPr>
            <w:tcW w:w="3124" w:type="dxa"/>
          </w:tcPr>
          <w:p w14:paraId="7740BAEF" w14:textId="77777777" w:rsidR="00E57D0C" w:rsidRPr="00F306F5" w:rsidRDefault="00F306F5" w:rsidP="00E57D0C">
            <w:pPr>
              <w:rPr>
                <w:b/>
              </w:rPr>
            </w:pPr>
            <w:r w:rsidRPr="00F306F5">
              <w:rPr>
                <w:b/>
              </w:rPr>
              <w:t>Items</w:t>
            </w:r>
          </w:p>
        </w:tc>
        <w:tc>
          <w:tcPr>
            <w:tcW w:w="2796" w:type="dxa"/>
          </w:tcPr>
          <w:p w14:paraId="095053F8" w14:textId="77777777" w:rsidR="00E57D0C" w:rsidRPr="00F306F5" w:rsidRDefault="00E57D0C" w:rsidP="002431AF">
            <w:pPr>
              <w:rPr>
                <w:b/>
              </w:rPr>
            </w:pPr>
            <w:r w:rsidRPr="00F306F5">
              <w:rPr>
                <w:b/>
              </w:rPr>
              <w:t>Format</w:t>
            </w:r>
          </w:p>
        </w:tc>
        <w:tc>
          <w:tcPr>
            <w:tcW w:w="3452" w:type="dxa"/>
          </w:tcPr>
          <w:p w14:paraId="69B20F5B" w14:textId="77777777" w:rsidR="00E57D0C" w:rsidRPr="00F306F5" w:rsidRDefault="00E57D0C" w:rsidP="002431AF">
            <w:pPr>
              <w:rPr>
                <w:b/>
              </w:rPr>
            </w:pPr>
            <w:r w:rsidRPr="00F306F5">
              <w:rPr>
                <w:b/>
              </w:rPr>
              <w:t>Recipient(s) and Date</w:t>
            </w:r>
          </w:p>
        </w:tc>
      </w:tr>
      <w:tr w:rsidR="00E57D0C" w14:paraId="478D7496" w14:textId="77777777" w:rsidTr="00F306F5">
        <w:tc>
          <w:tcPr>
            <w:tcW w:w="3124" w:type="dxa"/>
          </w:tcPr>
          <w:p w14:paraId="0A837DC4" w14:textId="16735D71" w:rsidR="00E57D0C" w:rsidRPr="00F306F5" w:rsidRDefault="00A66436" w:rsidP="002431AF">
            <w:pPr>
              <w:rPr>
                <w:i/>
              </w:rPr>
            </w:pPr>
            <w:r>
              <w:rPr>
                <w:i/>
              </w:rPr>
              <w:t>Project Report</w:t>
            </w:r>
            <w:r w:rsidR="00F306F5" w:rsidRPr="00F306F5">
              <w:rPr>
                <w:i/>
              </w:rPr>
              <w:t xml:space="preserve"> </w:t>
            </w:r>
          </w:p>
        </w:tc>
        <w:tc>
          <w:tcPr>
            <w:tcW w:w="2796" w:type="dxa"/>
          </w:tcPr>
          <w:p w14:paraId="717C7FB9" w14:textId="279205A4" w:rsidR="00E57D0C" w:rsidRPr="00F306F5" w:rsidRDefault="00A66436" w:rsidP="002431AF">
            <w:pPr>
              <w:rPr>
                <w:i/>
              </w:rPr>
            </w:pPr>
            <w:r>
              <w:rPr>
                <w:i/>
              </w:rPr>
              <w:t>PDF</w:t>
            </w:r>
          </w:p>
        </w:tc>
        <w:tc>
          <w:tcPr>
            <w:tcW w:w="3452" w:type="dxa"/>
          </w:tcPr>
          <w:p w14:paraId="503CCCE6" w14:textId="4120D3A9" w:rsidR="00E57D0C" w:rsidRPr="00F306F5" w:rsidRDefault="00A66436" w:rsidP="00E57D0C">
            <w:pPr>
              <w:rPr>
                <w:i/>
              </w:rPr>
            </w:pPr>
            <w:r>
              <w:rPr>
                <w:i/>
              </w:rPr>
              <w:t>VLE (01/05/2019)</w:t>
            </w:r>
          </w:p>
        </w:tc>
      </w:tr>
      <w:tr w:rsidR="00E57D0C" w14:paraId="453F0494" w14:textId="77777777" w:rsidTr="00F306F5">
        <w:tc>
          <w:tcPr>
            <w:tcW w:w="3124" w:type="dxa"/>
          </w:tcPr>
          <w:p w14:paraId="18BE80F3" w14:textId="053A2D0E" w:rsidR="00E57D0C" w:rsidRPr="00F306F5" w:rsidRDefault="00FE02EB" w:rsidP="00EF35F6">
            <w:pPr>
              <w:rPr>
                <w:i/>
              </w:rPr>
            </w:pPr>
            <w:r>
              <w:rPr>
                <w:i/>
              </w:rPr>
              <w:t>Project Report</w:t>
            </w:r>
          </w:p>
        </w:tc>
        <w:tc>
          <w:tcPr>
            <w:tcW w:w="2796" w:type="dxa"/>
          </w:tcPr>
          <w:p w14:paraId="5F65B7AD" w14:textId="57DD025B" w:rsidR="00E57D0C" w:rsidRPr="00F306F5" w:rsidRDefault="00FE02EB" w:rsidP="00EF35F6">
            <w:pPr>
              <w:rPr>
                <w:i/>
              </w:rPr>
            </w:pPr>
            <w:r>
              <w:rPr>
                <w:i/>
              </w:rPr>
              <w:t>Physical Copy (x2)</w:t>
            </w:r>
          </w:p>
        </w:tc>
        <w:tc>
          <w:tcPr>
            <w:tcW w:w="3452" w:type="dxa"/>
          </w:tcPr>
          <w:p w14:paraId="5C445A09" w14:textId="10867EFF" w:rsidR="00E57D0C" w:rsidRPr="00F306F5" w:rsidRDefault="00456EDF" w:rsidP="00EF35F6">
            <w:pPr>
              <w:rPr>
                <w:i/>
              </w:rPr>
            </w:pPr>
            <w:r>
              <w:rPr>
                <w:i/>
              </w:rPr>
              <w:t>SSO (01/05/2019)</w:t>
            </w:r>
          </w:p>
        </w:tc>
      </w:tr>
      <w:tr w:rsidR="00E57D0C" w14:paraId="283CF58A" w14:textId="77777777" w:rsidTr="00F306F5">
        <w:tc>
          <w:tcPr>
            <w:tcW w:w="3124" w:type="dxa"/>
          </w:tcPr>
          <w:p w14:paraId="1D9F7E87" w14:textId="6EBAE342" w:rsidR="00E57D0C" w:rsidRPr="00F306F5" w:rsidRDefault="003C23A9" w:rsidP="002431AF">
            <w:pPr>
              <w:rPr>
                <w:i/>
              </w:rPr>
            </w:pPr>
            <w:r>
              <w:rPr>
                <w:i/>
              </w:rPr>
              <w:t xml:space="preserve">Source </w:t>
            </w:r>
            <w:r w:rsidR="002B0056">
              <w:rPr>
                <w:i/>
              </w:rPr>
              <w:t>Code</w:t>
            </w:r>
          </w:p>
        </w:tc>
        <w:tc>
          <w:tcPr>
            <w:tcW w:w="2796" w:type="dxa"/>
          </w:tcPr>
          <w:p w14:paraId="0AC5D5F1" w14:textId="217E4A8A" w:rsidR="00E57D0C" w:rsidRPr="00F306F5" w:rsidRDefault="00AB158B" w:rsidP="002431AF">
            <w:pPr>
              <w:rPr>
                <w:i/>
              </w:rPr>
            </w:pPr>
            <w:r>
              <w:rPr>
                <w:i/>
              </w:rPr>
              <w:t>Online Access (Appendix)</w:t>
            </w:r>
          </w:p>
        </w:tc>
        <w:tc>
          <w:tcPr>
            <w:tcW w:w="3452" w:type="dxa"/>
          </w:tcPr>
          <w:p w14:paraId="62AD2A4F" w14:textId="4DE7706A" w:rsidR="00E57D0C" w:rsidRPr="00F306F5" w:rsidRDefault="00EC0631" w:rsidP="002431AF">
            <w:pPr>
              <w:rPr>
                <w:i/>
              </w:rPr>
            </w:pPr>
            <w:r>
              <w:rPr>
                <w:i/>
              </w:rPr>
              <w:t>Supervisor, assessor (01/05/2019</w:t>
            </w:r>
            <w:r w:rsidR="00F306F5">
              <w:rPr>
                <w:i/>
              </w:rPr>
              <w:t>)</w:t>
            </w:r>
          </w:p>
        </w:tc>
      </w:tr>
      <w:tr w:rsidR="00E57D0C" w14:paraId="0F0D7E20" w14:textId="77777777" w:rsidTr="00F306F5">
        <w:tc>
          <w:tcPr>
            <w:tcW w:w="3124" w:type="dxa"/>
          </w:tcPr>
          <w:p w14:paraId="45A464A2" w14:textId="14E6B128" w:rsidR="00E57D0C" w:rsidRPr="00F306F5" w:rsidRDefault="00F048C2" w:rsidP="002431AF">
            <w:pPr>
              <w:rPr>
                <w:i/>
              </w:rPr>
            </w:pPr>
            <w:r>
              <w:rPr>
                <w:i/>
              </w:rPr>
              <w:t>User Manual</w:t>
            </w:r>
          </w:p>
        </w:tc>
        <w:tc>
          <w:tcPr>
            <w:tcW w:w="2796" w:type="dxa"/>
          </w:tcPr>
          <w:p w14:paraId="4EB568DA" w14:textId="4742FC0A" w:rsidR="00E57D0C" w:rsidRPr="00F306F5" w:rsidRDefault="007A0596" w:rsidP="00E57D0C">
            <w:pPr>
              <w:rPr>
                <w:i/>
              </w:rPr>
            </w:pPr>
            <w:r>
              <w:rPr>
                <w:i/>
              </w:rPr>
              <w:t>PDF (in Appendix)</w:t>
            </w:r>
          </w:p>
        </w:tc>
        <w:tc>
          <w:tcPr>
            <w:tcW w:w="3452" w:type="dxa"/>
          </w:tcPr>
          <w:p w14:paraId="20845069" w14:textId="14E8D819" w:rsidR="00E57D0C" w:rsidRPr="00F306F5" w:rsidRDefault="00E57D0C" w:rsidP="002431AF">
            <w:pPr>
              <w:rPr>
                <w:i/>
              </w:rPr>
            </w:pPr>
            <w:r w:rsidRPr="00F306F5">
              <w:rPr>
                <w:i/>
              </w:rPr>
              <w:t>Client, supervisor</w:t>
            </w:r>
            <w:r w:rsidR="007A0596">
              <w:rPr>
                <w:i/>
              </w:rPr>
              <w:t xml:space="preserve"> (01/05/2019</w:t>
            </w:r>
            <w:r w:rsidR="00F306F5">
              <w:rPr>
                <w:i/>
              </w:rPr>
              <w:t>)</w:t>
            </w:r>
          </w:p>
        </w:tc>
      </w:tr>
      <w:tr w:rsidR="00343956" w14:paraId="053ECDA6" w14:textId="77777777" w:rsidTr="00F306F5">
        <w:tc>
          <w:tcPr>
            <w:tcW w:w="3124" w:type="dxa"/>
          </w:tcPr>
          <w:p w14:paraId="3DE84E91" w14:textId="54F3AE90" w:rsidR="00343956" w:rsidRDefault="00343956" w:rsidP="002431AF">
            <w:pPr>
              <w:rPr>
                <w:i/>
              </w:rPr>
            </w:pPr>
            <w:r>
              <w:rPr>
                <w:i/>
              </w:rPr>
              <w:t>Video Demo</w:t>
            </w:r>
          </w:p>
        </w:tc>
        <w:tc>
          <w:tcPr>
            <w:tcW w:w="2796" w:type="dxa"/>
          </w:tcPr>
          <w:p w14:paraId="141AD3D1" w14:textId="65249370" w:rsidR="00343956" w:rsidRDefault="00343956" w:rsidP="00E57D0C">
            <w:pPr>
              <w:rPr>
                <w:i/>
              </w:rPr>
            </w:pPr>
            <w:r>
              <w:rPr>
                <w:i/>
              </w:rPr>
              <w:t>Online Access (Appendix)</w:t>
            </w:r>
          </w:p>
        </w:tc>
        <w:tc>
          <w:tcPr>
            <w:tcW w:w="3452" w:type="dxa"/>
          </w:tcPr>
          <w:p w14:paraId="643CA2CF" w14:textId="49CDF97B" w:rsidR="00343956" w:rsidRPr="00F306F5" w:rsidRDefault="00343956" w:rsidP="002431AF">
            <w:pPr>
              <w:rPr>
                <w:i/>
              </w:rPr>
            </w:pPr>
            <w:r>
              <w:rPr>
                <w:i/>
              </w:rPr>
              <w:t>YouTube (01/05/2019)</w:t>
            </w:r>
          </w:p>
        </w:tc>
      </w:tr>
    </w:tbl>
    <w:p w14:paraId="13AC4B06" w14:textId="77777777" w:rsidR="00E57D0C" w:rsidRDefault="00E57D0C" w:rsidP="002431AF"/>
    <w:p w14:paraId="53C6DDE6" w14:textId="77777777" w:rsidR="00E378D3" w:rsidRDefault="00E378D3" w:rsidP="002431AF"/>
    <w:p w14:paraId="0F3BADA7" w14:textId="5E7711C2" w:rsidR="00CB5511" w:rsidRDefault="001C7B68" w:rsidP="002431AF">
      <w:r>
        <w:t>Type of Project: Exploratory Software</w:t>
      </w:r>
    </w:p>
    <w:p w14:paraId="7F81A51F" w14:textId="77777777" w:rsidR="00CB5511" w:rsidRDefault="00CB5511" w:rsidP="002431AF"/>
    <w:p w14:paraId="2BA8A514" w14:textId="77777777" w:rsidR="00F306F5" w:rsidRDefault="00F306F5" w:rsidP="002431AF"/>
    <w:p w14:paraId="7FD1ABD4" w14:textId="77777777" w:rsidR="00F306F5" w:rsidRDefault="00F306F5" w:rsidP="002431AF"/>
    <w:p w14:paraId="29B9F3BB" w14:textId="77777777" w:rsidR="00CB5511" w:rsidRDefault="00CB5511" w:rsidP="002431AF"/>
    <w:p w14:paraId="5DC80F65" w14:textId="77777777" w:rsidR="00261192" w:rsidRDefault="00261192" w:rsidP="00261192">
      <w:pPr>
        <w:pStyle w:val="Footer"/>
        <w:jc w:val="both"/>
      </w:pPr>
      <w:r>
        <w:t>The candidate confirms that the work submitted is their own and the appropriate credit has been given where reference has been made to the work of others.</w:t>
      </w:r>
    </w:p>
    <w:p w14:paraId="5F0373F3" w14:textId="77777777" w:rsidR="00261192" w:rsidRDefault="00261192" w:rsidP="00261192">
      <w:pPr>
        <w:pStyle w:val="Footer"/>
        <w:jc w:val="both"/>
      </w:pPr>
    </w:p>
    <w:p w14:paraId="22841E73" w14:textId="77777777" w:rsidR="00261192" w:rsidRDefault="00261192" w:rsidP="00261192">
      <w:pPr>
        <w:pStyle w:val="Footer"/>
        <w:jc w:val="both"/>
      </w:pPr>
      <w:r>
        <w:t>I understand that failure to attribute material which is obtained from another source may be considered as plagiarism.</w:t>
      </w:r>
    </w:p>
    <w:p w14:paraId="4190EE34" w14:textId="77777777" w:rsidR="00261192" w:rsidRDefault="00261192" w:rsidP="00261192">
      <w:pPr>
        <w:pStyle w:val="Footer"/>
        <w:jc w:val="both"/>
      </w:pPr>
    </w:p>
    <w:p w14:paraId="700F2538" w14:textId="77777777" w:rsidR="00261192" w:rsidRDefault="00261192" w:rsidP="00261192">
      <w:pPr>
        <w:pStyle w:val="Footer"/>
        <w:jc w:val="both"/>
      </w:pPr>
    </w:p>
    <w:p w14:paraId="1013B781" w14:textId="031BDB89" w:rsidR="00261192" w:rsidRDefault="000F1166" w:rsidP="00261192">
      <w:pPr>
        <w:pStyle w:val="Footer"/>
        <w:tabs>
          <w:tab w:val="clear" w:pos="8306"/>
          <w:tab w:val="right" w:leader="underscore" w:pos="9072"/>
        </w:tabs>
      </w:pPr>
      <w:r>
        <w:tab/>
        <w:t>Signed By:</w:t>
      </w:r>
      <w:r w:rsidR="00261192">
        <w:tab/>
      </w:r>
    </w:p>
    <w:p w14:paraId="5F73818A" w14:textId="77777777" w:rsidR="00FA4D96" w:rsidRDefault="00FA4D96" w:rsidP="00FA4D96"/>
    <w:p w14:paraId="6D3D7561" w14:textId="77777777" w:rsidR="00F306F5" w:rsidRDefault="00F306F5" w:rsidP="00FA4D96"/>
    <w:p w14:paraId="69CCF9CE" w14:textId="77777777" w:rsidR="00F306F5" w:rsidRDefault="00F306F5" w:rsidP="00FA4D96"/>
    <w:p w14:paraId="77983F81" w14:textId="719468B8" w:rsidR="00FA4D96" w:rsidRDefault="007C12CF" w:rsidP="00FA4D96">
      <w:r>
        <w:t>© 2019</w:t>
      </w:r>
      <w:r w:rsidR="00FA4D96">
        <w:t xml:space="preserve"> The University of Le</w:t>
      </w:r>
      <w:r w:rsidR="00EA26C6">
        <w:t>eds and Nikolay Dimitrov Slavev</w:t>
      </w:r>
    </w:p>
    <w:p w14:paraId="26C938BE" w14:textId="77777777" w:rsidR="00E87E2B" w:rsidRDefault="00E87E2B" w:rsidP="00E87E2B">
      <w:pPr>
        <w:pStyle w:val="Heading1"/>
      </w:pPr>
      <w:bookmarkStart w:id="0" w:name="_Toc407145087"/>
      <w:r>
        <w:lastRenderedPageBreak/>
        <w:t>Summary</w:t>
      </w:r>
      <w:bookmarkEnd w:id="0"/>
    </w:p>
    <w:p w14:paraId="79A7E4A8" w14:textId="77777777" w:rsidR="00025244" w:rsidRPr="006325FF" w:rsidRDefault="00025244" w:rsidP="00025244">
      <w:pPr>
        <w:spacing w:line="360" w:lineRule="auto"/>
        <w:rPr>
          <w:sz w:val="22"/>
        </w:rPr>
      </w:pPr>
      <w:r w:rsidRPr="006325FF">
        <w:rPr>
          <w:sz w:val="22"/>
        </w:rPr>
        <w:t xml:space="preserve">Procedural modelling is a category encompassing a number of techniques for 3D modelling and texturing following a set of rules in computer graphics. That way, unlike all other modelling techniques which at some point require algorithms for data management and storage as well as model editing via user inputs, a rule set aims to provide the necessary requirements to create a model. Thus, a great amount of complexity, intricacy and believability can be achieved through implementation of simple rules if object patterns are analysed correctly. This is often the case when it would be too cumbersome to create models like architecture, plants and landscapes with generic modelling tools. </w:t>
      </w:r>
    </w:p>
    <w:p w14:paraId="52451E91" w14:textId="44B895C8" w:rsidR="00C65B66" w:rsidRDefault="00025244" w:rsidP="00C65B66">
      <w:pPr>
        <w:spacing w:line="360" w:lineRule="auto"/>
        <w:rPr>
          <w:sz w:val="22"/>
        </w:rPr>
      </w:pPr>
      <w:r w:rsidRPr="006325FF">
        <w:rPr>
          <w:sz w:val="22"/>
        </w:rPr>
        <w:t xml:space="preserve">In this paper, we address the architectural modelling approach and more specifically the urban city problems in computer graphics. </w:t>
      </w:r>
      <w:commentRangeStart w:id="1"/>
      <w:r w:rsidRPr="006325FF">
        <w:rPr>
          <w:sz w:val="22"/>
        </w:rPr>
        <w:t xml:space="preserve">Every urban area poses </w:t>
      </w:r>
      <w:commentRangeEnd w:id="1"/>
      <w:r w:rsidR="00AB6F6D">
        <w:rPr>
          <w:rStyle w:val="CommentReference"/>
        </w:rPr>
        <w:commentReference w:id="1"/>
      </w:r>
      <w:r w:rsidRPr="006325FF">
        <w:rPr>
          <w:sz w:val="22"/>
        </w:rPr>
        <w:t>a number of challenges encompassing population density, environmental influences, building aesthetics and street transport modalities for which adequative planning is essential and requires data</w:t>
      </w:r>
      <w:r w:rsidR="00141A2C">
        <w:rPr>
          <w:sz w:val="22"/>
        </w:rPr>
        <w:t xml:space="preserve"> [cityEngine]</w:t>
      </w:r>
      <w:r w:rsidRPr="006325FF">
        <w:rPr>
          <w:sz w:val="22"/>
        </w:rPr>
        <w:t>. Doing all of that</w:t>
      </w:r>
      <w:r>
        <w:rPr>
          <w:sz w:val="22"/>
        </w:rPr>
        <w:t xml:space="preserve"> manually leads</w:t>
      </w:r>
      <w:r w:rsidRPr="006325FF">
        <w:rPr>
          <w:sz w:val="22"/>
        </w:rPr>
        <w:t xml:space="preserve"> to error-prone</w:t>
      </w:r>
      <w:r w:rsidR="00A63E6A">
        <w:rPr>
          <w:sz w:val="22"/>
        </w:rPr>
        <w:t>, costly</w:t>
      </w:r>
      <w:r w:rsidR="00F0510B">
        <w:rPr>
          <w:sz w:val="22"/>
        </w:rPr>
        <w:t xml:space="preserve"> and time-</w:t>
      </w:r>
      <w:r w:rsidRPr="006325FF">
        <w:rPr>
          <w:sz w:val="22"/>
        </w:rPr>
        <w:t xml:space="preserve">consuming </w:t>
      </w:r>
      <w:r>
        <w:rPr>
          <w:sz w:val="22"/>
        </w:rPr>
        <w:t>development</w:t>
      </w:r>
      <w:r w:rsidRPr="006325FF">
        <w:rPr>
          <w:sz w:val="22"/>
        </w:rPr>
        <w:t>. On the other hand, complete modelling automation still remains a challenge due to the diversity, size and scale of t</w:t>
      </w:r>
      <w:r>
        <w:rPr>
          <w:sz w:val="22"/>
        </w:rPr>
        <w:t>he details required</w:t>
      </w:r>
      <w:r w:rsidR="008D14E6">
        <w:rPr>
          <w:sz w:val="22"/>
        </w:rPr>
        <w:t xml:space="preserve">. </w:t>
      </w:r>
      <w:commentRangeStart w:id="2"/>
      <w:r w:rsidR="008D14E6">
        <w:rPr>
          <w:sz w:val="22"/>
        </w:rPr>
        <w:t>F</w:t>
      </w:r>
      <w:r w:rsidRPr="006325FF">
        <w:rPr>
          <w:sz w:val="22"/>
        </w:rPr>
        <w:t>ollowing</w:t>
      </w:r>
      <w:r>
        <w:rPr>
          <w:sz w:val="22"/>
        </w:rPr>
        <w:t xml:space="preserve"> hypothesis and algorithms</w:t>
      </w:r>
      <w:r w:rsidRPr="006325FF">
        <w:rPr>
          <w:sz w:val="22"/>
        </w:rPr>
        <w:t xml:space="preserve"> cannot fully predict cases of historic and cultural </w:t>
      </w:r>
      <w:r>
        <w:rPr>
          <w:sz w:val="22"/>
        </w:rPr>
        <w:t xml:space="preserve">street objects as well as </w:t>
      </w:r>
      <w:r w:rsidRPr="006325FF">
        <w:rPr>
          <w:sz w:val="22"/>
        </w:rPr>
        <w:t>junctions and buildings</w:t>
      </w:r>
      <w:commentRangeEnd w:id="2"/>
      <w:r w:rsidR="00AB6F6D">
        <w:rPr>
          <w:rStyle w:val="CommentReference"/>
        </w:rPr>
        <w:commentReference w:id="2"/>
      </w:r>
      <w:r w:rsidRPr="006325FF">
        <w:rPr>
          <w:sz w:val="22"/>
        </w:rPr>
        <w:t xml:space="preserve">. </w:t>
      </w:r>
      <w:commentRangeStart w:id="3"/>
      <w:r w:rsidR="00744C44">
        <w:rPr>
          <w:sz w:val="22"/>
        </w:rPr>
        <w:t xml:space="preserve">As a result, </w:t>
      </w:r>
      <w:r w:rsidR="00074376">
        <w:rPr>
          <w:sz w:val="22"/>
        </w:rPr>
        <w:t>t</w:t>
      </w:r>
      <w:r w:rsidR="009C6F32">
        <w:rPr>
          <w:sz w:val="22"/>
        </w:rPr>
        <w:t>he aim of this project is directe</w:t>
      </w:r>
      <w:r w:rsidR="009F63EC">
        <w:rPr>
          <w:sz w:val="22"/>
        </w:rPr>
        <w:t xml:space="preserve">d towards a procedural </w:t>
      </w:r>
      <w:r w:rsidR="00AD4935">
        <w:rPr>
          <w:sz w:val="22"/>
        </w:rPr>
        <w:t>modelling</w:t>
      </w:r>
      <w:r w:rsidR="00832B49">
        <w:rPr>
          <w:sz w:val="22"/>
        </w:rPr>
        <w:t xml:space="preserve"> of virtual cities </w:t>
      </w:r>
      <w:r w:rsidR="009C6F32">
        <w:rPr>
          <w:sz w:val="22"/>
        </w:rPr>
        <w:t>attemp</w:t>
      </w:r>
      <w:r w:rsidR="00832B49">
        <w:rPr>
          <w:sz w:val="22"/>
        </w:rPr>
        <w:t>ting</w:t>
      </w:r>
      <w:r w:rsidR="009C6F32">
        <w:rPr>
          <w:sz w:val="22"/>
        </w:rPr>
        <w:t xml:space="preserve"> to combine the bene</w:t>
      </w:r>
      <w:r w:rsidR="003A60A8">
        <w:rPr>
          <w:sz w:val="22"/>
        </w:rPr>
        <w:t>fits</w:t>
      </w:r>
      <w:r w:rsidR="00E6306E">
        <w:rPr>
          <w:sz w:val="22"/>
        </w:rPr>
        <w:t xml:space="preserve"> as well as rectify</w:t>
      </w:r>
      <w:r w:rsidR="0056512E">
        <w:rPr>
          <w:sz w:val="22"/>
        </w:rPr>
        <w:t xml:space="preserve"> the drawbacks</w:t>
      </w:r>
      <w:r w:rsidR="006A4E42">
        <w:rPr>
          <w:sz w:val="22"/>
        </w:rPr>
        <w:t xml:space="preserve"> </w:t>
      </w:r>
      <w:r w:rsidR="009C6F32">
        <w:rPr>
          <w:sz w:val="22"/>
        </w:rPr>
        <w:t xml:space="preserve">of </w:t>
      </w:r>
      <w:r w:rsidR="00D56A6D">
        <w:rPr>
          <w:sz w:val="22"/>
        </w:rPr>
        <w:t>bot</w:t>
      </w:r>
      <w:r w:rsidR="00066992">
        <w:rPr>
          <w:sz w:val="22"/>
        </w:rPr>
        <w:t xml:space="preserve">h </w:t>
      </w:r>
      <w:r w:rsidR="00290103">
        <w:rPr>
          <w:sz w:val="22"/>
        </w:rPr>
        <w:t>manual and automatic generation</w:t>
      </w:r>
      <w:r w:rsidR="00D56A6D">
        <w:rPr>
          <w:sz w:val="22"/>
        </w:rPr>
        <w:t>.</w:t>
      </w:r>
      <w:commentRangeEnd w:id="3"/>
      <w:r w:rsidR="00AB6F6D">
        <w:rPr>
          <w:rStyle w:val="CommentReference"/>
        </w:rPr>
        <w:commentReference w:id="3"/>
      </w:r>
      <w:r w:rsidR="0098622E">
        <w:rPr>
          <w:sz w:val="22"/>
        </w:rPr>
        <w:t xml:space="preserve"> </w:t>
      </w:r>
      <w:r w:rsidR="00CA3FAA">
        <w:rPr>
          <w:sz w:val="22"/>
        </w:rPr>
        <w:t xml:space="preserve">Users would </w:t>
      </w:r>
      <w:r w:rsidR="00DC1550">
        <w:rPr>
          <w:sz w:val="22"/>
        </w:rPr>
        <w:t xml:space="preserve">be able to </w:t>
      </w:r>
      <w:r w:rsidR="00C96138">
        <w:rPr>
          <w:sz w:val="22"/>
        </w:rPr>
        <w:t>start</w:t>
      </w:r>
      <w:r w:rsidR="003216FB">
        <w:rPr>
          <w:sz w:val="22"/>
        </w:rPr>
        <w:t xml:space="preserve"> and later edit</w:t>
      </w:r>
      <w:r w:rsidR="00B3775D">
        <w:rPr>
          <w:sz w:val="22"/>
        </w:rPr>
        <w:t xml:space="preserve"> a</w:t>
      </w:r>
      <w:r w:rsidR="00C23773">
        <w:rPr>
          <w:sz w:val="22"/>
        </w:rPr>
        <w:t xml:space="preserve"> randomly </w:t>
      </w:r>
      <w:r w:rsidR="0076096D">
        <w:rPr>
          <w:sz w:val="22"/>
        </w:rPr>
        <w:t>generated</w:t>
      </w:r>
      <w:r w:rsidR="00435B5E">
        <w:rPr>
          <w:sz w:val="22"/>
        </w:rPr>
        <w:t xml:space="preserve"> or</w:t>
      </w:r>
      <w:r w:rsidR="00EB0BB8">
        <w:rPr>
          <w:sz w:val="22"/>
        </w:rPr>
        <w:t xml:space="preserve"> already</w:t>
      </w:r>
      <w:r w:rsidR="00435B5E">
        <w:rPr>
          <w:sz w:val="22"/>
        </w:rPr>
        <w:t xml:space="preserve"> existing</w:t>
      </w:r>
      <w:r w:rsidR="0076096D">
        <w:rPr>
          <w:sz w:val="22"/>
        </w:rPr>
        <w:t xml:space="preserve"> street network</w:t>
      </w:r>
      <w:r w:rsidR="00D63596">
        <w:rPr>
          <w:sz w:val="22"/>
        </w:rPr>
        <w:t xml:space="preserve"> as well as</w:t>
      </w:r>
      <w:r w:rsidR="00D50CF3">
        <w:rPr>
          <w:sz w:val="22"/>
        </w:rPr>
        <w:t xml:space="preserve"> interact with a</w:t>
      </w:r>
      <w:r w:rsidR="008673E5">
        <w:rPr>
          <w:sz w:val="22"/>
        </w:rPr>
        <w:t xml:space="preserve"> real</w:t>
      </w:r>
      <w:r w:rsidR="00E83E51">
        <w:rPr>
          <w:sz w:val="22"/>
        </w:rPr>
        <w:t xml:space="preserve"> </w:t>
      </w:r>
      <w:r w:rsidR="003A7733">
        <w:rPr>
          <w:sz w:val="22"/>
        </w:rPr>
        <w:t xml:space="preserve">geographic </w:t>
      </w:r>
      <w:r w:rsidR="0036445C">
        <w:rPr>
          <w:sz w:val="22"/>
        </w:rPr>
        <w:t xml:space="preserve">street map </w:t>
      </w:r>
      <w:r w:rsidR="001F1F8A">
        <w:rPr>
          <w:sz w:val="22"/>
        </w:rPr>
        <w:t>of their liking</w:t>
      </w:r>
      <w:r w:rsidR="0095479D">
        <w:rPr>
          <w:sz w:val="22"/>
        </w:rPr>
        <w:t>.</w:t>
      </w:r>
      <w:r w:rsidR="00EF06A1">
        <w:rPr>
          <w:sz w:val="22"/>
        </w:rPr>
        <w:t xml:space="preserve"> </w:t>
      </w:r>
      <w:r w:rsidR="00DE1FEE">
        <w:rPr>
          <w:sz w:val="22"/>
        </w:rPr>
        <w:t xml:space="preserve">That way, </w:t>
      </w:r>
      <w:r w:rsidR="00C1227C">
        <w:rPr>
          <w:sz w:val="22"/>
        </w:rPr>
        <w:t xml:space="preserve">the </w:t>
      </w:r>
      <w:commentRangeStart w:id="4"/>
      <w:r w:rsidR="00181003">
        <w:rPr>
          <w:sz w:val="22"/>
        </w:rPr>
        <w:t>clumsy</w:t>
      </w:r>
      <w:r w:rsidR="00156784">
        <w:rPr>
          <w:sz w:val="22"/>
        </w:rPr>
        <w:t xml:space="preserve"> </w:t>
      </w:r>
      <w:commentRangeEnd w:id="4"/>
      <w:r w:rsidR="006656B6">
        <w:rPr>
          <w:rStyle w:val="CommentReference"/>
        </w:rPr>
        <w:commentReference w:id="4"/>
      </w:r>
      <w:r w:rsidR="00156784">
        <w:rPr>
          <w:sz w:val="22"/>
        </w:rPr>
        <w:t xml:space="preserve">manual modelling and </w:t>
      </w:r>
      <w:r w:rsidR="0010173C">
        <w:rPr>
          <w:sz w:val="22"/>
        </w:rPr>
        <w:t xml:space="preserve">the risk of fully relying on automatic generation </w:t>
      </w:r>
      <w:r w:rsidR="00FB1322">
        <w:rPr>
          <w:sz w:val="22"/>
        </w:rPr>
        <w:t>would be reduced.</w:t>
      </w:r>
      <w:r w:rsidR="00DE5AEF">
        <w:rPr>
          <w:sz w:val="22"/>
        </w:rPr>
        <w:t xml:space="preserve"> </w:t>
      </w:r>
      <w:r w:rsidRPr="006325FF">
        <w:rPr>
          <w:sz w:val="22"/>
        </w:rPr>
        <w:t xml:space="preserve">Such </w:t>
      </w:r>
      <w:r>
        <w:rPr>
          <w:sz w:val="22"/>
        </w:rPr>
        <w:t>software would</w:t>
      </w:r>
      <w:r w:rsidRPr="006325FF">
        <w:rPr>
          <w:sz w:val="22"/>
        </w:rPr>
        <w:t xml:space="preserve"> benefit </w:t>
      </w:r>
      <w:r w:rsidR="00B5104A">
        <w:rPr>
          <w:sz w:val="22"/>
        </w:rPr>
        <w:t xml:space="preserve">industries in the field of </w:t>
      </w:r>
      <w:r w:rsidR="00BA4C2E">
        <w:rPr>
          <w:sz w:val="22"/>
        </w:rPr>
        <w:t>g</w:t>
      </w:r>
      <w:r w:rsidR="0011740A">
        <w:rPr>
          <w:sz w:val="22"/>
        </w:rPr>
        <w:t>eodesign</w:t>
      </w:r>
      <w:r w:rsidR="001C5E8F">
        <w:rPr>
          <w:sz w:val="22"/>
        </w:rPr>
        <w:t xml:space="preserve">, </w:t>
      </w:r>
      <w:r w:rsidR="00BA4C2E">
        <w:rPr>
          <w:sz w:val="22"/>
        </w:rPr>
        <w:t xml:space="preserve">urban </w:t>
      </w:r>
      <w:r w:rsidR="004730B5">
        <w:rPr>
          <w:sz w:val="22"/>
        </w:rPr>
        <w:t>planning</w:t>
      </w:r>
      <w:r w:rsidR="00C65B66">
        <w:rPr>
          <w:sz w:val="22"/>
        </w:rPr>
        <w:t xml:space="preserve">, </w:t>
      </w:r>
      <w:r w:rsidR="00BA4C2E">
        <w:rPr>
          <w:sz w:val="22"/>
        </w:rPr>
        <w:t>g</w:t>
      </w:r>
      <w:r w:rsidR="00896112">
        <w:rPr>
          <w:sz w:val="22"/>
        </w:rPr>
        <w:t>ame development and</w:t>
      </w:r>
      <w:r w:rsidR="00C65B66">
        <w:rPr>
          <w:sz w:val="22"/>
        </w:rPr>
        <w:t xml:space="preserve"> </w:t>
      </w:r>
      <w:r w:rsidR="00475C46">
        <w:rPr>
          <w:sz w:val="22"/>
        </w:rPr>
        <w:t>film production.</w:t>
      </w:r>
    </w:p>
    <w:p w14:paraId="6B9A6DC1" w14:textId="77777777" w:rsidR="00FA2691" w:rsidRPr="00FA2691" w:rsidRDefault="00FA2691" w:rsidP="00270EFA">
      <w:pPr>
        <w:jc w:val="both"/>
        <w:rPr>
          <w:i/>
          <w:sz w:val="22"/>
          <w:szCs w:val="22"/>
        </w:rPr>
      </w:pPr>
    </w:p>
    <w:p w14:paraId="02128A4E" w14:textId="77777777" w:rsidR="004F21EF" w:rsidRDefault="004F21EF" w:rsidP="004F21EF">
      <w:pPr>
        <w:pStyle w:val="Heading1"/>
      </w:pPr>
      <w:bookmarkStart w:id="5" w:name="_Toc407145088"/>
      <w:r>
        <w:lastRenderedPageBreak/>
        <w:t>Acknowledgements</w:t>
      </w:r>
      <w:bookmarkEnd w:id="5"/>
    </w:p>
    <w:p w14:paraId="727E63B7" w14:textId="132BE230" w:rsidR="00AB6F6D" w:rsidRDefault="00AB6F6D" w:rsidP="00270EFA">
      <w:pPr>
        <w:jc w:val="both"/>
        <w:rPr>
          <w:sz w:val="22"/>
          <w:szCs w:val="22"/>
        </w:rPr>
      </w:pPr>
      <w:r>
        <w:rPr>
          <w:sz w:val="22"/>
          <w:szCs w:val="22"/>
        </w:rPr>
        <w:t xml:space="preserve">Tom Kelly – supervisor, fully supported me, answered any questions I had, great at quickly and effectively explaining difficult concepts, </w:t>
      </w:r>
      <w:r w:rsidR="00CA415E">
        <w:rPr>
          <w:sz w:val="22"/>
          <w:szCs w:val="22"/>
        </w:rPr>
        <w:t xml:space="preserve">taught me </w:t>
      </w:r>
      <w:r w:rsidR="007B620C">
        <w:rPr>
          <w:sz w:val="22"/>
          <w:szCs w:val="22"/>
        </w:rPr>
        <w:t>?</w:t>
      </w:r>
      <w:r w:rsidR="00577B4E">
        <w:rPr>
          <w:sz w:val="22"/>
          <w:szCs w:val="22"/>
        </w:rPr>
        <w:t xml:space="preserve">, guided me through the </w:t>
      </w:r>
      <w:r w:rsidR="007B620C">
        <w:rPr>
          <w:sz w:val="22"/>
          <w:szCs w:val="22"/>
        </w:rPr>
        <w:t>?, always positive, knew how to motivate by outlining the benefits of the project and how it could be expanded in the future</w:t>
      </w:r>
    </w:p>
    <w:p w14:paraId="4624C5DE" w14:textId="6DEAA35D" w:rsidR="007B620C" w:rsidRDefault="007B620C" w:rsidP="00270EFA">
      <w:pPr>
        <w:jc w:val="both"/>
        <w:rPr>
          <w:sz w:val="22"/>
          <w:szCs w:val="22"/>
        </w:rPr>
      </w:pPr>
      <w:commentRangeStart w:id="6"/>
      <w:r>
        <w:rPr>
          <w:sz w:val="22"/>
          <w:szCs w:val="22"/>
        </w:rPr>
        <w:t xml:space="preserve">Hamish </w:t>
      </w:r>
      <w:commentRangeEnd w:id="6"/>
      <w:r w:rsidR="009941FC">
        <w:rPr>
          <w:rStyle w:val="CommentReference"/>
        </w:rPr>
        <w:commentReference w:id="6"/>
      </w:r>
      <w:r>
        <w:rPr>
          <w:sz w:val="22"/>
          <w:szCs w:val="22"/>
        </w:rPr>
        <w:t>–</w:t>
      </w:r>
      <w:r w:rsidR="008A42A2">
        <w:rPr>
          <w:sz w:val="22"/>
          <w:szCs w:val="22"/>
        </w:rPr>
        <w:t xml:space="preserve"> </w:t>
      </w:r>
      <w:r w:rsidR="009941FC">
        <w:rPr>
          <w:sz w:val="22"/>
          <w:szCs w:val="22"/>
        </w:rPr>
        <w:t>helped me choose the most appropriate project for my skills and the one I would enjoy the most</w:t>
      </w:r>
    </w:p>
    <w:p w14:paraId="759027AE" w14:textId="3E59F8DE" w:rsidR="007B620C" w:rsidRPr="00AB6F6D" w:rsidRDefault="007B620C" w:rsidP="00270EFA">
      <w:pPr>
        <w:jc w:val="both"/>
        <w:rPr>
          <w:sz w:val="22"/>
          <w:szCs w:val="22"/>
        </w:rPr>
      </w:pPr>
      <w:commentRangeStart w:id="7"/>
      <w:r>
        <w:rPr>
          <w:sz w:val="22"/>
          <w:szCs w:val="22"/>
        </w:rPr>
        <w:t>ReadOSM</w:t>
      </w:r>
      <w:commentRangeEnd w:id="7"/>
      <w:r w:rsidR="009941FC">
        <w:rPr>
          <w:rStyle w:val="CommentReference"/>
        </w:rPr>
        <w:commentReference w:id="7"/>
      </w:r>
    </w:p>
    <w:p w14:paraId="1071500E" w14:textId="77777777" w:rsidR="00AB6F6D" w:rsidRDefault="00AB6F6D" w:rsidP="00270EFA">
      <w:pPr>
        <w:jc w:val="both"/>
        <w:rPr>
          <w:i/>
          <w:sz w:val="22"/>
          <w:szCs w:val="22"/>
        </w:rPr>
      </w:pPr>
    </w:p>
    <w:p w14:paraId="1C50758E" w14:textId="1836FC14" w:rsidR="004F21EF" w:rsidRPr="00FA2691" w:rsidRDefault="00E87E2B" w:rsidP="00270EFA">
      <w:pPr>
        <w:jc w:val="both"/>
        <w:rPr>
          <w:i/>
          <w:sz w:val="22"/>
          <w:szCs w:val="22"/>
        </w:rPr>
      </w:pPr>
      <w:r w:rsidRPr="00FA2691">
        <w:rPr>
          <w:i/>
          <w:sz w:val="22"/>
          <w:szCs w:val="22"/>
        </w:rPr>
        <w:t>&lt;</w:t>
      </w:r>
      <w:r w:rsidR="004F21EF" w:rsidRPr="00FA2691">
        <w:rPr>
          <w:i/>
          <w:sz w:val="22"/>
          <w:szCs w:val="22"/>
        </w:rPr>
        <w:t>This page should contain any acknowledgements to those who have assisted with your work.  Where you have worked as part of a team, you should</w:t>
      </w:r>
      <w:r w:rsidRPr="00FA2691">
        <w:rPr>
          <w:i/>
          <w:sz w:val="22"/>
          <w:szCs w:val="22"/>
        </w:rPr>
        <w:t>,</w:t>
      </w:r>
      <w:r w:rsidR="004F21EF" w:rsidRPr="00FA2691">
        <w:rPr>
          <w:i/>
          <w:sz w:val="22"/>
          <w:szCs w:val="22"/>
        </w:rPr>
        <w:t xml:space="preserve"> </w:t>
      </w:r>
      <w:r w:rsidRPr="00FA2691">
        <w:rPr>
          <w:i/>
          <w:sz w:val="22"/>
          <w:szCs w:val="22"/>
        </w:rPr>
        <w:t xml:space="preserve">where appropriate, reference to any contribution made by others to the project. </w:t>
      </w:r>
    </w:p>
    <w:p w14:paraId="55BA8A4D" w14:textId="73E03A7A" w:rsidR="00E87E2B" w:rsidRPr="00FA2691" w:rsidRDefault="00E87E2B" w:rsidP="00270EFA">
      <w:pPr>
        <w:jc w:val="both"/>
        <w:rPr>
          <w:i/>
          <w:sz w:val="22"/>
          <w:szCs w:val="22"/>
        </w:rPr>
      </w:pPr>
      <w:r w:rsidRPr="00FA2691">
        <w:rPr>
          <w:i/>
          <w:sz w:val="22"/>
          <w:szCs w:val="22"/>
        </w:rPr>
        <w:t xml:space="preserve">Note that it is not acceptable to solicit </w:t>
      </w:r>
      <w:r w:rsidR="000F071D" w:rsidRPr="00FA2691">
        <w:rPr>
          <w:i/>
          <w:sz w:val="22"/>
          <w:szCs w:val="22"/>
        </w:rPr>
        <w:t xml:space="preserve">assistance on </w:t>
      </w:r>
      <w:r w:rsidR="00F83B09" w:rsidRPr="00FA2691">
        <w:rPr>
          <w:i/>
          <w:sz w:val="22"/>
          <w:szCs w:val="22"/>
        </w:rPr>
        <w:t xml:space="preserve">‘proof reading’ which is defined as “the systematic checking and identification of errors in spelling, punctuation, grammar and sentence construction, formatting and layout in the text”; see </w:t>
      </w:r>
      <w:hyperlink r:id="rId11" w:history="1">
        <w:r w:rsidR="00A96128" w:rsidRPr="00581F95">
          <w:rPr>
            <w:rStyle w:val="Hyperlink"/>
            <w:i/>
            <w:sz w:val="22"/>
            <w:szCs w:val="22"/>
          </w:rPr>
          <w:t>http://www.leeds.acuk/qat/documents/policy/Proof-reading-policy.pdf</w:t>
        </w:r>
      </w:hyperlink>
      <w:r w:rsidR="00F83B09" w:rsidRPr="00FA2691">
        <w:rPr>
          <w:i/>
          <w:sz w:val="22"/>
          <w:szCs w:val="22"/>
        </w:rPr>
        <w:t>. &gt;</w:t>
      </w:r>
    </w:p>
    <w:p w14:paraId="705881EA" w14:textId="2DD9C5EA" w:rsidR="00687AEF" w:rsidRDefault="00A86C74">
      <w:pPr>
        <w:pStyle w:val="Heading1"/>
      </w:pPr>
      <w:bookmarkStart w:id="8" w:name="_Toc407145089"/>
      <w:r>
        <w:lastRenderedPageBreak/>
        <w:t xml:space="preserve">Table of </w:t>
      </w:r>
      <w:r w:rsidR="00687AEF">
        <w:t>Contents</w:t>
      </w:r>
      <w:bookmarkEnd w:id="8"/>
    </w:p>
    <w:p w14:paraId="0E7CD4F6" w14:textId="77777777" w:rsidR="0093108E" w:rsidRDefault="00687AEF">
      <w:pPr>
        <w:pStyle w:val="TOC1"/>
        <w:rPr>
          <w:rFonts w:asciiTheme="minorHAnsi" w:eastAsiaTheme="minorEastAsia" w:hAnsiTheme="minorHAnsi" w:cstheme="minorBidi"/>
          <w:b w:val="0"/>
          <w:noProof/>
          <w:sz w:val="22"/>
          <w:szCs w:val="22"/>
        </w:rPr>
      </w:pPr>
      <w:r w:rsidRPr="00270EFA">
        <w:rPr>
          <w:sz w:val="22"/>
          <w:szCs w:val="22"/>
        </w:rPr>
        <w:fldChar w:fldCharType="begin"/>
      </w:r>
      <w:r w:rsidRPr="00270EFA">
        <w:rPr>
          <w:sz w:val="22"/>
          <w:szCs w:val="22"/>
        </w:rPr>
        <w:instrText>TOC \o</w:instrText>
      </w:r>
      <w:r w:rsidRPr="00270EFA">
        <w:rPr>
          <w:sz w:val="22"/>
          <w:szCs w:val="22"/>
        </w:rPr>
        <w:fldChar w:fldCharType="separate"/>
      </w:r>
      <w:r w:rsidR="0093108E">
        <w:rPr>
          <w:noProof/>
        </w:rPr>
        <w:t>Summary</w:t>
      </w:r>
      <w:r w:rsidR="0093108E">
        <w:rPr>
          <w:noProof/>
        </w:rPr>
        <w:tab/>
      </w:r>
      <w:r w:rsidR="0093108E">
        <w:rPr>
          <w:noProof/>
        </w:rPr>
        <w:fldChar w:fldCharType="begin"/>
      </w:r>
      <w:r w:rsidR="0093108E">
        <w:rPr>
          <w:noProof/>
        </w:rPr>
        <w:instrText xml:space="preserve"> PAGEREF _Toc407145087 \h </w:instrText>
      </w:r>
      <w:r w:rsidR="0093108E">
        <w:rPr>
          <w:noProof/>
        </w:rPr>
      </w:r>
      <w:r w:rsidR="0093108E">
        <w:rPr>
          <w:noProof/>
        </w:rPr>
        <w:fldChar w:fldCharType="separate"/>
      </w:r>
      <w:r w:rsidR="0093108E">
        <w:rPr>
          <w:noProof/>
        </w:rPr>
        <w:t>iii</w:t>
      </w:r>
      <w:r w:rsidR="0093108E">
        <w:rPr>
          <w:noProof/>
        </w:rPr>
        <w:fldChar w:fldCharType="end"/>
      </w:r>
    </w:p>
    <w:p w14:paraId="6602AB05" w14:textId="77777777" w:rsidR="0093108E" w:rsidRDefault="0093108E">
      <w:pPr>
        <w:pStyle w:val="TOC1"/>
        <w:rPr>
          <w:rFonts w:asciiTheme="minorHAnsi" w:eastAsiaTheme="minorEastAsia" w:hAnsiTheme="minorHAnsi" w:cstheme="minorBidi"/>
          <w:b w:val="0"/>
          <w:noProof/>
          <w:sz w:val="22"/>
          <w:szCs w:val="22"/>
        </w:rPr>
      </w:pPr>
      <w:r>
        <w:rPr>
          <w:noProof/>
        </w:rPr>
        <w:t>Acknowledgements</w:t>
      </w:r>
      <w:r>
        <w:rPr>
          <w:noProof/>
        </w:rPr>
        <w:tab/>
      </w:r>
      <w:r>
        <w:rPr>
          <w:noProof/>
        </w:rPr>
        <w:fldChar w:fldCharType="begin"/>
      </w:r>
      <w:r>
        <w:rPr>
          <w:noProof/>
        </w:rPr>
        <w:instrText xml:space="preserve"> PAGEREF _Toc407145088 \h </w:instrText>
      </w:r>
      <w:r>
        <w:rPr>
          <w:noProof/>
        </w:rPr>
      </w:r>
      <w:r>
        <w:rPr>
          <w:noProof/>
        </w:rPr>
        <w:fldChar w:fldCharType="separate"/>
      </w:r>
      <w:r>
        <w:rPr>
          <w:noProof/>
        </w:rPr>
        <w:t>iv</w:t>
      </w:r>
      <w:r>
        <w:rPr>
          <w:noProof/>
        </w:rPr>
        <w:fldChar w:fldCharType="end"/>
      </w:r>
    </w:p>
    <w:p w14:paraId="0F67CDDD" w14:textId="77777777" w:rsidR="0093108E" w:rsidRDefault="0093108E">
      <w:pPr>
        <w:pStyle w:val="TOC1"/>
        <w:rPr>
          <w:rFonts w:asciiTheme="minorHAnsi" w:eastAsiaTheme="minorEastAsia" w:hAnsiTheme="minorHAnsi" w:cstheme="minorBidi"/>
          <w:b w:val="0"/>
          <w:noProof/>
          <w:sz w:val="22"/>
          <w:szCs w:val="22"/>
        </w:rPr>
      </w:pPr>
      <w:r>
        <w:rPr>
          <w:noProof/>
        </w:rPr>
        <w:t>Table of Contents</w:t>
      </w:r>
      <w:r>
        <w:rPr>
          <w:noProof/>
        </w:rPr>
        <w:tab/>
      </w:r>
      <w:r>
        <w:rPr>
          <w:noProof/>
        </w:rPr>
        <w:fldChar w:fldCharType="begin"/>
      </w:r>
      <w:r>
        <w:rPr>
          <w:noProof/>
        </w:rPr>
        <w:instrText xml:space="preserve"> PAGEREF _Toc407145089 \h </w:instrText>
      </w:r>
      <w:r>
        <w:rPr>
          <w:noProof/>
        </w:rPr>
      </w:r>
      <w:r>
        <w:rPr>
          <w:noProof/>
        </w:rPr>
        <w:fldChar w:fldCharType="separate"/>
      </w:r>
      <w:r>
        <w:rPr>
          <w:noProof/>
        </w:rPr>
        <w:t>v</w:t>
      </w:r>
      <w:r>
        <w:rPr>
          <w:noProof/>
        </w:rPr>
        <w:fldChar w:fldCharType="end"/>
      </w:r>
    </w:p>
    <w:p w14:paraId="1C51521B" w14:textId="7F384600" w:rsidR="0093108E" w:rsidRDefault="0093108E">
      <w:pPr>
        <w:pStyle w:val="TOC1"/>
        <w:rPr>
          <w:rFonts w:asciiTheme="minorHAnsi" w:eastAsiaTheme="minorEastAsia" w:hAnsiTheme="minorHAnsi" w:cstheme="minorBidi"/>
          <w:b w:val="0"/>
          <w:noProof/>
          <w:sz w:val="22"/>
          <w:szCs w:val="22"/>
        </w:rPr>
      </w:pPr>
      <w:r>
        <w:rPr>
          <w:noProof/>
        </w:rPr>
        <w:t>Chapter 1 </w:t>
      </w:r>
      <w:r w:rsidR="00AB15AC">
        <w:rPr>
          <w:noProof/>
        </w:rPr>
        <w:t>Introduction</w:t>
      </w:r>
      <w:r>
        <w:rPr>
          <w:noProof/>
        </w:rPr>
        <w:tab/>
      </w:r>
      <w:r>
        <w:rPr>
          <w:noProof/>
        </w:rPr>
        <w:fldChar w:fldCharType="begin"/>
      </w:r>
      <w:r>
        <w:rPr>
          <w:noProof/>
        </w:rPr>
        <w:instrText xml:space="preserve"> PAGEREF _Toc407145090 \h </w:instrText>
      </w:r>
      <w:r>
        <w:rPr>
          <w:noProof/>
        </w:rPr>
      </w:r>
      <w:r>
        <w:rPr>
          <w:noProof/>
        </w:rPr>
        <w:fldChar w:fldCharType="separate"/>
      </w:r>
      <w:r>
        <w:rPr>
          <w:noProof/>
        </w:rPr>
        <w:t>1</w:t>
      </w:r>
      <w:r>
        <w:rPr>
          <w:noProof/>
        </w:rPr>
        <w:fldChar w:fldCharType="end"/>
      </w:r>
    </w:p>
    <w:p w14:paraId="76C79FD6" w14:textId="1358DFDE" w:rsidR="0093108E" w:rsidRDefault="0093108E">
      <w:pPr>
        <w:pStyle w:val="TOC2"/>
        <w:rPr>
          <w:noProof/>
        </w:rPr>
      </w:pPr>
      <w:r>
        <w:rPr>
          <w:noProof/>
        </w:rPr>
        <w:t xml:space="preserve">1.1  </w:t>
      </w:r>
      <w:r w:rsidR="00A32E68">
        <w:rPr>
          <w:noProof/>
        </w:rPr>
        <w:t>Context</w:t>
      </w:r>
      <w:r>
        <w:rPr>
          <w:noProof/>
        </w:rPr>
        <w:tab/>
      </w:r>
      <w:r>
        <w:rPr>
          <w:noProof/>
        </w:rPr>
        <w:fldChar w:fldCharType="begin"/>
      </w:r>
      <w:r>
        <w:rPr>
          <w:noProof/>
        </w:rPr>
        <w:instrText xml:space="preserve"> PAGEREF _Toc407145091 \h </w:instrText>
      </w:r>
      <w:r>
        <w:rPr>
          <w:noProof/>
        </w:rPr>
      </w:r>
      <w:r>
        <w:rPr>
          <w:noProof/>
        </w:rPr>
        <w:fldChar w:fldCharType="separate"/>
      </w:r>
      <w:r>
        <w:rPr>
          <w:noProof/>
        </w:rPr>
        <w:t>1</w:t>
      </w:r>
      <w:r>
        <w:rPr>
          <w:noProof/>
        </w:rPr>
        <w:fldChar w:fldCharType="end"/>
      </w:r>
    </w:p>
    <w:p w14:paraId="0ECD1173" w14:textId="3AF897ED" w:rsidR="00A32E68" w:rsidRDefault="00A32E68" w:rsidP="00A32E68">
      <w:pPr>
        <w:pStyle w:val="TOC2"/>
        <w:rPr>
          <w:noProof/>
        </w:rPr>
      </w:pPr>
      <w:r>
        <w:rPr>
          <w:noProof/>
        </w:rPr>
        <w:t>1.2  Problem Statement</w:t>
      </w:r>
      <w:r>
        <w:rPr>
          <w:noProof/>
        </w:rPr>
        <w:tab/>
      </w:r>
      <w:r>
        <w:rPr>
          <w:noProof/>
        </w:rPr>
        <w:fldChar w:fldCharType="begin"/>
      </w:r>
      <w:r>
        <w:rPr>
          <w:noProof/>
        </w:rPr>
        <w:instrText xml:space="preserve"> PAGEREF _Toc407145091 \h </w:instrText>
      </w:r>
      <w:r>
        <w:rPr>
          <w:noProof/>
        </w:rPr>
      </w:r>
      <w:r>
        <w:rPr>
          <w:noProof/>
        </w:rPr>
        <w:fldChar w:fldCharType="separate"/>
      </w:r>
      <w:r>
        <w:rPr>
          <w:noProof/>
        </w:rPr>
        <w:t>1</w:t>
      </w:r>
      <w:r>
        <w:rPr>
          <w:noProof/>
        </w:rPr>
        <w:fldChar w:fldCharType="end"/>
      </w:r>
    </w:p>
    <w:p w14:paraId="73C7092F" w14:textId="3516C40F" w:rsidR="00EB3006" w:rsidRDefault="00EB3006" w:rsidP="00EB3006">
      <w:pPr>
        <w:pStyle w:val="TOC2"/>
        <w:rPr>
          <w:noProof/>
        </w:rPr>
      </w:pPr>
      <w:r>
        <w:rPr>
          <w:noProof/>
        </w:rPr>
        <w:t xml:space="preserve">1.3  </w:t>
      </w:r>
      <w:r w:rsidR="000A057C">
        <w:rPr>
          <w:noProof/>
        </w:rPr>
        <w:t>Goal</w:t>
      </w:r>
      <w:r>
        <w:rPr>
          <w:noProof/>
        </w:rPr>
        <w:tab/>
      </w:r>
      <w:r>
        <w:rPr>
          <w:noProof/>
        </w:rPr>
        <w:fldChar w:fldCharType="begin"/>
      </w:r>
      <w:r>
        <w:rPr>
          <w:noProof/>
        </w:rPr>
        <w:instrText xml:space="preserve"> PAGEREF _Toc407145091 \h </w:instrText>
      </w:r>
      <w:r>
        <w:rPr>
          <w:noProof/>
        </w:rPr>
      </w:r>
      <w:r>
        <w:rPr>
          <w:noProof/>
        </w:rPr>
        <w:fldChar w:fldCharType="separate"/>
      </w:r>
      <w:r>
        <w:rPr>
          <w:noProof/>
        </w:rPr>
        <w:t>1</w:t>
      </w:r>
      <w:r>
        <w:rPr>
          <w:noProof/>
        </w:rPr>
        <w:fldChar w:fldCharType="end"/>
      </w:r>
    </w:p>
    <w:p w14:paraId="1C7863DD" w14:textId="29D74F6C" w:rsidR="00EB3006" w:rsidRDefault="00EB3006" w:rsidP="00EB3006">
      <w:pPr>
        <w:pStyle w:val="TOC2"/>
        <w:rPr>
          <w:noProof/>
        </w:rPr>
      </w:pPr>
      <w:r>
        <w:rPr>
          <w:noProof/>
        </w:rPr>
        <w:t xml:space="preserve">1.4  </w:t>
      </w:r>
      <w:r w:rsidR="000A057C">
        <w:rPr>
          <w:noProof/>
        </w:rPr>
        <w:t>Objectives</w:t>
      </w:r>
      <w:r>
        <w:rPr>
          <w:noProof/>
        </w:rPr>
        <w:tab/>
      </w:r>
      <w:r>
        <w:rPr>
          <w:noProof/>
        </w:rPr>
        <w:fldChar w:fldCharType="begin"/>
      </w:r>
      <w:r>
        <w:rPr>
          <w:noProof/>
        </w:rPr>
        <w:instrText xml:space="preserve"> PAGEREF _Toc407145091 \h </w:instrText>
      </w:r>
      <w:r>
        <w:rPr>
          <w:noProof/>
        </w:rPr>
      </w:r>
      <w:r>
        <w:rPr>
          <w:noProof/>
        </w:rPr>
        <w:fldChar w:fldCharType="separate"/>
      </w:r>
      <w:r>
        <w:rPr>
          <w:noProof/>
        </w:rPr>
        <w:t>1</w:t>
      </w:r>
      <w:r>
        <w:rPr>
          <w:noProof/>
        </w:rPr>
        <w:fldChar w:fldCharType="end"/>
      </w:r>
    </w:p>
    <w:p w14:paraId="66D41FD2" w14:textId="64D67867" w:rsidR="00EB3006" w:rsidRDefault="00EB3006" w:rsidP="00EB3006">
      <w:pPr>
        <w:pStyle w:val="TOC2"/>
        <w:rPr>
          <w:noProof/>
        </w:rPr>
      </w:pPr>
      <w:r>
        <w:rPr>
          <w:noProof/>
        </w:rPr>
        <w:t>1.5</w:t>
      </w:r>
      <w:r w:rsidR="00674E08">
        <w:rPr>
          <w:noProof/>
        </w:rPr>
        <w:t xml:space="preserve">  </w:t>
      </w:r>
      <w:r w:rsidR="000A057C">
        <w:rPr>
          <w:noProof/>
        </w:rPr>
        <w:t>Plan</w:t>
      </w:r>
      <w:r>
        <w:rPr>
          <w:noProof/>
        </w:rPr>
        <w:tab/>
      </w:r>
      <w:r>
        <w:rPr>
          <w:noProof/>
        </w:rPr>
        <w:fldChar w:fldCharType="begin"/>
      </w:r>
      <w:r>
        <w:rPr>
          <w:noProof/>
        </w:rPr>
        <w:instrText xml:space="preserve"> PAGEREF _Toc407145091 \h </w:instrText>
      </w:r>
      <w:r>
        <w:rPr>
          <w:noProof/>
        </w:rPr>
      </w:r>
      <w:r>
        <w:rPr>
          <w:noProof/>
        </w:rPr>
        <w:fldChar w:fldCharType="separate"/>
      </w:r>
      <w:r>
        <w:rPr>
          <w:noProof/>
        </w:rPr>
        <w:t>1</w:t>
      </w:r>
      <w:r>
        <w:rPr>
          <w:noProof/>
        </w:rPr>
        <w:fldChar w:fldCharType="end"/>
      </w:r>
    </w:p>
    <w:p w14:paraId="3F89D04A" w14:textId="4AEB9880" w:rsidR="00EB3006" w:rsidRDefault="00EB3006" w:rsidP="00EB3006">
      <w:pPr>
        <w:pStyle w:val="TOC2"/>
        <w:rPr>
          <w:noProof/>
        </w:rPr>
      </w:pPr>
      <w:r>
        <w:rPr>
          <w:noProof/>
        </w:rPr>
        <w:t xml:space="preserve">1.6  </w:t>
      </w:r>
      <w:r w:rsidR="000A057C">
        <w:rPr>
          <w:noProof/>
        </w:rPr>
        <w:t>Methodology</w:t>
      </w:r>
      <w:r>
        <w:rPr>
          <w:noProof/>
        </w:rPr>
        <w:tab/>
      </w:r>
      <w:r>
        <w:rPr>
          <w:noProof/>
        </w:rPr>
        <w:fldChar w:fldCharType="begin"/>
      </w:r>
      <w:r>
        <w:rPr>
          <w:noProof/>
        </w:rPr>
        <w:instrText xml:space="preserve"> PAGEREF _Toc407145091 \h </w:instrText>
      </w:r>
      <w:r>
        <w:rPr>
          <w:noProof/>
        </w:rPr>
      </w:r>
      <w:r>
        <w:rPr>
          <w:noProof/>
        </w:rPr>
        <w:fldChar w:fldCharType="separate"/>
      </w:r>
      <w:r>
        <w:rPr>
          <w:noProof/>
        </w:rPr>
        <w:t>1</w:t>
      </w:r>
      <w:r>
        <w:rPr>
          <w:noProof/>
        </w:rPr>
        <w:fldChar w:fldCharType="end"/>
      </w:r>
    </w:p>
    <w:p w14:paraId="7F3C1EED" w14:textId="67DF2D2C" w:rsidR="0093108E" w:rsidRDefault="00AB15AC">
      <w:pPr>
        <w:pStyle w:val="TOC1"/>
        <w:rPr>
          <w:rFonts w:asciiTheme="minorHAnsi" w:eastAsiaTheme="minorEastAsia" w:hAnsiTheme="minorHAnsi" w:cstheme="minorBidi"/>
          <w:b w:val="0"/>
          <w:noProof/>
          <w:sz w:val="22"/>
          <w:szCs w:val="22"/>
        </w:rPr>
      </w:pPr>
      <w:r>
        <w:rPr>
          <w:noProof/>
        </w:rPr>
        <w:t>Chapter 2 Background Research</w:t>
      </w:r>
      <w:r w:rsidR="0093108E">
        <w:rPr>
          <w:noProof/>
        </w:rPr>
        <w:tab/>
      </w:r>
      <w:r w:rsidR="0093108E">
        <w:rPr>
          <w:noProof/>
        </w:rPr>
        <w:fldChar w:fldCharType="begin"/>
      </w:r>
      <w:r w:rsidR="0093108E">
        <w:rPr>
          <w:noProof/>
        </w:rPr>
        <w:instrText xml:space="preserve"> PAGEREF _Toc407145094 \h </w:instrText>
      </w:r>
      <w:r w:rsidR="0093108E">
        <w:rPr>
          <w:noProof/>
        </w:rPr>
      </w:r>
      <w:r w:rsidR="0093108E">
        <w:rPr>
          <w:noProof/>
        </w:rPr>
        <w:fldChar w:fldCharType="separate"/>
      </w:r>
      <w:r w:rsidR="0093108E">
        <w:rPr>
          <w:noProof/>
        </w:rPr>
        <w:t>2</w:t>
      </w:r>
      <w:r w:rsidR="0093108E">
        <w:rPr>
          <w:noProof/>
        </w:rPr>
        <w:fldChar w:fldCharType="end"/>
      </w:r>
    </w:p>
    <w:p w14:paraId="407B6667" w14:textId="65434396" w:rsidR="0093108E" w:rsidRDefault="0093108E">
      <w:pPr>
        <w:pStyle w:val="TOC2"/>
        <w:rPr>
          <w:rFonts w:asciiTheme="minorHAnsi" w:eastAsiaTheme="minorEastAsia" w:hAnsiTheme="minorHAnsi" w:cstheme="minorBidi"/>
          <w:noProof/>
          <w:sz w:val="22"/>
          <w:szCs w:val="22"/>
        </w:rPr>
      </w:pPr>
      <w:r>
        <w:rPr>
          <w:noProof/>
        </w:rPr>
        <w:t>2</w:t>
      </w:r>
      <w:r w:rsidR="001F5411">
        <w:rPr>
          <w:noProof/>
        </w:rPr>
        <w:t>.1  Input Layout</w:t>
      </w:r>
      <w:r>
        <w:rPr>
          <w:noProof/>
        </w:rPr>
        <w:tab/>
      </w:r>
      <w:r>
        <w:rPr>
          <w:noProof/>
        </w:rPr>
        <w:fldChar w:fldCharType="begin"/>
      </w:r>
      <w:r>
        <w:rPr>
          <w:noProof/>
        </w:rPr>
        <w:instrText xml:space="preserve"> PAGEREF _Toc407145095 \h </w:instrText>
      </w:r>
      <w:r>
        <w:rPr>
          <w:noProof/>
        </w:rPr>
      </w:r>
      <w:r>
        <w:rPr>
          <w:noProof/>
        </w:rPr>
        <w:fldChar w:fldCharType="separate"/>
      </w:r>
      <w:r>
        <w:rPr>
          <w:noProof/>
        </w:rPr>
        <w:t>2</w:t>
      </w:r>
      <w:r>
        <w:rPr>
          <w:noProof/>
        </w:rPr>
        <w:fldChar w:fldCharType="end"/>
      </w:r>
    </w:p>
    <w:p w14:paraId="7D694774" w14:textId="7CD0905D" w:rsidR="009045A7" w:rsidRPr="009045A7" w:rsidRDefault="002D33CA" w:rsidP="009045A7">
      <w:pPr>
        <w:pStyle w:val="TOC2"/>
        <w:rPr>
          <w:rFonts w:asciiTheme="minorHAnsi" w:eastAsiaTheme="minorEastAsia" w:hAnsiTheme="minorHAnsi" w:cstheme="minorBidi"/>
          <w:noProof/>
          <w:sz w:val="22"/>
          <w:szCs w:val="22"/>
        </w:rPr>
      </w:pPr>
      <w:r>
        <w:rPr>
          <w:noProof/>
        </w:rPr>
        <w:t>2.2  Street</w:t>
      </w:r>
      <w:r w:rsidR="0093108E">
        <w:rPr>
          <w:noProof/>
        </w:rPr>
        <w:t>s</w:t>
      </w:r>
      <w:r w:rsidR="0093108E">
        <w:rPr>
          <w:noProof/>
        </w:rPr>
        <w:tab/>
      </w:r>
      <w:r w:rsidR="0093108E">
        <w:rPr>
          <w:noProof/>
        </w:rPr>
        <w:fldChar w:fldCharType="begin"/>
      </w:r>
      <w:r w:rsidR="0093108E">
        <w:rPr>
          <w:noProof/>
        </w:rPr>
        <w:instrText xml:space="preserve"> PAGEREF _Toc407145096 \h </w:instrText>
      </w:r>
      <w:r w:rsidR="0093108E">
        <w:rPr>
          <w:noProof/>
        </w:rPr>
      </w:r>
      <w:r w:rsidR="0093108E">
        <w:rPr>
          <w:noProof/>
        </w:rPr>
        <w:fldChar w:fldCharType="separate"/>
      </w:r>
      <w:r w:rsidR="0093108E">
        <w:rPr>
          <w:noProof/>
        </w:rPr>
        <w:t>2</w:t>
      </w:r>
      <w:r w:rsidR="0093108E">
        <w:rPr>
          <w:noProof/>
        </w:rPr>
        <w:fldChar w:fldCharType="end"/>
      </w:r>
    </w:p>
    <w:p w14:paraId="3532734B" w14:textId="37CFB737" w:rsidR="009045A7" w:rsidRDefault="009045A7" w:rsidP="009045A7">
      <w:pPr>
        <w:pStyle w:val="TOC2"/>
        <w:rPr>
          <w:noProof/>
        </w:rPr>
      </w:pPr>
      <w:r>
        <w:rPr>
          <w:noProof/>
        </w:rPr>
        <w:t>2.3</w:t>
      </w:r>
      <w:r w:rsidR="00743AEA">
        <w:rPr>
          <w:noProof/>
        </w:rPr>
        <w:t xml:space="preserve">  Junctions</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6D009131" w14:textId="1C393854" w:rsidR="009045A7" w:rsidRDefault="009045A7" w:rsidP="009045A7">
      <w:pPr>
        <w:pStyle w:val="TOC2"/>
        <w:rPr>
          <w:rFonts w:asciiTheme="minorHAnsi" w:eastAsiaTheme="minorEastAsia" w:hAnsiTheme="minorHAnsi" w:cstheme="minorBidi"/>
          <w:noProof/>
          <w:sz w:val="22"/>
          <w:szCs w:val="22"/>
        </w:rPr>
      </w:pPr>
      <w:r>
        <w:rPr>
          <w:noProof/>
        </w:rPr>
        <w:t>2.4</w:t>
      </w:r>
      <w:r w:rsidR="00857936">
        <w:rPr>
          <w:noProof/>
        </w:rPr>
        <w:t xml:space="preserve">  Building Parcel</w:t>
      </w:r>
      <w:r>
        <w:rPr>
          <w:noProof/>
        </w:rPr>
        <w:t>s</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3F571248" w14:textId="3400532A" w:rsidR="009045A7" w:rsidRDefault="009045A7" w:rsidP="004E4068">
      <w:pPr>
        <w:pStyle w:val="TOC2"/>
        <w:rPr>
          <w:rFonts w:asciiTheme="minorHAnsi" w:eastAsiaTheme="minorEastAsia" w:hAnsiTheme="minorHAnsi" w:cstheme="minorBidi"/>
          <w:noProof/>
          <w:sz w:val="22"/>
          <w:szCs w:val="22"/>
        </w:rPr>
      </w:pPr>
      <w:r>
        <w:rPr>
          <w:noProof/>
        </w:rPr>
        <w:t>2.5</w:t>
      </w:r>
      <w:r w:rsidR="00C05017">
        <w:rPr>
          <w:noProof/>
        </w:rPr>
        <w:t xml:space="preserve">  Subdivided Parcel</w:t>
      </w:r>
      <w:r>
        <w:rPr>
          <w:noProof/>
        </w:rPr>
        <w:t>s</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744B1122" w14:textId="5FCD8001" w:rsidR="004E4068" w:rsidRDefault="004E4068" w:rsidP="00C862CE">
      <w:pPr>
        <w:pStyle w:val="TOC2"/>
        <w:rPr>
          <w:noProof/>
        </w:rPr>
      </w:pPr>
      <w:r>
        <w:rPr>
          <w:noProof/>
        </w:rPr>
        <w:t>2.6</w:t>
      </w:r>
      <w:r w:rsidR="00917508">
        <w:rPr>
          <w:noProof/>
        </w:rPr>
        <w:t xml:space="preserve">  Buildings</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54384BED" w14:textId="0635A01E" w:rsidR="00C62B71" w:rsidRDefault="00217C91" w:rsidP="00C62B71">
      <w:pPr>
        <w:pStyle w:val="TOC1"/>
        <w:rPr>
          <w:noProof/>
        </w:rPr>
      </w:pPr>
      <w:r>
        <w:rPr>
          <w:noProof/>
        </w:rPr>
        <w:t>Chapter 3</w:t>
      </w:r>
      <w:r w:rsidR="00405650">
        <w:rPr>
          <w:noProof/>
        </w:rPr>
        <w:t xml:space="preserve"> </w:t>
      </w:r>
      <w:r>
        <w:rPr>
          <w:noProof/>
        </w:rPr>
        <w:t>Planning and Methodology</w:t>
      </w:r>
      <w:r w:rsidR="00C62B71">
        <w:rPr>
          <w:noProof/>
        </w:rPr>
        <w:tab/>
      </w:r>
      <w:r w:rsidR="00C62B71">
        <w:rPr>
          <w:noProof/>
        </w:rPr>
        <w:fldChar w:fldCharType="begin"/>
      </w:r>
      <w:r w:rsidR="00C62B71">
        <w:rPr>
          <w:noProof/>
        </w:rPr>
        <w:instrText xml:space="preserve"> PAGEREF _Toc407145094 \h </w:instrText>
      </w:r>
      <w:r w:rsidR="00C62B71">
        <w:rPr>
          <w:noProof/>
        </w:rPr>
      </w:r>
      <w:r w:rsidR="00C62B71">
        <w:rPr>
          <w:noProof/>
        </w:rPr>
        <w:fldChar w:fldCharType="separate"/>
      </w:r>
      <w:r w:rsidR="00C62B71">
        <w:rPr>
          <w:noProof/>
        </w:rPr>
        <w:t>2</w:t>
      </w:r>
      <w:r w:rsidR="00C62B71">
        <w:rPr>
          <w:noProof/>
        </w:rPr>
        <w:fldChar w:fldCharType="end"/>
      </w:r>
    </w:p>
    <w:p w14:paraId="10AB0587" w14:textId="179903C2" w:rsidR="0087542B" w:rsidRDefault="0087542B" w:rsidP="0087542B">
      <w:pPr>
        <w:pStyle w:val="TOC2"/>
        <w:rPr>
          <w:rFonts w:asciiTheme="minorHAnsi" w:eastAsiaTheme="minorEastAsia" w:hAnsiTheme="minorHAnsi" w:cstheme="minorBidi"/>
          <w:noProof/>
          <w:sz w:val="22"/>
          <w:szCs w:val="22"/>
        </w:rPr>
      </w:pPr>
      <w:r>
        <w:rPr>
          <w:noProof/>
        </w:rPr>
        <w:t xml:space="preserve">3.1  </w:t>
      </w:r>
      <w:r w:rsidR="0020578D">
        <w:rPr>
          <w:noProof/>
        </w:rPr>
        <w:t xml:space="preserve">Initial </w:t>
      </w:r>
      <w:r>
        <w:rPr>
          <w:noProof/>
        </w:rPr>
        <w:t>Plan</w:t>
      </w:r>
      <w:r>
        <w:rPr>
          <w:noProof/>
        </w:rPr>
        <w:tab/>
      </w:r>
      <w:r>
        <w:rPr>
          <w:noProof/>
        </w:rPr>
        <w:fldChar w:fldCharType="begin"/>
      </w:r>
      <w:r>
        <w:rPr>
          <w:noProof/>
        </w:rPr>
        <w:instrText xml:space="preserve"> PAGEREF _Toc407145095 \h </w:instrText>
      </w:r>
      <w:r>
        <w:rPr>
          <w:noProof/>
        </w:rPr>
      </w:r>
      <w:r>
        <w:rPr>
          <w:noProof/>
        </w:rPr>
        <w:fldChar w:fldCharType="separate"/>
      </w:r>
      <w:r>
        <w:rPr>
          <w:noProof/>
        </w:rPr>
        <w:t>2</w:t>
      </w:r>
      <w:r>
        <w:rPr>
          <w:noProof/>
        </w:rPr>
        <w:fldChar w:fldCharType="end"/>
      </w:r>
    </w:p>
    <w:p w14:paraId="6EAC087C" w14:textId="2D6564D0" w:rsidR="00837EC0" w:rsidRDefault="00837EC0" w:rsidP="00837EC0">
      <w:pPr>
        <w:pStyle w:val="TOC2"/>
        <w:rPr>
          <w:noProof/>
        </w:rPr>
      </w:pPr>
      <w:r>
        <w:rPr>
          <w:noProof/>
        </w:rPr>
        <w:t>3</w:t>
      </w:r>
      <w:r w:rsidR="007C1F5F">
        <w:rPr>
          <w:noProof/>
        </w:rPr>
        <w:t>.2</w:t>
      </w:r>
      <w:r>
        <w:rPr>
          <w:noProof/>
        </w:rPr>
        <w:t xml:space="preserve">  Methodology</w:t>
      </w:r>
      <w:r>
        <w:rPr>
          <w:noProof/>
        </w:rPr>
        <w:tab/>
      </w:r>
      <w:r>
        <w:rPr>
          <w:noProof/>
        </w:rPr>
        <w:fldChar w:fldCharType="begin"/>
      </w:r>
      <w:r>
        <w:rPr>
          <w:noProof/>
        </w:rPr>
        <w:instrText xml:space="preserve"> PAGEREF _Toc407145095 \h </w:instrText>
      </w:r>
      <w:r>
        <w:rPr>
          <w:noProof/>
        </w:rPr>
      </w:r>
      <w:r>
        <w:rPr>
          <w:noProof/>
        </w:rPr>
        <w:fldChar w:fldCharType="separate"/>
      </w:r>
      <w:r>
        <w:rPr>
          <w:noProof/>
        </w:rPr>
        <w:t>2</w:t>
      </w:r>
      <w:r>
        <w:rPr>
          <w:noProof/>
        </w:rPr>
        <w:fldChar w:fldCharType="end"/>
      </w:r>
    </w:p>
    <w:p w14:paraId="145763FC" w14:textId="55259A3A" w:rsidR="00217C91" w:rsidRPr="00A46DE1" w:rsidRDefault="007C1F5F" w:rsidP="00A46DE1">
      <w:pPr>
        <w:pStyle w:val="TOC2"/>
        <w:rPr>
          <w:rFonts w:asciiTheme="minorHAnsi" w:eastAsiaTheme="minorEastAsia" w:hAnsiTheme="minorHAnsi" w:cstheme="minorBidi"/>
          <w:noProof/>
          <w:sz w:val="22"/>
          <w:szCs w:val="22"/>
        </w:rPr>
      </w:pPr>
      <w:r>
        <w:rPr>
          <w:noProof/>
        </w:rPr>
        <w:t>3.3</w:t>
      </w:r>
      <w:r w:rsidR="00DC17F5">
        <w:rPr>
          <w:noProof/>
        </w:rPr>
        <w:t xml:space="preserve">  Risk Assessment and Mitigation?</w:t>
      </w:r>
      <w:r w:rsidR="00DC17F5">
        <w:rPr>
          <w:noProof/>
        </w:rPr>
        <w:tab/>
      </w:r>
      <w:r w:rsidR="00DC17F5">
        <w:rPr>
          <w:noProof/>
        </w:rPr>
        <w:fldChar w:fldCharType="begin"/>
      </w:r>
      <w:r w:rsidR="00DC17F5">
        <w:rPr>
          <w:noProof/>
        </w:rPr>
        <w:instrText xml:space="preserve"> PAGEREF _Toc407145096 \h </w:instrText>
      </w:r>
      <w:r w:rsidR="00DC17F5">
        <w:rPr>
          <w:noProof/>
        </w:rPr>
      </w:r>
      <w:r w:rsidR="00DC17F5">
        <w:rPr>
          <w:noProof/>
        </w:rPr>
        <w:fldChar w:fldCharType="separate"/>
      </w:r>
      <w:r w:rsidR="00DC17F5">
        <w:rPr>
          <w:noProof/>
        </w:rPr>
        <w:t>2</w:t>
      </w:r>
      <w:r w:rsidR="00DC17F5">
        <w:rPr>
          <w:noProof/>
        </w:rPr>
        <w:fldChar w:fldCharType="end"/>
      </w:r>
    </w:p>
    <w:p w14:paraId="3B0CF798" w14:textId="0AE2496B" w:rsidR="003B4935" w:rsidRDefault="003B4935" w:rsidP="003B4935">
      <w:pPr>
        <w:pStyle w:val="TOC1"/>
        <w:rPr>
          <w:rFonts w:asciiTheme="minorHAnsi" w:eastAsiaTheme="minorEastAsia" w:hAnsiTheme="minorHAnsi" w:cstheme="minorBidi"/>
          <w:b w:val="0"/>
          <w:noProof/>
          <w:sz w:val="22"/>
          <w:szCs w:val="22"/>
        </w:rPr>
      </w:pPr>
      <w:r>
        <w:rPr>
          <w:noProof/>
        </w:rPr>
        <w:t>Chapter 4 Implementation</w:t>
      </w:r>
      <w:r>
        <w:rPr>
          <w:noProof/>
        </w:rPr>
        <w:tab/>
      </w:r>
      <w:r>
        <w:rPr>
          <w:noProof/>
        </w:rPr>
        <w:fldChar w:fldCharType="begin"/>
      </w:r>
      <w:r>
        <w:rPr>
          <w:noProof/>
        </w:rPr>
        <w:instrText xml:space="preserve"> PAGEREF _Toc407145094 \h </w:instrText>
      </w:r>
      <w:r>
        <w:rPr>
          <w:noProof/>
        </w:rPr>
      </w:r>
      <w:r>
        <w:rPr>
          <w:noProof/>
        </w:rPr>
        <w:fldChar w:fldCharType="separate"/>
      </w:r>
      <w:r>
        <w:rPr>
          <w:noProof/>
        </w:rPr>
        <w:t>2</w:t>
      </w:r>
      <w:r>
        <w:rPr>
          <w:noProof/>
        </w:rPr>
        <w:fldChar w:fldCharType="end"/>
      </w:r>
    </w:p>
    <w:p w14:paraId="6F823B5C" w14:textId="041D93FE" w:rsidR="00C5359A" w:rsidRDefault="00C5359A" w:rsidP="00C5359A">
      <w:pPr>
        <w:pStyle w:val="TOC2"/>
        <w:rPr>
          <w:rFonts w:asciiTheme="minorHAnsi" w:eastAsiaTheme="minorEastAsia" w:hAnsiTheme="minorHAnsi" w:cstheme="minorBidi"/>
          <w:noProof/>
          <w:sz w:val="22"/>
          <w:szCs w:val="22"/>
        </w:rPr>
      </w:pPr>
      <w:r>
        <w:rPr>
          <w:noProof/>
        </w:rPr>
        <w:t>4.1  Input Layout</w:t>
      </w:r>
      <w:r>
        <w:rPr>
          <w:noProof/>
        </w:rPr>
        <w:tab/>
      </w:r>
      <w:r>
        <w:rPr>
          <w:noProof/>
        </w:rPr>
        <w:fldChar w:fldCharType="begin"/>
      </w:r>
      <w:r>
        <w:rPr>
          <w:noProof/>
        </w:rPr>
        <w:instrText xml:space="preserve"> PAGEREF _Toc407145095 \h </w:instrText>
      </w:r>
      <w:r>
        <w:rPr>
          <w:noProof/>
        </w:rPr>
      </w:r>
      <w:r>
        <w:rPr>
          <w:noProof/>
        </w:rPr>
        <w:fldChar w:fldCharType="separate"/>
      </w:r>
      <w:r>
        <w:rPr>
          <w:noProof/>
        </w:rPr>
        <w:t>2</w:t>
      </w:r>
      <w:r>
        <w:rPr>
          <w:noProof/>
        </w:rPr>
        <w:fldChar w:fldCharType="end"/>
      </w:r>
    </w:p>
    <w:p w14:paraId="722C3E8A" w14:textId="0BA5C656" w:rsidR="00C5359A" w:rsidRPr="009045A7" w:rsidRDefault="00C5359A" w:rsidP="00C5359A">
      <w:pPr>
        <w:pStyle w:val="TOC2"/>
        <w:rPr>
          <w:rFonts w:asciiTheme="minorHAnsi" w:eastAsiaTheme="minorEastAsia" w:hAnsiTheme="minorHAnsi" w:cstheme="minorBidi"/>
          <w:noProof/>
          <w:sz w:val="22"/>
          <w:szCs w:val="22"/>
        </w:rPr>
      </w:pPr>
      <w:r>
        <w:rPr>
          <w:noProof/>
        </w:rPr>
        <w:t>4.2  Streets</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266839BB" w14:textId="420A2355" w:rsidR="00C5359A" w:rsidRDefault="00C5359A" w:rsidP="00C5359A">
      <w:pPr>
        <w:pStyle w:val="TOC2"/>
        <w:rPr>
          <w:noProof/>
        </w:rPr>
      </w:pPr>
      <w:r>
        <w:rPr>
          <w:noProof/>
        </w:rPr>
        <w:t>4.3  Junctions</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077B8FAE" w14:textId="1ED89EE8" w:rsidR="00C5359A" w:rsidRDefault="00C5359A" w:rsidP="00C5359A">
      <w:pPr>
        <w:pStyle w:val="TOC2"/>
        <w:rPr>
          <w:rFonts w:asciiTheme="minorHAnsi" w:eastAsiaTheme="minorEastAsia" w:hAnsiTheme="minorHAnsi" w:cstheme="minorBidi"/>
          <w:noProof/>
          <w:sz w:val="22"/>
          <w:szCs w:val="22"/>
        </w:rPr>
      </w:pPr>
      <w:r>
        <w:rPr>
          <w:noProof/>
        </w:rPr>
        <w:t>4.4  Building Parcels</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2A43CA66" w14:textId="710F850E" w:rsidR="00C5359A" w:rsidRDefault="00C5359A" w:rsidP="00C5359A">
      <w:pPr>
        <w:pStyle w:val="TOC2"/>
        <w:rPr>
          <w:rFonts w:asciiTheme="minorHAnsi" w:eastAsiaTheme="minorEastAsia" w:hAnsiTheme="minorHAnsi" w:cstheme="minorBidi"/>
          <w:noProof/>
          <w:sz w:val="22"/>
          <w:szCs w:val="22"/>
        </w:rPr>
      </w:pPr>
      <w:r>
        <w:rPr>
          <w:noProof/>
        </w:rPr>
        <w:t>4.5  Subdivided Parcels</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05B869C6" w14:textId="0DBC5847" w:rsidR="00C5359A" w:rsidRDefault="00C5359A" w:rsidP="00C5359A">
      <w:pPr>
        <w:pStyle w:val="TOC2"/>
        <w:rPr>
          <w:noProof/>
        </w:rPr>
      </w:pPr>
      <w:r>
        <w:rPr>
          <w:noProof/>
        </w:rPr>
        <w:t>4.6  Buildings</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5CFA79B9" w14:textId="11065AAE" w:rsidR="00E42A3A" w:rsidRDefault="00E42A3A" w:rsidP="00E42A3A">
      <w:pPr>
        <w:pStyle w:val="TOC2"/>
        <w:rPr>
          <w:noProof/>
        </w:rPr>
      </w:pPr>
      <w:r>
        <w:rPr>
          <w:noProof/>
        </w:rPr>
        <w:t>4.6  Exporting</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39697CF7" w14:textId="296C1803" w:rsidR="00DD3FB6" w:rsidRDefault="00DD3FB6" w:rsidP="00DD3FB6">
      <w:pPr>
        <w:pStyle w:val="TOC2"/>
        <w:rPr>
          <w:noProof/>
        </w:rPr>
      </w:pPr>
      <w:r>
        <w:rPr>
          <w:noProof/>
        </w:rPr>
        <w:t>4.7  Camera</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63345E96" w14:textId="45E0B374" w:rsidR="008B03D9" w:rsidRDefault="008B03D9" w:rsidP="008B03D9">
      <w:pPr>
        <w:pStyle w:val="TOC2"/>
        <w:rPr>
          <w:noProof/>
        </w:rPr>
      </w:pPr>
      <w:r>
        <w:rPr>
          <w:noProof/>
        </w:rPr>
        <w:t>4.8  Editing</w:t>
      </w:r>
      <w:r>
        <w:rPr>
          <w:noProof/>
        </w:rPr>
        <w:tab/>
      </w:r>
      <w:r>
        <w:rPr>
          <w:noProof/>
        </w:rPr>
        <w:fldChar w:fldCharType="begin"/>
      </w:r>
      <w:r>
        <w:rPr>
          <w:noProof/>
        </w:rPr>
        <w:instrText xml:space="preserve"> PAGEREF _Toc407145096 \h </w:instrText>
      </w:r>
      <w:r>
        <w:rPr>
          <w:noProof/>
        </w:rPr>
      </w:r>
      <w:r>
        <w:rPr>
          <w:noProof/>
        </w:rPr>
        <w:fldChar w:fldCharType="separate"/>
      </w:r>
      <w:r>
        <w:rPr>
          <w:noProof/>
        </w:rPr>
        <w:t>2</w:t>
      </w:r>
      <w:r>
        <w:rPr>
          <w:noProof/>
        </w:rPr>
        <w:fldChar w:fldCharType="end"/>
      </w:r>
    </w:p>
    <w:p w14:paraId="3BD182BA" w14:textId="77777777" w:rsidR="00DD3FB6" w:rsidRDefault="00DD3FB6" w:rsidP="00E42A3A">
      <w:pPr>
        <w:pStyle w:val="TOC2"/>
        <w:rPr>
          <w:noProof/>
        </w:rPr>
      </w:pPr>
    </w:p>
    <w:p w14:paraId="69B4934F" w14:textId="7096316C" w:rsidR="00C62B71" w:rsidRDefault="00C62B71" w:rsidP="00C862CE">
      <w:pPr>
        <w:pStyle w:val="TOC2"/>
        <w:rPr>
          <w:rFonts w:asciiTheme="minorHAnsi" w:eastAsiaTheme="minorEastAsia" w:hAnsiTheme="minorHAnsi" w:cstheme="minorBidi"/>
          <w:noProof/>
          <w:sz w:val="22"/>
          <w:szCs w:val="22"/>
        </w:rPr>
      </w:pPr>
    </w:p>
    <w:p w14:paraId="7E5E39E2" w14:textId="6F7F3035" w:rsidR="0093108E" w:rsidRDefault="0093108E">
      <w:pPr>
        <w:pStyle w:val="TOC1"/>
        <w:rPr>
          <w:rFonts w:asciiTheme="minorHAnsi" w:eastAsiaTheme="minorEastAsia" w:hAnsiTheme="minorHAnsi" w:cstheme="minorBidi"/>
          <w:b w:val="0"/>
          <w:noProof/>
          <w:sz w:val="22"/>
          <w:szCs w:val="22"/>
        </w:rPr>
      </w:pPr>
      <w:r>
        <w:rPr>
          <w:noProof/>
        </w:rPr>
        <w:t>List of References</w:t>
      </w:r>
      <w:r>
        <w:rPr>
          <w:noProof/>
        </w:rPr>
        <w:tab/>
      </w:r>
      <w:r>
        <w:rPr>
          <w:noProof/>
        </w:rPr>
        <w:fldChar w:fldCharType="begin"/>
      </w:r>
      <w:r>
        <w:rPr>
          <w:noProof/>
        </w:rPr>
        <w:instrText xml:space="preserve"> PAGEREF _Toc407145097 \h </w:instrText>
      </w:r>
      <w:r>
        <w:rPr>
          <w:noProof/>
        </w:rPr>
      </w:r>
      <w:r>
        <w:rPr>
          <w:noProof/>
        </w:rPr>
        <w:fldChar w:fldCharType="separate"/>
      </w:r>
      <w:r>
        <w:rPr>
          <w:noProof/>
        </w:rPr>
        <w:t>3</w:t>
      </w:r>
      <w:r>
        <w:rPr>
          <w:noProof/>
        </w:rPr>
        <w:fldChar w:fldCharType="end"/>
      </w:r>
    </w:p>
    <w:p w14:paraId="7FDF9673" w14:textId="77777777" w:rsidR="0093108E" w:rsidRDefault="0093108E">
      <w:pPr>
        <w:pStyle w:val="TOC1"/>
        <w:rPr>
          <w:rFonts w:asciiTheme="minorHAnsi" w:eastAsiaTheme="minorEastAsia" w:hAnsiTheme="minorHAnsi" w:cstheme="minorBidi"/>
          <w:b w:val="0"/>
          <w:noProof/>
          <w:sz w:val="22"/>
          <w:szCs w:val="22"/>
        </w:rPr>
      </w:pPr>
      <w:r>
        <w:rPr>
          <w:noProof/>
        </w:rPr>
        <w:t>Appendix A External Materials</w:t>
      </w:r>
      <w:r>
        <w:rPr>
          <w:noProof/>
        </w:rPr>
        <w:tab/>
      </w:r>
      <w:r>
        <w:rPr>
          <w:noProof/>
        </w:rPr>
        <w:fldChar w:fldCharType="begin"/>
      </w:r>
      <w:r>
        <w:rPr>
          <w:noProof/>
        </w:rPr>
        <w:instrText xml:space="preserve"> PAGEREF _Toc407145098 \h </w:instrText>
      </w:r>
      <w:r>
        <w:rPr>
          <w:noProof/>
        </w:rPr>
      </w:r>
      <w:r>
        <w:rPr>
          <w:noProof/>
        </w:rPr>
        <w:fldChar w:fldCharType="separate"/>
      </w:r>
      <w:r>
        <w:rPr>
          <w:noProof/>
        </w:rPr>
        <w:t>4</w:t>
      </w:r>
      <w:r>
        <w:rPr>
          <w:noProof/>
        </w:rPr>
        <w:fldChar w:fldCharType="end"/>
      </w:r>
    </w:p>
    <w:p w14:paraId="3F9BA3A7" w14:textId="77777777" w:rsidR="0093108E" w:rsidRDefault="0093108E">
      <w:pPr>
        <w:pStyle w:val="TOC2"/>
        <w:rPr>
          <w:rFonts w:asciiTheme="minorHAnsi" w:eastAsiaTheme="minorEastAsia" w:hAnsiTheme="minorHAnsi" w:cstheme="minorBidi"/>
          <w:noProof/>
          <w:sz w:val="22"/>
          <w:szCs w:val="22"/>
        </w:rPr>
      </w:pPr>
      <w:r>
        <w:rPr>
          <w:noProof/>
        </w:rPr>
        <w:t>A.1  Level 2 Heading with ‘heading 2’ Style Applied by Pressing Ctrl Shift 2</w:t>
      </w:r>
      <w:r>
        <w:rPr>
          <w:noProof/>
        </w:rPr>
        <w:tab/>
      </w:r>
      <w:r>
        <w:rPr>
          <w:noProof/>
        </w:rPr>
        <w:fldChar w:fldCharType="begin"/>
      </w:r>
      <w:r>
        <w:rPr>
          <w:noProof/>
        </w:rPr>
        <w:instrText xml:space="preserve"> PAGEREF _Toc407145099 \h </w:instrText>
      </w:r>
      <w:r>
        <w:rPr>
          <w:noProof/>
        </w:rPr>
      </w:r>
      <w:r>
        <w:rPr>
          <w:noProof/>
        </w:rPr>
        <w:fldChar w:fldCharType="separate"/>
      </w:r>
      <w:r>
        <w:rPr>
          <w:noProof/>
        </w:rPr>
        <w:t>4</w:t>
      </w:r>
      <w:r>
        <w:rPr>
          <w:noProof/>
        </w:rPr>
        <w:fldChar w:fldCharType="end"/>
      </w:r>
    </w:p>
    <w:p w14:paraId="50E20A78" w14:textId="77777777" w:rsidR="0093108E" w:rsidRDefault="0093108E">
      <w:pPr>
        <w:pStyle w:val="TOC3"/>
        <w:rPr>
          <w:rFonts w:asciiTheme="minorHAnsi" w:eastAsiaTheme="minorEastAsia" w:hAnsiTheme="minorHAnsi" w:cstheme="minorBidi"/>
          <w:noProof/>
          <w:sz w:val="22"/>
          <w:szCs w:val="22"/>
        </w:rPr>
      </w:pPr>
      <w:r>
        <w:rPr>
          <w:noProof/>
        </w:rPr>
        <w:t>A.1.1  Level 3 Heading with ‘heading 3’ Style Applied by Pressing Ctrl Shift 3</w:t>
      </w:r>
      <w:r>
        <w:rPr>
          <w:noProof/>
        </w:rPr>
        <w:tab/>
      </w:r>
      <w:r>
        <w:rPr>
          <w:noProof/>
        </w:rPr>
        <w:fldChar w:fldCharType="begin"/>
      </w:r>
      <w:r>
        <w:rPr>
          <w:noProof/>
        </w:rPr>
        <w:instrText xml:space="preserve"> PAGEREF _Toc407145100 \h </w:instrText>
      </w:r>
      <w:r>
        <w:rPr>
          <w:noProof/>
        </w:rPr>
      </w:r>
      <w:r>
        <w:rPr>
          <w:noProof/>
        </w:rPr>
        <w:fldChar w:fldCharType="separate"/>
      </w:r>
      <w:r>
        <w:rPr>
          <w:noProof/>
        </w:rPr>
        <w:t>4</w:t>
      </w:r>
      <w:r>
        <w:rPr>
          <w:noProof/>
        </w:rPr>
        <w:fldChar w:fldCharType="end"/>
      </w:r>
    </w:p>
    <w:p w14:paraId="0AB87E68" w14:textId="77777777" w:rsidR="0093108E" w:rsidRDefault="0093108E">
      <w:pPr>
        <w:pStyle w:val="TOC4"/>
        <w:rPr>
          <w:rFonts w:asciiTheme="minorHAnsi" w:eastAsiaTheme="minorEastAsia" w:hAnsiTheme="minorHAnsi" w:cstheme="minorBidi"/>
          <w:noProof/>
          <w:sz w:val="22"/>
          <w:szCs w:val="22"/>
        </w:rPr>
      </w:pPr>
      <w:r>
        <w:rPr>
          <w:noProof/>
        </w:rPr>
        <w:t>A.1.1.1  Level 4 Heading with ‘heading 4’ Style Applied by Pressing Ctrl Shift 4</w:t>
      </w:r>
      <w:r>
        <w:rPr>
          <w:noProof/>
        </w:rPr>
        <w:tab/>
      </w:r>
      <w:r>
        <w:rPr>
          <w:noProof/>
        </w:rPr>
        <w:fldChar w:fldCharType="begin"/>
      </w:r>
      <w:r>
        <w:rPr>
          <w:noProof/>
        </w:rPr>
        <w:instrText xml:space="preserve"> PAGEREF _Toc407145101 \h </w:instrText>
      </w:r>
      <w:r>
        <w:rPr>
          <w:noProof/>
        </w:rPr>
      </w:r>
      <w:r>
        <w:rPr>
          <w:noProof/>
        </w:rPr>
        <w:fldChar w:fldCharType="separate"/>
      </w:r>
      <w:r>
        <w:rPr>
          <w:noProof/>
        </w:rPr>
        <w:t>4</w:t>
      </w:r>
      <w:r>
        <w:rPr>
          <w:noProof/>
        </w:rPr>
        <w:fldChar w:fldCharType="end"/>
      </w:r>
    </w:p>
    <w:p w14:paraId="08E6CDC9" w14:textId="5AD79ECB" w:rsidR="00816D11" w:rsidRDefault="00687AEF" w:rsidP="00AA4FEA">
      <w:pPr>
        <w:pStyle w:val="TOC1"/>
        <w:rPr>
          <w:rFonts w:asciiTheme="minorHAnsi" w:eastAsiaTheme="minorEastAsia" w:hAnsiTheme="minorHAnsi" w:cstheme="minorBidi"/>
          <w:noProof/>
          <w:sz w:val="22"/>
          <w:szCs w:val="22"/>
        </w:rPr>
      </w:pPr>
      <w:r w:rsidRPr="00270EFA">
        <w:rPr>
          <w:sz w:val="22"/>
          <w:szCs w:val="22"/>
        </w:rPr>
        <w:fldChar w:fldCharType="end"/>
      </w:r>
    </w:p>
    <w:p w14:paraId="004C6BA1" w14:textId="77777777" w:rsidR="00687AEF" w:rsidRPr="00270EFA" w:rsidRDefault="00687AEF" w:rsidP="00270EFA">
      <w:pPr>
        <w:ind w:left="567"/>
        <w:rPr>
          <w:sz w:val="22"/>
          <w:szCs w:val="22"/>
        </w:rPr>
      </w:pPr>
    </w:p>
    <w:p w14:paraId="0EC9B6A4" w14:textId="77777777" w:rsidR="000D5DFF" w:rsidRPr="000D5DFF" w:rsidRDefault="000D5DFF" w:rsidP="000D5DFF"/>
    <w:p w14:paraId="6B705911" w14:textId="77777777" w:rsidR="00687AEF" w:rsidRDefault="00687AEF">
      <w:pPr>
        <w:sectPr w:rsidR="00687AEF" w:rsidSect="00E378D3">
          <w:headerReference w:type="default" r:id="rId12"/>
          <w:footnotePr>
            <w:numRestart w:val="eachSect"/>
          </w:footnotePr>
          <w:type w:val="continuous"/>
          <w:pgSz w:w="11894" w:h="16834"/>
          <w:pgMar w:top="1440" w:right="1440" w:bottom="1440" w:left="1440" w:header="720" w:footer="720" w:gutter="0"/>
          <w:pgNumType w:fmt="lowerRoman" w:start="1"/>
          <w:cols w:space="720"/>
          <w:titlePg/>
          <w:docGrid w:linePitch="326"/>
        </w:sectPr>
      </w:pPr>
    </w:p>
    <w:p w14:paraId="5015BED1" w14:textId="7E568737" w:rsidR="00687AEF" w:rsidRDefault="00687AEF">
      <w:pPr>
        <w:pStyle w:val="Heading1"/>
      </w:pPr>
      <w:bookmarkStart w:id="9" w:name="_Toc407145090"/>
      <w:r>
        <w:lastRenderedPageBreak/>
        <w:t>Chapter 1</w:t>
      </w:r>
      <w:r>
        <w:br/>
      </w:r>
      <w:bookmarkEnd w:id="9"/>
      <w:r w:rsidR="006875FA">
        <w:t>Introduction</w:t>
      </w:r>
    </w:p>
    <w:p w14:paraId="3A6B6CCE" w14:textId="7566D396" w:rsidR="00687AEF" w:rsidRPr="00B76EF4" w:rsidRDefault="00687AEF" w:rsidP="00B76EF4">
      <w:pPr>
        <w:pStyle w:val="Heading2"/>
      </w:pPr>
      <w:bookmarkStart w:id="10" w:name="_Toc407145091"/>
      <w:r w:rsidRPr="00B76EF4">
        <w:t xml:space="preserve">1.1  </w:t>
      </w:r>
      <w:bookmarkEnd w:id="10"/>
      <w:r w:rsidR="006C1555" w:rsidRPr="00B76EF4">
        <w:t>Context</w:t>
      </w:r>
    </w:p>
    <w:p w14:paraId="41B3F160" w14:textId="2911AD90" w:rsidR="006E6230" w:rsidRDefault="006E6230" w:rsidP="006E6230">
      <w:pPr>
        <w:spacing w:after="0" w:line="360" w:lineRule="auto"/>
        <w:rPr>
          <w:sz w:val="22"/>
        </w:rPr>
      </w:pPr>
      <w:bookmarkStart w:id="11" w:name="_Toc407145092"/>
      <w:r w:rsidRPr="006325FF">
        <w:rPr>
          <w:sz w:val="22"/>
        </w:rPr>
        <w:t xml:space="preserve">Modelling and visualisation of large and complex systems such as cities is a great challenge in computer graphics. As technology constantly improves and computing power increases, competing industries strive for more detailed, scaled and realistic visualisations. Most of the media, games, films, advertisement and television keep relying on the traditional approach of increasing </w:t>
      </w:r>
      <w:r>
        <w:rPr>
          <w:sz w:val="22"/>
        </w:rPr>
        <w:t>the working load</w:t>
      </w:r>
      <w:r w:rsidRPr="006325FF">
        <w:rPr>
          <w:sz w:val="22"/>
        </w:rPr>
        <w:t xml:space="preserve"> to meet their large project expectations. Those additional resources increase the cost and time which could be allocated to researching innovative features and improving the content’s creation. Such resources could be spent on manually modelling the details of large urban environments resulting in error-prone,</w:t>
      </w:r>
      <w:r w:rsidR="00251437">
        <w:rPr>
          <w:sz w:val="22"/>
        </w:rPr>
        <w:t xml:space="preserve"> costly,</w:t>
      </w:r>
      <w:r w:rsidRPr="006325FF">
        <w:rPr>
          <w:sz w:val="22"/>
        </w:rPr>
        <w:t xml:space="preserve"> repetitive and time consuming activities while precisely attempting to satisfy every detail of the nowadays compelling models</w:t>
      </w:r>
      <w:r w:rsidR="00A0118C">
        <w:rPr>
          <w:sz w:val="22"/>
        </w:rPr>
        <w:t>[review]</w:t>
      </w:r>
      <w:r w:rsidRPr="006325FF">
        <w:rPr>
          <w:sz w:val="22"/>
        </w:rPr>
        <w:t xml:space="preserve">. An </w:t>
      </w:r>
      <w:r>
        <w:rPr>
          <w:sz w:val="22"/>
        </w:rPr>
        <w:t>automated</w:t>
      </w:r>
      <w:r w:rsidRPr="006325FF">
        <w:rPr>
          <w:sz w:val="22"/>
        </w:rPr>
        <w:t xml:space="preserve"> solution to large-scale</w:t>
      </w:r>
      <w:r w:rsidR="00453D46">
        <w:rPr>
          <w:sz w:val="22"/>
        </w:rPr>
        <w:t xml:space="preserve"> city generation</w:t>
      </w:r>
      <w:r w:rsidRPr="006325FF">
        <w:rPr>
          <w:sz w:val="22"/>
        </w:rPr>
        <w:t xml:space="preserve"> is a procedural modelling technique [Parish and Muller ¨ 2001; Wonka et al. 2003; Muller ¨ et al. 2006] that uses simple rule set repetitively based on hypothesis and algorithms to make assumptions and predictions on how a model is created. </w:t>
      </w:r>
    </w:p>
    <w:p w14:paraId="2F3FCA3D" w14:textId="77777777" w:rsidR="006E6230" w:rsidRPr="006325FF" w:rsidRDefault="006E6230" w:rsidP="006E6230">
      <w:pPr>
        <w:spacing w:after="0" w:line="360" w:lineRule="auto"/>
        <w:rPr>
          <w:sz w:val="22"/>
        </w:rPr>
      </w:pPr>
      <w:commentRangeStart w:id="12"/>
    </w:p>
    <w:p w14:paraId="3D3E623F" w14:textId="132936CE" w:rsidR="006E6230" w:rsidRPr="006215F2" w:rsidRDefault="006E6230" w:rsidP="006E6230">
      <w:pPr>
        <w:spacing w:after="0" w:line="360" w:lineRule="auto"/>
        <w:rPr>
          <w:sz w:val="22"/>
          <w:szCs w:val="22"/>
        </w:rPr>
      </w:pPr>
      <w:r w:rsidRPr="006325FF">
        <w:rPr>
          <w:sz w:val="22"/>
        </w:rPr>
        <w:t>Creating large urban models require knowledge of different man-made systems with streets and buildings being the most essential ones. That said, according to Parish and Muller ¨ [2001], street networks are the key to creating such models</w:t>
      </w:r>
      <w:r w:rsidR="005338F9">
        <w:rPr>
          <w:sz w:val="22"/>
        </w:rPr>
        <w:t>[tensor]</w:t>
      </w:r>
      <w:r w:rsidRPr="006325FF">
        <w:rPr>
          <w:sz w:val="22"/>
        </w:rPr>
        <w:t>.</w:t>
      </w:r>
      <w:commentRangeStart w:id="13"/>
      <w:r w:rsidRPr="006325FF">
        <w:rPr>
          <w:sz w:val="22"/>
        </w:rPr>
        <w:t xml:space="preserve"> </w:t>
      </w:r>
      <w:commentRangeEnd w:id="12"/>
      <w:r w:rsidR="00C336CD">
        <w:rPr>
          <w:rStyle w:val="CommentReference"/>
        </w:rPr>
        <w:commentReference w:id="12"/>
      </w:r>
      <w:r w:rsidRPr="006325FF">
        <w:rPr>
          <w:sz w:val="22"/>
        </w:rPr>
        <w:t xml:space="preserve">L-systems </w:t>
      </w:r>
      <w:commentRangeEnd w:id="13"/>
      <w:r w:rsidR="00C336CD">
        <w:rPr>
          <w:rStyle w:val="CommentReference"/>
        </w:rPr>
        <w:commentReference w:id="13"/>
      </w:r>
      <w:r w:rsidRPr="006325FF">
        <w:rPr>
          <w:sz w:val="22"/>
        </w:rPr>
        <w:t xml:space="preserve">are an approach where starting from a single street, more street segments can be added procedurally to form a street network [Prusinkiewicz and Lindenmayer 1991] [Prusinkiewicz et al. 2003]. That approach </w:t>
      </w:r>
      <w:r>
        <w:rPr>
          <w:sz w:val="22"/>
        </w:rPr>
        <w:t>has been highly adopted</w:t>
      </w:r>
      <w:r w:rsidRPr="006325FF">
        <w:rPr>
          <w:sz w:val="22"/>
        </w:rPr>
        <w:t xml:space="preserve"> and used as a basis of many </w:t>
      </w:r>
      <w:r>
        <w:rPr>
          <w:sz w:val="22"/>
        </w:rPr>
        <w:t>procedural modelling improvement attempts</w:t>
      </w:r>
      <w:r w:rsidRPr="006325FF">
        <w:rPr>
          <w:sz w:val="22"/>
        </w:rPr>
        <w:t xml:space="preserve"> </w:t>
      </w:r>
      <w:r>
        <w:rPr>
          <w:sz w:val="22"/>
        </w:rPr>
        <w:t>trying to</w:t>
      </w:r>
      <w:r w:rsidRPr="006325FF">
        <w:rPr>
          <w:sz w:val="22"/>
        </w:rPr>
        <w:t xml:space="preserve"> ov</w:t>
      </w:r>
      <w:r>
        <w:rPr>
          <w:sz w:val="22"/>
        </w:rPr>
        <w:t>ercome an</w:t>
      </w:r>
      <w:r w:rsidRPr="006325FF">
        <w:rPr>
          <w:sz w:val="22"/>
        </w:rPr>
        <w:t xml:space="preserve"> outcome </w:t>
      </w:r>
      <w:r>
        <w:rPr>
          <w:sz w:val="22"/>
        </w:rPr>
        <w:t>limitation which results in unpredictable outputs that doesn’t match user expectations.</w:t>
      </w:r>
      <w:r w:rsidRPr="006325FF">
        <w:rPr>
          <w:sz w:val="22"/>
        </w:rPr>
        <w:t xml:space="preserve"> </w:t>
      </w:r>
      <w:r>
        <w:rPr>
          <w:sz w:val="22"/>
        </w:rPr>
        <w:t>Many research papers have added additional user-control support targeting that issue b</w:t>
      </w:r>
      <w:r w:rsidRPr="006325FF">
        <w:rPr>
          <w:sz w:val="22"/>
        </w:rPr>
        <w:t>y providing guidance to the</w:t>
      </w:r>
      <w:r>
        <w:rPr>
          <w:sz w:val="22"/>
        </w:rPr>
        <w:t xml:space="preserve"> </w:t>
      </w:r>
      <w:r w:rsidRPr="006325FF">
        <w:rPr>
          <w:sz w:val="22"/>
        </w:rPr>
        <w:t>generation</w:t>
      </w:r>
      <w:r>
        <w:rPr>
          <w:sz w:val="22"/>
        </w:rPr>
        <w:t xml:space="preserve"> in the form of land-water boundaries,</w:t>
      </w:r>
      <w:r w:rsidRPr="00AB268C">
        <w:rPr>
          <w:sz w:val="22"/>
        </w:rPr>
        <w:t xml:space="preserve"> population</w:t>
      </w:r>
      <w:r>
        <w:rPr>
          <w:sz w:val="22"/>
        </w:rPr>
        <w:t xml:space="preserve"> </w:t>
      </w:r>
      <w:r w:rsidRPr="00AB268C">
        <w:rPr>
          <w:sz w:val="22"/>
        </w:rPr>
        <w:t>density</w:t>
      </w:r>
      <w:r>
        <w:rPr>
          <w:sz w:val="22"/>
        </w:rPr>
        <w:t xml:space="preserve">, aerial and </w:t>
      </w:r>
      <w:r w:rsidRPr="006325FF">
        <w:rPr>
          <w:sz w:val="22"/>
        </w:rPr>
        <w:t>tensor fields imagery.</w:t>
      </w:r>
      <w:r>
        <w:rPr>
          <w:sz w:val="22"/>
        </w:rPr>
        <w:t xml:space="preserve"> Moreover, streets could have many properties one of which is curvature and the Manhattan hypothesis where a city is organised along three dominant orthogonal directions could not be adopted </w:t>
      </w:r>
      <w:r w:rsidRPr="006215F2">
        <w:rPr>
          <w:sz w:val="22"/>
          <w:szCs w:val="22"/>
        </w:rPr>
        <w:t xml:space="preserve">[Coughlan and Yuille (1999)]. </w:t>
      </w:r>
    </w:p>
    <w:p w14:paraId="1D4BEDCB" w14:textId="77777777" w:rsidR="006E6230" w:rsidRPr="00F80918" w:rsidRDefault="006E6230" w:rsidP="006E6230">
      <w:pPr>
        <w:spacing w:after="0" w:line="360" w:lineRule="auto"/>
        <w:rPr>
          <w:sz w:val="22"/>
        </w:rPr>
      </w:pPr>
    </w:p>
    <w:p w14:paraId="04EE5599" w14:textId="77777777" w:rsidR="006E6230" w:rsidRDefault="006E6230" w:rsidP="006E6230">
      <w:pPr>
        <w:spacing w:after="0" w:line="360" w:lineRule="auto"/>
        <w:rPr>
          <w:sz w:val="22"/>
        </w:rPr>
      </w:pPr>
      <w:r>
        <w:rPr>
          <w:sz w:val="22"/>
        </w:rPr>
        <w:t>Procedural generation of parcels is the next key component for creating a complete urban modelling pipeline which generation includes several major consecutive steps after the underlying terrain is present and the road network created.</w:t>
      </w:r>
    </w:p>
    <w:p w14:paraId="465681AF" w14:textId="77777777" w:rsidR="006E6230" w:rsidRDefault="006E6230" w:rsidP="006E6230">
      <w:pPr>
        <w:spacing w:after="0" w:line="360" w:lineRule="auto"/>
        <w:rPr>
          <w:sz w:val="22"/>
        </w:rPr>
      </w:pPr>
      <w:r>
        <w:rPr>
          <w:sz w:val="22"/>
        </w:rPr>
        <w:lastRenderedPageBreak/>
        <w:t xml:space="preserve">The steps are: </w:t>
      </w:r>
    </w:p>
    <w:p w14:paraId="7FB9EBC4" w14:textId="77777777" w:rsidR="006E6230" w:rsidRDefault="006E6230" w:rsidP="006E6230">
      <w:pPr>
        <w:spacing w:after="0" w:line="360" w:lineRule="auto"/>
        <w:rPr>
          <w:sz w:val="22"/>
        </w:rPr>
      </w:pPr>
      <w:r>
        <w:rPr>
          <w:sz w:val="22"/>
        </w:rPr>
        <w:t>- divide the space in between the roads into blocks</w:t>
      </w:r>
    </w:p>
    <w:p w14:paraId="1A96AC33" w14:textId="77777777" w:rsidR="006E6230" w:rsidRDefault="006E6230" w:rsidP="006E6230">
      <w:pPr>
        <w:spacing w:after="0" w:line="360" w:lineRule="auto"/>
        <w:rPr>
          <w:sz w:val="22"/>
        </w:rPr>
      </w:pPr>
      <w:r>
        <w:rPr>
          <w:sz w:val="22"/>
        </w:rPr>
        <w:t>- divide the blocks into lots representing the boundary space a building occupies</w:t>
      </w:r>
    </w:p>
    <w:p w14:paraId="2158ECE2" w14:textId="2F3D89D0" w:rsidR="006E6230" w:rsidRDefault="006E6230" w:rsidP="006E6230">
      <w:pPr>
        <w:spacing w:after="0" w:line="360" w:lineRule="auto"/>
        <w:rPr>
          <w:sz w:val="22"/>
        </w:rPr>
      </w:pPr>
      <w:r>
        <w:rPr>
          <w:sz w:val="22"/>
        </w:rPr>
        <w:t>- populate the lots with buildings or other urban structures</w:t>
      </w:r>
    </w:p>
    <w:p w14:paraId="66DCCE4C" w14:textId="5E377099" w:rsidR="0076532B" w:rsidRDefault="0076532B" w:rsidP="006E6230">
      <w:pPr>
        <w:spacing w:after="0" w:line="360" w:lineRule="auto"/>
        <w:rPr>
          <w:sz w:val="22"/>
        </w:rPr>
      </w:pPr>
    </w:p>
    <w:p w14:paraId="0FE77879" w14:textId="1B1024E2" w:rsidR="0076532B" w:rsidRDefault="0076532B" w:rsidP="006E6230">
      <w:pPr>
        <w:spacing w:after="0" w:line="360" w:lineRule="auto"/>
        <w:rPr>
          <w:sz w:val="22"/>
        </w:rPr>
      </w:pPr>
    </w:p>
    <w:p w14:paraId="5563A101" w14:textId="13060E2C" w:rsidR="00E05B1E" w:rsidRDefault="00E05B1E" w:rsidP="006E6230">
      <w:pPr>
        <w:spacing w:after="0" w:line="360" w:lineRule="auto"/>
        <w:rPr>
          <w:sz w:val="22"/>
        </w:rPr>
      </w:pPr>
    </w:p>
    <w:p w14:paraId="6A5A64FB" w14:textId="35BD30CF" w:rsidR="00E05B1E" w:rsidRDefault="00E05B1E" w:rsidP="006E6230">
      <w:pPr>
        <w:spacing w:after="0" w:line="360" w:lineRule="auto"/>
        <w:rPr>
          <w:sz w:val="22"/>
        </w:rPr>
      </w:pPr>
    </w:p>
    <w:p w14:paraId="36065196" w14:textId="77777777" w:rsidR="00E05B1E" w:rsidRDefault="00E05B1E" w:rsidP="006E6230">
      <w:pPr>
        <w:spacing w:after="0" w:line="360" w:lineRule="auto"/>
        <w:rPr>
          <w:sz w:val="22"/>
        </w:rPr>
      </w:pPr>
    </w:p>
    <w:p w14:paraId="1D0FD58A" w14:textId="4351B0AC" w:rsidR="0076532B" w:rsidRDefault="0076532B" w:rsidP="0076532B">
      <w:pPr>
        <w:spacing w:after="0" w:line="360" w:lineRule="auto"/>
        <w:rPr>
          <w:sz w:val="22"/>
        </w:rPr>
      </w:pPr>
      <w:r w:rsidRPr="0076532B">
        <w:rPr>
          <w:sz w:val="22"/>
        </w:rPr>
        <w:t>The modeling and visualization of large-area cities using computers has become feasible with the large memory, processing and graphics power of todays hardware.</w:t>
      </w:r>
      <w:r w:rsidR="001E61BE">
        <w:rPr>
          <w:sz w:val="22"/>
        </w:rPr>
        <w:t xml:space="preserve"> [cityEngine]</w:t>
      </w:r>
    </w:p>
    <w:p w14:paraId="2FF3A202" w14:textId="77777777" w:rsidR="001E61BE" w:rsidRPr="0076532B" w:rsidRDefault="001E61BE" w:rsidP="0076532B">
      <w:pPr>
        <w:spacing w:after="0" w:line="360" w:lineRule="auto"/>
        <w:rPr>
          <w:sz w:val="22"/>
        </w:rPr>
      </w:pPr>
    </w:p>
    <w:p w14:paraId="1B769D5F" w14:textId="559CBD56" w:rsidR="006E6230" w:rsidRDefault="00DB236F" w:rsidP="00DB236F">
      <w:pPr>
        <w:pStyle w:val="Heading2"/>
      </w:pPr>
      <w:r>
        <w:t>1.2 Problem Statement</w:t>
      </w:r>
    </w:p>
    <w:p w14:paraId="79186D92" w14:textId="6E5277FF" w:rsidR="009070F0" w:rsidRPr="001425CC" w:rsidRDefault="009070F0" w:rsidP="001425CC">
      <w:pPr>
        <w:spacing w:after="0" w:line="360" w:lineRule="auto"/>
        <w:rPr>
          <w:sz w:val="22"/>
          <w:szCs w:val="22"/>
        </w:rPr>
      </w:pPr>
      <w:r>
        <w:rPr>
          <w:sz w:val="22"/>
          <w:szCs w:val="22"/>
        </w:rPr>
        <w:t>Procedural modelling on a</w:t>
      </w:r>
      <w:r w:rsidR="004D5A36">
        <w:rPr>
          <w:sz w:val="22"/>
          <w:szCs w:val="22"/>
        </w:rPr>
        <w:t>n</w:t>
      </w:r>
      <w:r>
        <w:rPr>
          <w:sz w:val="22"/>
          <w:szCs w:val="22"/>
        </w:rPr>
        <w:t xml:space="preserve"> architecture scale can be adopted to meet a variety of scenarios most of which continue to be a challenge. </w:t>
      </w:r>
      <w:r w:rsidR="00C336CD">
        <w:rPr>
          <w:sz w:val="22"/>
          <w:szCs w:val="22"/>
        </w:rPr>
        <w:t>Starting from the use of</w:t>
      </w:r>
      <w:r>
        <w:rPr>
          <w:sz w:val="22"/>
          <w:szCs w:val="22"/>
        </w:rPr>
        <w:t xml:space="preserve"> GIS data for the precise depiction of the </w:t>
      </w:r>
      <w:r w:rsidR="00F5605D">
        <w:rPr>
          <w:sz w:val="22"/>
          <w:szCs w:val="22"/>
        </w:rPr>
        <w:t xml:space="preserve">3D </w:t>
      </w:r>
      <w:r>
        <w:rPr>
          <w:sz w:val="22"/>
          <w:szCs w:val="22"/>
        </w:rPr>
        <w:t xml:space="preserve">world’s urban architecture to </w:t>
      </w:r>
      <w:r w:rsidR="00F5605D">
        <w:rPr>
          <w:sz w:val="22"/>
          <w:szCs w:val="22"/>
        </w:rPr>
        <w:t>the development of</w:t>
      </w:r>
      <w:r>
        <w:rPr>
          <w:sz w:val="22"/>
          <w:szCs w:val="22"/>
        </w:rPr>
        <w:t xml:space="preserve"> random urban simulations, industries </w:t>
      </w:r>
      <w:r w:rsidR="00D0192F">
        <w:rPr>
          <w:sz w:val="22"/>
          <w:szCs w:val="22"/>
        </w:rPr>
        <w:t>continue</w:t>
      </w:r>
      <w:r>
        <w:rPr>
          <w:sz w:val="22"/>
          <w:szCs w:val="22"/>
        </w:rPr>
        <w:t xml:space="preserve"> striving for the latest and most effective solutions. This paper tackles the challenge of modelling diverse urban environments of high complexity based on a hierarchical set of rules. Such environments can benefit projects where rapid development of large scenes is required. In the today’s world where scalability and complexity is a common necessity, doing everything manually requires large human labour introducing error-prone, costly and time consuming development that puts a barrier</w:t>
      </w:r>
      <w:r w:rsidR="00923D6C">
        <w:rPr>
          <w:sz w:val="22"/>
          <w:szCs w:val="22"/>
        </w:rPr>
        <w:t xml:space="preserve"> not only on</w:t>
      </w:r>
      <w:r>
        <w:rPr>
          <w:sz w:val="22"/>
          <w:szCs w:val="22"/>
        </w:rPr>
        <w:t xml:space="preserve"> established businesses but also </w:t>
      </w:r>
      <w:r w:rsidR="00923D6C">
        <w:rPr>
          <w:sz w:val="22"/>
          <w:szCs w:val="22"/>
        </w:rPr>
        <w:t>on</w:t>
      </w:r>
      <w:r>
        <w:rPr>
          <w:sz w:val="22"/>
          <w:szCs w:val="22"/>
        </w:rPr>
        <w:t xml:space="preserve"> new fledgling companies trying to foothold into the market with their innovative solutions. Providing automation has been and continues being of</w:t>
      </w:r>
      <w:r w:rsidR="00954020">
        <w:rPr>
          <w:sz w:val="22"/>
          <w:szCs w:val="22"/>
        </w:rPr>
        <w:t xml:space="preserve"> high</w:t>
      </w:r>
      <w:r>
        <w:rPr>
          <w:sz w:val="22"/>
          <w:szCs w:val="22"/>
        </w:rPr>
        <w:t xml:space="preserve"> interest to companies and research facilities. A solution to that, addressed in this paper, is provided by fascinating techniques like </w:t>
      </w:r>
      <w:commentRangeStart w:id="14"/>
      <w:r>
        <w:rPr>
          <w:sz w:val="22"/>
          <w:szCs w:val="22"/>
        </w:rPr>
        <w:t xml:space="preserve">L-Systems, fractals and generative modelling </w:t>
      </w:r>
      <w:commentRangeEnd w:id="14"/>
      <w:r w:rsidR="00A32FF3">
        <w:rPr>
          <w:rStyle w:val="CommentReference"/>
        </w:rPr>
        <w:commentReference w:id="14"/>
      </w:r>
      <w:r>
        <w:rPr>
          <w:sz w:val="22"/>
          <w:szCs w:val="22"/>
        </w:rPr>
        <w:t xml:space="preserve">which make it possible to construct large scenes from small amount of rules where repetitive algorithm outputs does not need to be stored providing database amplification. </w:t>
      </w:r>
    </w:p>
    <w:p w14:paraId="642B9800" w14:textId="7741C55F" w:rsidR="00871D30" w:rsidRDefault="00871D30" w:rsidP="00871D30">
      <w:pPr>
        <w:pStyle w:val="Heading2"/>
      </w:pPr>
      <w:r>
        <w:t>1.3 Goal</w:t>
      </w:r>
    </w:p>
    <w:p w14:paraId="313DBE18" w14:textId="1B679425" w:rsidR="00361BF0" w:rsidRPr="00361BF0" w:rsidRDefault="00361BF0" w:rsidP="00361BF0">
      <w:pPr>
        <w:spacing w:after="0" w:line="360" w:lineRule="auto"/>
        <w:rPr>
          <w:sz w:val="22"/>
          <w:szCs w:val="22"/>
        </w:rPr>
      </w:pPr>
      <w:r>
        <w:rPr>
          <w:sz w:val="22"/>
          <w:szCs w:val="22"/>
        </w:rPr>
        <w:t xml:space="preserve">The project’s aim is to produce a procedural approach of city modelling that is primarily focused on street generation and secondarily on building’s architecture. This project will develop an exploratory software capable of </w:t>
      </w:r>
      <w:r w:rsidR="007D4C05">
        <w:rPr>
          <w:sz w:val="22"/>
          <w:szCs w:val="22"/>
        </w:rPr>
        <w:t>automatically creating</w:t>
      </w:r>
      <w:r>
        <w:rPr>
          <w:sz w:val="22"/>
          <w:szCs w:val="22"/>
        </w:rPr>
        <w:t xml:space="preserve"> large</w:t>
      </w:r>
      <w:r w:rsidR="00F35114">
        <w:rPr>
          <w:sz w:val="22"/>
          <w:szCs w:val="22"/>
        </w:rPr>
        <w:t xml:space="preserve"> 3D</w:t>
      </w:r>
      <w:r w:rsidR="00003893">
        <w:rPr>
          <w:sz w:val="22"/>
          <w:szCs w:val="22"/>
        </w:rPr>
        <w:t xml:space="preserve"> architectural</w:t>
      </w:r>
      <w:r>
        <w:rPr>
          <w:sz w:val="22"/>
          <w:szCs w:val="22"/>
        </w:rPr>
        <w:t xml:space="preserve"> scenes </w:t>
      </w:r>
      <w:r w:rsidR="001811E3">
        <w:rPr>
          <w:sz w:val="22"/>
          <w:szCs w:val="22"/>
        </w:rPr>
        <w:t xml:space="preserve">that rely on </w:t>
      </w:r>
      <w:r w:rsidR="00E37DC9">
        <w:rPr>
          <w:sz w:val="22"/>
          <w:szCs w:val="22"/>
        </w:rPr>
        <w:t xml:space="preserve">efficient </w:t>
      </w:r>
      <w:r w:rsidR="00BB480A">
        <w:rPr>
          <w:sz w:val="22"/>
          <w:szCs w:val="22"/>
        </w:rPr>
        <w:t xml:space="preserve">rules and </w:t>
      </w:r>
      <w:r w:rsidR="001811E3">
        <w:rPr>
          <w:sz w:val="22"/>
          <w:szCs w:val="22"/>
        </w:rPr>
        <w:t>algorithms</w:t>
      </w:r>
      <w:r>
        <w:rPr>
          <w:sz w:val="22"/>
          <w:szCs w:val="22"/>
        </w:rPr>
        <w:t>.</w:t>
      </w:r>
      <w:r w:rsidR="00705C3F">
        <w:rPr>
          <w:sz w:val="22"/>
          <w:szCs w:val="22"/>
        </w:rPr>
        <w:t xml:space="preserve"> </w:t>
      </w:r>
      <w:r w:rsidR="00415548">
        <w:rPr>
          <w:sz w:val="22"/>
          <w:szCs w:val="22"/>
        </w:rPr>
        <w:t>T</w:t>
      </w:r>
      <w:r w:rsidR="000B3E40">
        <w:rPr>
          <w:sz w:val="22"/>
          <w:szCs w:val="22"/>
        </w:rPr>
        <w:t>o increase the user experience, diverse input options will be provi</w:t>
      </w:r>
      <w:r w:rsidR="00D245DD">
        <w:rPr>
          <w:sz w:val="22"/>
          <w:szCs w:val="22"/>
        </w:rPr>
        <w:t>ded as well as</w:t>
      </w:r>
      <w:r w:rsidR="00437B94">
        <w:rPr>
          <w:sz w:val="22"/>
          <w:szCs w:val="22"/>
        </w:rPr>
        <w:t xml:space="preserve"> a</w:t>
      </w:r>
      <w:r w:rsidR="00D245DD">
        <w:rPr>
          <w:sz w:val="22"/>
          <w:szCs w:val="22"/>
        </w:rPr>
        <w:t xml:space="preserve"> real-time</w:t>
      </w:r>
      <w:r w:rsidR="00C7183E">
        <w:rPr>
          <w:sz w:val="22"/>
          <w:szCs w:val="22"/>
        </w:rPr>
        <w:t xml:space="preserve"> editing functionality</w:t>
      </w:r>
      <w:r w:rsidR="00817554">
        <w:rPr>
          <w:sz w:val="22"/>
          <w:szCs w:val="22"/>
        </w:rPr>
        <w:t>.</w:t>
      </w:r>
    </w:p>
    <w:p w14:paraId="09B2B481" w14:textId="305A70E5" w:rsidR="00871D30" w:rsidRDefault="00871D30" w:rsidP="00871D30">
      <w:pPr>
        <w:pStyle w:val="Heading2"/>
      </w:pPr>
      <w:r>
        <w:lastRenderedPageBreak/>
        <w:t>1.4 Objectives</w:t>
      </w:r>
    </w:p>
    <w:p w14:paraId="21A119D9" w14:textId="3AADB912" w:rsidR="00D56AAC" w:rsidRDefault="00D56AAC" w:rsidP="00D56AAC">
      <w:pPr>
        <w:spacing w:line="360" w:lineRule="auto"/>
        <w:rPr>
          <w:sz w:val="22"/>
        </w:rPr>
      </w:pPr>
      <w:r>
        <w:rPr>
          <w:sz w:val="22"/>
        </w:rPr>
        <w:t>In order to provide a thorough solution, milestones outline key project phases. These objectives are consecutively ordered representing the most common flow of procedural city modelling.</w:t>
      </w:r>
    </w:p>
    <w:p w14:paraId="35A1C19B" w14:textId="572A9D52" w:rsidR="002C60CE" w:rsidRDefault="002C60CE" w:rsidP="00D56AAC">
      <w:pPr>
        <w:spacing w:line="360" w:lineRule="auto"/>
        <w:rPr>
          <w:sz w:val="22"/>
        </w:rPr>
      </w:pPr>
    </w:p>
    <w:p w14:paraId="4D326E34" w14:textId="1C2DA3A7" w:rsidR="00D84182" w:rsidRDefault="00D84182" w:rsidP="00D56AAC">
      <w:pPr>
        <w:spacing w:line="360" w:lineRule="auto"/>
        <w:rPr>
          <w:sz w:val="22"/>
        </w:rPr>
      </w:pPr>
      <w:r>
        <w:rPr>
          <w:sz w:val="22"/>
        </w:rPr>
        <w:t xml:space="preserve">• Identify and select </w:t>
      </w:r>
      <w:r w:rsidR="00456D47">
        <w:rPr>
          <w:sz w:val="22"/>
        </w:rPr>
        <w:t xml:space="preserve">multiple </w:t>
      </w:r>
      <w:r>
        <w:rPr>
          <w:sz w:val="22"/>
        </w:rPr>
        <w:t>ways of generating the street network (e.g. randomly</w:t>
      </w:r>
      <w:r w:rsidR="001A00C9">
        <w:rPr>
          <w:sz w:val="22"/>
        </w:rPr>
        <w:t>, geographic data, existing file</w:t>
      </w:r>
      <w:r>
        <w:rPr>
          <w:sz w:val="22"/>
        </w:rPr>
        <w:t>)</w:t>
      </w:r>
    </w:p>
    <w:p w14:paraId="54BC6019" w14:textId="23114CA9" w:rsidR="002C60CE" w:rsidRDefault="002C60CE" w:rsidP="00D56AAC">
      <w:pPr>
        <w:spacing w:line="360" w:lineRule="auto"/>
        <w:rPr>
          <w:sz w:val="22"/>
        </w:rPr>
      </w:pPr>
      <w:r>
        <w:rPr>
          <w:sz w:val="22"/>
        </w:rPr>
        <w:t xml:space="preserve">• </w:t>
      </w:r>
      <w:r w:rsidR="00EE306C">
        <w:rPr>
          <w:sz w:val="22"/>
        </w:rPr>
        <w:t>Choose efficient technique for con</w:t>
      </w:r>
      <w:r w:rsidR="00403416">
        <w:rPr>
          <w:sz w:val="22"/>
        </w:rPr>
        <w:t>verting the network</w:t>
      </w:r>
      <w:r w:rsidR="00EE306C">
        <w:rPr>
          <w:sz w:val="22"/>
        </w:rPr>
        <w:t xml:space="preserve"> edges into </w:t>
      </w:r>
      <w:r w:rsidR="006D38BD">
        <w:rPr>
          <w:sz w:val="22"/>
        </w:rPr>
        <w:t>street segments</w:t>
      </w:r>
      <w:r w:rsidR="00CF0765">
        <w:rPr>
          <w:sz w:val="22"/>
        </w:rPr>
        <w:t>.</w:t>
      </w:r>
      <w:r w:rsidR="001577F7">
        <w:rPr>
          <w:sz w:val="22"/>
        </w:rPr>
        <w:t xml:space="preserve"> Edges could be linear, quadratic or cubic Bezier curves</w:t>
      </w:r>
      <w:r w:rsidR="009A03A1">
        <w:rPr>
          <w:sz w:val="22"/>
        </w:rPr>
        <w:t xml:space="preserve"> with </w:t>
      </w:r>
      <w:r w:rsidR="00A900D3">
        <w:rPr>
          <w:sz w:val="22"/>
        </w:rPr>
        <w:t xml:space="preserve">or without </w:t>
      </w:r>
      <w:r w:rsidR="009A03A1">
        <w:rPr>
          <w:sz w:val="22"/>
        </w:rPr>
        <w:t>support nodes.</w:t>
      </w:r>
    </w:p>
    <w:p w14:paraId="263B30BA" w14:textId="77777777" w:rsidR="00011FFA" w:rsidRDefault="009A03A1" w:rsidP="00D56AAC">
      <w:pPr>
        <w:spacing w:line="360" w:lineRule="auto"/>
        <w:rPr>
          <w:sz w:val="22"/>
        </w:rPr>
      </w:pPr>
      <w:r>
        <w:rPr>
          <w:sz w:val="22"/>
        </w:rPr>
        <w:t xml:space="preserve">• </w:t>
      </w:r>
      <w:r w:rsidR="00DF55A2">
        <w:rPr>
          <w:sz w:val="22"/>
        </w:rPr>
        <w:t>Identi</w:t>
      </w:r>
      <w:r w:rsidR="004D223F">
        <w:rPr>
          <w:sz w:val="22"/>
        </w:rPr>
        <w:t>fy and implement</w:t>
      </w:r>
      <w:r w:rsidR="00DF55A2">
        <w:rPr>
          <w:sz w:val="22"/>
        </w:rPr>
        <w:t xml:space="preserve"> an efficient algorithm</w:t>
      </w:r>
      <w:r w:rsidR="007C34D4">
        <w:rPr>
          <w:sz w:val="22"/>
        </w:rPr>
        <w:t xml:space="preserve"> to iterate over the network nodes and</w:t>
      </w:r>
      <w:r w:rsidR="004E707B">
        <w:rPr>
          <w:sz w:val="22"/>
        </w:rPr>
        <w:t xml:space="preserve"> generate</w:t>
      </w:r>
      <w:r w:rsidR="00FD6F72">
        <w:rPr>
          <w:sz w:val="22"/>
        </w:rPr>
        <w:t xml:space="preserve"> junction objects with respect to the intersection of edges</w:t>
      </w:r>
      <w:r w:rsidR="00642B36">
        <w:rPr>
          <w:sz w:val="22"/>
        </w:rPr>
        <w:t xml:space="preserve"> and their</w:t>
      </w:r>
      <w:r w:rsidR="008F63EA">
        <w:rPr>
          <w:sz w:val="22"/>
        </w:rPr>
        <w:t xml:space="preserve"> joining point.</w:t>
      </w:r>
    </w:p>
    <w:p w14:paraId="77A665FD" w14:textId="31CF48B9" w:rsidR="009A03A1" w:rsidRDefault="00011FFA" w:rsidP="00D56AAC">
      <w:pPr>
        <w:spacing w:line="360" w:lineRule="auto"/>
        <w:rPr>
          <w:sz w:val="22"/>
        </w:rPr>
      </w:pPr>
      <w:r>
        <w:rPr>
          <w:sz w:val="22"/>
        </w:rPr>
        <w:t xml:space="preserve">• </w:t>
      </w:r>
      <w:r w:rsidR="006916FC">
        <w:rPr>
          <w:sz w:val="22"/>
        </w:rPr>
        <w:t xml:space="preserve"> </w:t>
      </w:r>
      <w:r w:rsidR="00C2533D">
        <w:rPr>
          <w:sz w:val="22"/>
        </w:rPr>
        <w:t xml:space="preserve">Based on the street network solution, research and implement a technique for finding enclosed loops </w:t>
      </w:r>
      <w:r w:rsidR="00503F8E">
        <w:rPr>
          <w:sz w:val="22"/>
        </w:rPr>
        <w:t>that will</w:t>
      </w:r>
      <w:r w:rsidR="00437841">
        <w:rPr>
          <w:sz w:val="22"/>
        </w:rPr>
        <w:t xml:space="preserve"> act</w:t>
      </w:r>
      <w:r w:rsidR="00C2533D">
        <w:rPr>
          <w:sz w:val="22"/>
        </w:rPr>
        <w:t xml:space="preserve"> as </w:t>
      </w:r>
      <w:r w:rsidR="00B0231B">
        <w:rPr>
          <w:sz w:val="22"/>
        </w:rPr>
        <w:t>building parcels</w:t>
      </w:r>
    </w:p>
    <w:p w14:paraId="7825BD71" w14:textId="77D3ABC4" w:rsidR="00703A88" w:rsidRDefault="00703A88" w:rsidP="00D56AAC">
      <w:pPr>
        <w:spacing w:line="360" w:lineRule="auto"/>
        <w:rPr>
          <w:sz w:val="22"/>
        </w:rPr>
      </w:pPr>
      <w:r>
        <w:rPr>
          <w:sz w:val="22"/>
        </w:rPr>
        <w:t xml:space="preserve">• Considering the junction and street objects, </w:t>
      </w:r>
      <w:r w:rsidR="005D3081">
        <w:rPr>
          <w:sz w:val="22"/>
        </w:rPr>
        <w:t xml:space="preserve">implement a way that will store the building parcels </w:t>
      </w:r>
      <w:r w:rsidR="009A2ED4">
        <w:rPr>
          <w:sz w:val="22"/>
        </w:rPr>
        <w:t xml:space="preserve">without </w:t>
      </w:r>
      <w:r w:rsidR="00BF1F7A">
        <w:rPr>
          <w:sz w:val="22"/>
        </w:rPr>
        <w:t xml:space="preserve">overlapping </w:t>
      </w:r>
      <w:r w:rsidR="00B53054">
        <w:rPr>
          <w:sz w:val="22"/>
        </w:rPr>
        <w:t>other objects.</w:t>
      </w:r>
    </w:p>
    <w:p w14:paraId="0E7171D2" w14:textId="7F010D8D" w:rsidR="00937D66" w:rsidRDefault="00937D66" w:rsidP="00D56AAC">
      <w:pPr>
        <w:spacing w:line="360" w:lineRule="auto"/>
        <w:rPr>
          <w:sz w:val="22"/>
        </w:rPr>
      </w:pPr>
      <w:r>
        <w:rPr>
          <w:sz w:val="22"/>
        </w:rPr>
        <w:t xml:space="preserve">• </w:t>
      </w:r>
      <w:r w:rsidR="007A535D">
        <w:rPr>
          <w:sz w:val="22"/>
        </w:rPr>
        <w:t>Find an algorithm which effectively divides the parcels into smaller blocks</w:t>
      </w:r>
      <w:r w:rsidR="001E03D9">
        <w:rPr>
          <w:sz w:val="22"/>
        </w:rPr>
        <w:t xml:space="preserve"> which will represent the allocated space of each building model</w:t>
      </w:r>
    </w:p>
    <w:p w14:paraId="6671DBD9" w14:textId="3A951C9F" w:rsidR="00661305" w:rsidRDefault="00661305" w:rsidP="00D56AAC">
      <w:pPr>
        <w:spacing w:line="360" w:lineRule="auto"/>
        <w:rPr>
          <w:sz w:val="22"/>
        </w:rPr>
      </w:pPr>
      <w:r>
        <w:rPr>
          <w:sz w:val="22"/>
        </w:rPr>
        <w:t xml:space="preserve">• Implement a simple rule for generating </w:t>
      </w:r>
      <w:r w:rsidR="00CC1370">
        <w:rPr>
          <w:sz w:val="22"/>
        </w:rPr>
        <w:t xml:space="preserve">random </w:t>
      </w:r>
      <w:r>
        <w:rPr>
          <w:sz w:val="22"/>
        </w:rPr>
        <w:t>buildings on every subdivided block</w:t>
      </w:r>
    </w:p>
    <w:p w14:paraId="0577CDD7" w14:textId="2E76684A" w:rsidR="00932659" w:rsidRDefault="00932659" w:rsidP="00D56AAC">
      <w:pPr>
        <w:spacing w:line="360" w:lineRule="auto"/>
        <w:rPr>
          <w:sz w:val="22"/>
        </w:rPr>
      </w:pPr>
      <w:r>
        <w:rPr>
          <w:sz w:val="22"/>
        </w:rPr>
        <w:t xml:space="preserve">• </w:t>
      </w:r>
      <w:r w:rsidR="007C54F8">
        <w:rPr>
          <w:sz w:val="22"/>
        </w:rPr>
        <w:t>Add a camera that can be rotated</w:t>
      </w:r>
      <w:r w:rsidR="00997C64">
        <w:rPr>
          <w:sz w:val="22"/>
        </w:rPr>
        <w:t xml:space="preserve"> in any direction</w:t>
      </w:r>
      <w:r w:rsidR="002A14F8">
        <w:rPr>
          <w:sz w:val="22"/>
        </w:rPr>
        <w:t>, zoomed in and out as well as</w:t>
      </w:r>
      <w:r w:rsidR="007C54F8">
        <w:rPr>
          <w:sz w:val="22"/>
        </w:rPr>
        <w:t xml:space="preserve"> </w:t>
      </w:r>
      <w:r w:rsidR="00B16193">
        <w:rPr>
          <w:sz w:val="22"/>
        </w:rPr>
        <w:t>moved forward and backward</w:t>
      </w:r>
    </w:p>
    <w:p w14:paraId="7E16F43D" w14:textId="296B3CBF" w:rsidR="002C60CE" w:rsidRDefault="00350FB4" w:rsidP="00D56AAC">
      <w:pPr>
        <w:spacing w:line="360" w:lineRule="auto"/>
        <w:rPr>
          <w:sz w:val="22"/>
        </w:rPr>
      </w:pPr>
      <w:r>
        <w:rPr>
          <w:sz w:val="22"/>
        </w:rPr>
        <w:t xml:space="preserve">• </w:t>
      </w:r>
      <w:r w:rsidR="00C716C4">
        <w:rPr>
          <w:sz w:val="22"/>
        </w:rPr>
        <w:t xml:space="preserve">Add a </w:t>
      </w:r>
      <w:r w:rsidR="009279AC">
        <w:rPr>
          <w:sz w:val="22"/>
        </w:rPr>
        <w:t xml:space="preserve">real-time </w:t>
      </w:r>
      <w:r w:rsidR="00C716C4">
        <w:rPr>
          <w:sz w:val="22"/>
        </w:rPr>
        <w:t>feature that enables adjustments to the street network</w:t>
      </w:r>
    </w:p>
    <w:p w14:paraId="010C5DA3" w14:textId="504FC620" w:rsidR="002C60CE" w:rsidRDefault="00981698" w:rsidP="00D56AAC">
      <w:pPr>
        <w:spacing w:line="360" w:lineRule="auto"/>
        <w:rPr>
          <w:sz w:val="22"/>
        </w:rPr>
      </w:pPr>
      <w:r>
        <w:rPr>
          <w:sz w:val="22"/>
        </w:rPr>
        <w:t xml:space="preserve">• </w:t>
      </w:r>
      <w:r w:rsidR="00B14894">
        <w:rPr>
          <w:sz w:val="22"/>
        </w:rPr>
        <w:t xml:space="preserve">Include an option that would export the model </w:t>
      </w:r>
      <w:r w:rsidR="00932659">
        <w:rPr>
          <w:sz w:val="22"/>
        </w:rPr>
        <w:t xml:space="preserve">and make it ready for visualisation on other </w:t>
      </w:r>
      <w:r w:rsidR="005C5F3E">
        <w:rPr>
          <w:sz w:val="22"/>
        </w:rPr>
        <w:t>softw</w:t>
      </w:r>
      <w:r w:rsidR="004F2580">
        <w:rPr>
          <w:sz w:val="22"/>
        </w:rPr>
        <w:t xml:space="preserve">are products such as Blender and </w:t>
      </w:r>
      <w:r w:rsidR="004F2580" w:rsidRPr="004F2580">
        <w:rPr>
          <w:sz w:val="22"/>
        </w:rPr>
        <w:t>Sketchfab</w:t>
      </w:r>
    </w:p>
    <w:p w14:paraId="613AB2F3" w14:textId="6DD4EA6F" w:rsidR="00871D30" w:rsidRDefault="00871D30" w:rsidP="00871D30">
      <w:pPr>
        <w:pStyle w:val="Heading2"/>
      </w:pPr>
      <w:commentRangeStart w:id="15"/>
      <w:r>
        <w:t xml:space="preserve">1.5 </w:t>
      </w:r>
      <w:r w:rsidR="00673A6A">
        <w:t>Plan</w:t>
      </w:r>
      <w:commentRangeEnd w:id="15"/>
      <w:r w:rsidR="0089764D">
        <w:rPr>
          <w:rStyle w:val="CommentReference"/>
          <w:b w:val="0"/>
        </w:rPr>
        <w:commentReference w:id="15"/>
      </w:r>
    </w:p>
    <w:p w14:paraId="6AC91176" w14:textId="4CD10C16" w:rsidR="001829FD" w:rsidRDefault="00342004" w:rsidP="00342004">
      <w:pPr>
        <w:spacing w:line="360" w:lineRule="auto"/>
        <w:rPr>
          <w:sz w:val="22"/>
        </w:rPr>
      </w:pPr>
      <w:r w:rsidRPr="00E501AA">
        <w:rPr>
          <w:sz w:val="22"/>
        </w:rPr>
        <w:t xml:space="preserve">Figure 1.1 shows a Gantt Chart of the overall project’s plan. The plan is very high level and only includes large topics which are necessary to meet the project’s deliverables criteria. </w:t>
      </w:r>
      <w:r w:rsidR="00F86E06">
        <w:rPr>
          <w:sz w:val="22"/>
        </w:rPr>
        <w:t>I</w:t>
      </w:r>
      <w:r w:rsidRPr="00E501AA">
        <w:rPr>
          <w:sz w:val="22"/>
        </w:rPr>
        <w:t>t has an optimistic time sc</w:t>
      </w:r>
      <w:r w:rsidR="009A4F60">
        <w:rPr>
          <w:sz w:val="22"/>
        </w:rPr>
        <w:t xml:space="preserve">ale with an expected </w:t>
      </w:r>
      <w:r w:rsidR="008357D4">
        <w:rPr>
          <w:sz w:val="22"/>
        </w:rPr>
        <w:t xml:space="preserve">end of </w:t>
      </w:r>
      <w:r w:rsidR="001829FD">
        <w:rPr>
          <w:sz w:val="22"/>
        </w:rPr>
        <w:t xml:space="preserve">coding implementations </w:t>
      </w:r>
      <w:r w:rsidR="00835407">
        <w:rPr>
          <w:sz w:val="22"/>
        </w:rPr>
        <w:t>a month before the deadline</w:t>
      </w:r>
      <w:r w:rsidR="008D78E0">
        <w:rPr>
          <w:sz w:val="22"/>
        </w:rPr>
        <w:t>. That is</w:t>
      </w:r>
      <w:r w:rsidR="00B03799">
        <w:rPr>
          <w:sz w:val="22"/>
        </w:rPr>
        <w:t xml:space="preserve"> due to </w:t>
      </w:r>
      <w:r w:rsidR="00B03799" w:rsidRPr="00E501AA">
        <w:rPr>
          <w:sz w:val="22"/>
        </w:rPr>
        <w:t xml:space="preserve">the intensity of other module materials expected </w:t>
      </w:r>
      <w:r w:rsidR="00F552C3">
        <w:rPr>
          <w:sz w:val="22"/>
        </w:rPr>
        <w:t>to be delivered</w:t>
      </w:r>
      <w:r w:rsidR="00FF2AEE">
        <w:rPr>
          <w:sz w:val="22"/>
        </w:rPr>
        <w:t xml:space="preserve"> at the same time as the project</w:t>
      </w:r>
      <w:r w:rsidR="00B03799" w:rsidRPr="00E501AA">
        <w:rPr>
          <w:sz w:val="22"/>
        </w:rPr>
        <w:t>.</w:t>
      </w:r>
      <w:r w:rsidR="002E1399">
        <w:rPr>
          <w:sz w:val="22"/>
        </w:rPr>
        <w:t xml:space="preserve"> </w:t>
      </w:r>
      <w:r w:rsidR="00FB7B77">
        <w:rPr>
          <w:sz w:val="22"/>
        </w:rPr>
        <w:t xml:space="preserve">The last month would, therefore, be </w:t>
      </w:r>
      <w:r w:rsidR="009178E3">
        <w:rPr>
          <w:sz w:val="22"/>
        </w:rPr>
        <w:t xml:space="preserve">focused on </w:t>
      </w:r>
      <w:r w:rsidR="004C72E7">
        <w:rPr>
          <w:sz w:val="22"/>
        </w:rPr>
        <w:t xml:space="preserve">lower risk tasks such as </w:t>
      </w:r>
      <w:r w:rsidR="001931E6">
        <w:rPr>
          <w:sz w:val="22"/>
        </w:rPr>
        <w:t>finalising the report and</w:t>
      </w:r>
      <w:r w:rsidR="009178E3">
        <w:rPr>
          <w:sz w:val="22"/>
        </w:rPr>
        <w:t xml:space="preserve"> adjusting any minor inconsistenc</w:t>
      </w:r>
      <w:r w:rsidR="00DE620A">
        <w:rPr>
          <w:sz w:val="22"/>
        </w:rPr>
        <w:t>ies</w:t>
      </w:r>
      <w:r w:rsidR="00C34188">
        <w:rPr>
          <w:sz w:val="22"/>
        </w:rPr>
        <w:t>.</w:t>
      </w:r>
    </w:p>
    <w:p w14:paraId="728C55FB" w14:textId="3D489B75" w:rsidR="00342004" w:rsidRPr="00E501AA" w:rsidRDefault="00342004" w:rsidP="00342004">
      <w:pPr>
        <w:spacing w:line="360" w:lineRule="auto"/>
        <w:rPr>
          <w:sz w:val="22"/>
        </w:rPr>
      </w:pPr>
    </w:p>
    <w:tbl>
      <w:tblPr>
        <w:tblStyle w:val="TableGrid"/>
        <w:tblW w:w="8097" w:type="dxa"/>
        <w:jc w:val="center"/>
        <w:tblLayout w:type="fixed"/>
        <w:tblLook w:val="04A0" w:firstRow="1" w:lastRow="0" w:firstColumn="1" w:lastColumn="0" w:noHBand="0" w:noVBand="1"/>
      </w:tblPr>
      <w:tblGrid>
        <w:gridCol w:w="3029"/>
        <w:gridCol w:w="670"/>
        <w:gridCol w:w="611"/>
        <w:gridCol w:w="650"/>
        <w:gridCol w:w="650"/>
        <w:gridCol w:w="613"/>
        <w:gridCol w:w="624"/>
        <w:gridCol w:w="640"/>
        <w:gridCol w:w="610"/>
      </w:tblGrid>
      <w:tr w:rsidR="00CD502E" w:rsidRPr="007E20D3" w14:paraId="0FD82833" w14:textId="77777777" w:rsidTr="00EF35F6">
        <w:trPr>
          <w:trHeight w:val="465"/>
          <w:jc w:val="center"/>
        </w:trPr>
        <w:tc>
          <w:tcPr>
            <w:tcW w:w="3029" w:type="dxa"/>
            <w:vAlign w:val="center"/>
          </w:tcPr>
          <w:p w14:paraId="60DC3C16" w14:textId="77777777" w:rsidR="00CD502E" w:rsidRPr="007E20D3" w:rsidRDefault="00CD502E" w:rsidP="00EF35F6">
            <w:pPr>
              <w:spacing w:after="0"/>
              <w:rPr>
                <w:rFonts w:ascii="Arial" w:hAnsi="Arial" w:cs="Arial"/>
                <w:sz w:val="22"/>
                <w:szCs w:val="22"/>
              </w:rPr>
            </w:pPr>
          </w:p>
        </w:tc>
        <w:tc>
          <w:tcPr>
            <w:tcW w:w="670" w:type="dxa"/>
            <w:vAlign w:val="center"/>
          </w:tcPr>
          <w:p w14:paraId="7BF9FC05"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Sept</w:t>
            </w:r>
          </w:p>
        </w:tc>
        <w:tc>
          <w:tcPr>
            <w:tcW w:w="611" w:type="dxa"/>
            <w:vAlign w:val="center"/>
          </w:tcPr>
          <w:p w14:paraId="40463876"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Oct</w:t>
            </w:r>
          </w:p>
        </w:tc>
        <w:tc>
          <w:tcPr>
            <w:tcW w:w="650" w:type="dxa"/>
            <w:vAlign w:val="center"/>
          </w:tcPr>
          <w:p w14:paraId="60F0EF64"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Nov</w:t>
            </w:r>
          </w:p>
        </w:tc>
        <w:tc>
          <w:tcPr>
            <w:tcW w:w="650" w:type="dxa"/>
            <w:vAlign w:val="center"/>
          </w:tcPr>
          <w:p w14:paraId="161CB815"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Dec</w:t>
            </w:r>
          </w:p>
        </w:tc>
        <w:tc>
          <w:tcPr>
            <w:tcW w:w="613" w:type="dxa"/>
            <w:vAlign w:val="center"/>
          </w:tcPr>
          <w:p w14:paraId="66CEAE8E"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Jan</w:t>
            </w:r>
          </w:p>
        </w:tc>
        <w:tc>
          <w:tcPr>
            <w:tcW w:w="624" w:type="dxa"/>
            <w:vAlign w:val="center"/>
          </w:tcPr>
          <w:p w14:paraId="220B6EE1"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Feb</w:t>
            </w:r>
          </w:p>
        </w:tc>
        <w:tc>
          <w:tcPr>
            <w:tcW w:w="640" w:type="dxa"/>
            <w:vAlign w:val="center"/>
          </w:tcPr>
          <w:p w14:paraId="2BA979CB"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Mar</w:t>
            </w:r>
          </w:p>
        </w:tc>
        <w:tc>
          <w:tcPr>
            <w:tcW w:w="610" w:type="dxa"/>
            <w:vAlign w:val="center"/>
          </w:tcPr>
          <w:p w14:paraId="1FB2223C"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Apr</w:t>
            </w:r>
          </w:p>
        </w:tc>
      </w:tr>
      <w:tr w:rsidR="00CD502E" w:rsidRPr="007E20D3" w14:paraId="10122D8C" w14:textId="77777777" w:rsidTr="00EF35F6">
        <w:trPr>
          <w:trHeight w:val="465"/>
          <w:jc w:val="center"/>
        </w:trPr>
        <w:tc>
          <w:tcPr>
            <w:tcW w:w="3029" w:type="dxa"/>
            <w:vAlign w:val="center"/>
          </w:tcPr>
          <w:p w14:paraId="728ADC2E"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Scope and Planning</w:t>
            </w:r>
          </w:p>
        </w:tc>
        <w:tc>
          <w:tcPr>
            <w:tcW w:w="670" w:type="dxa"/>
            <w:shd w:val="clear" w:color="auto" w:fill="92D050"/>
            <w:vAlign w:val="center"/>
          </w:tcPr>
          <w:p w14:paraId="542DBEA1" w14:textId="77777777" w:rsidR="00CD502E" w:rsidRPr="007E20D3" w:rsidRDefault="00CD502E" w:rsidP="00EF35F6">
            <w:pPr>
              <w:spacing w:after="0"/>
              <w:rPr>
                <w:rFonts w:ascii="Arial" w:hAnsi="Arial" w:cs="Arial"/>
                <w:sz w:val="22"/>
                <w:szCs w:val="22"/>
              </w:rPr>
            </w:pPr>
          </w:p>
        </w:tc>
        <w:tc>
          <w:tcPr>
            <w:tcW w:w="611" w:type="dxa"/>
            <w:shd w:val="clear" w:color="auto" w:fill="92D050"/>
            <w:vAlign w:val="center"/>
          </w:tcPr>
          <w:p w14:paraId="79F7124F" w14:textId="77777777" w:rsidR="00CD502E" w:rsidRPr="007E20D3" w:rsidRDefault="00CD502E" w:rsidP="00EF35F6">
            <w:pPr>
              <w:spacing w:after="0"/>
              <w:rPr>
                <w:rFonts w:ascii="Arial" w:hAnsi="Arial" w:cs="Arial"/>
                <w:sz w:val="22"/>
                <w:szCs w:val="22"/>
              </w:rPr>
            </w:pPr>
          </w:p>
        </w:tc>
        <w:tc>
          <w:tcPr>
            <w:tcW w:w="650" w:type="dxa"/>
            <w:vAlign w:val="center"/>
          </w:tcPr>
          <w:p w14:paraId="16864927" w14:textId="77777777" w:rsidR="00CD502E" w:rsidRPr="007E20D3" w:rsidRDefault="00CD502E" w:rsidP="00EF35F6">
            <w:pPr>
              <w:spacing w:after="0"/>
              <w:rPr>
                <w:rFonts w:ascii="Arial" w:hAnsi="Arial" w:cs="Arial"/>
                <w:sz w:val="22"/>
                <w:szCs w:val="22"/>
              </w:rPr>
            </w:pPr>
          </w:p>
        </w:tc>
        <w:tc>
          <w:tcPr>
            <w:tcW w:w="650" w:type="dxa"/>
            <w:vAlign w:val="center"/>
          </w:tcPr>
          <w:p w14:paraId="38B118BD" w14:textId="77777777" w:rsidR="00CD502E" w:rsidRPr="007E20D3" w:rsidRDefault="00CD502E" w:rsidP="00EF35F6">
            <w:pPr>
              <w:spacing w:after="0"/>
              <w:rPr>
                <w:rFonts w:ascii="Arial" w:hAnsi="Arial" w:cs="Arial"/>
                <w:sz w:val="22"/>
                <w:szCs w:val="22"/>
              </w:rPr>
            </w:pPr>
          </w:p>
        </w:tc>
        <w:tc>
          <w:tcPr>
            <w:tcW w:w="613" w:type="dxa"/>
            <w:vAlign w:val="center"/>
          </w:tcPr>
          <w:p w14:paraId="7D0ECDA5" w14:textId="77777777" w:rsidR="00CD502E" w:rsidRPr="007E20D3" w:rsidRDefault="00CD502E" w:rsidP="00EF35F6">
            <w:pPr>
              <w:spacing w:after="0"/>
              <w:rPr>
                <w:rFonts w:ascii="Arial" w:hAnsi="Arial" w:cs="Arial"/>
                <w:sz w:val="22"/>
                <w:szCs w:val="22"/>
              </w:rPr>
            </w:pPr>
          </w:p>
        </w:tc>
        <w:tc>
          <w:tcPr>
            <w:tcW w:w="624" w:type="dxa"/>
            <w:vAlign w:val="center"/>
          </w:tcPr>
          <w:p w14:paraId="3BF41B9E" w14:textId="77777777" w:rsidR="00CD502E" w:rsidRPr="007E20D3" w:rsidRDefault="00CD502E" w:rsidP="00EF35F6">
            <w:pPr>
              <w:spacing w:after="0"/>
              <w:rPr>
                <w:rFonts w:ascii="Arial" w:hAnsi="Arial" w:cs="Arial"/>
                <w:sz w:val="22"/>
                <w:szCs w:val="22"/>
              </w:rPr>
            </w:pPr>
          </w:p>
        </w:tc>
        <w:tc>
          <w:tcPr>
            <w:tcW w:w="640" w:type="dxa"/>
            <w:vAlign w:val="center"/>
          </w:tcPr>
          <w:p w14:paraId="1ED44CCD" w14:textId="77777777" w:rsidR="00CD502E" w:rsidRPr="007E20D3" w:rsidRDefault="00CD502E" w:rsidP="00EF35F6">
            <w:pPr>
              <w:spacing w:after="0"/>
              <w:rPr>
                <w:rFonts w:ascii="Arial" w:hAnsi="Arial" w:cs="Arial"/>
                <w:sz w:val="22"/>
                <w:szCs w:val="22"/>
              </w:rPr>
            </w:pPr>
          </w:p>
        </w:tc>
        <w:tc>
          <w:tcPr>
            <w:tcW w:w="610" w:type="dxa"/>
            <w:vAlign w:val="center"/>
          </w:tcPr>
          <w:p w14:paraId="51930420" w14:textId="77777777" w:rsidR="00CD502E" w:rsidRPr="007E20D3" w:rsidRDefault="00CD502E" w:rsidP="00EF35F6">
            <w:pPr>
              <w:spacing w:after="0"/>
              <w:rPr>
                <w:rFonts w:ascii="Arial" w:hAnsi="Arial" w:cs="Arial"/>
                <w:sz w:val="22"/>
                <w:szCs w:val="22"/>
              </w:rPr>
            </w:pPr>
          </w:p>
        </w:tc>
      </w:tr>
      <w:tr w:rsidR="00CD502E" w:rsidRPr="007E20D3" w14:paraId="5BA4DF4A" w14:textId="77777777" w:rsidTr="00EF35F6">
        <w:trPr>
          <w:trHeight w:val="465"/>
          <w:jc w:val="center"/>
        </w:trPr>
        <w:tc>
          <w:tcPr>
            <w:tcW w:w="3029" w:type="dxa"/>
            <w:vAlign w:val="center"/>
          </w:tcPr>
          <w:p w14:paraId="246A193F" w14:textId="77777777" w:rsidR="00CD502E" w:rsidRPr="007E20D3" w:rsidRDefault="00CD502E" w:rsidP="00EF35F6">
            <w:pPr>
              <w:spacing w:after="0"/>
              <w:rPr>
                <w:rFonts w:ascii="Arial" w:hAnsi="Arial" w:cs="Arial"/>
                <w:sz w:val="22"/>
                <w:szCs w:val="22"/>
              </w:rPr>
            </w:pPr>
            <w:r>
              <w:rPr>
                <w:rFonts w:ascii="Arial" w:hAnsi="Arial" w:cs="Arial"/>
                <w:sz w:val="22"/>
                <w:szCs w:val="22"/>
              </w:rPr>
              <w:t xml:space="preserve">Literature </w:t>
            </w:r>
            <w:r w:rsidRPr="007E20D3">
              <w:rPr>
                <w:rFonts w:ascii="Arial" w:hAnsi="Arial" w:cs="Arial"/>
                <w:sz w:val="22"/>
                <w:szCs w:val="22"/>
              </w:rPr>
              <w:t>Review</w:t>
            </w:r>
          </w:p>
        </w:tc>
        <w:tc>
          <w:tcPr>
            <w:tcW w:w="670" w:type="dxa"/>
            <w:shd w:val="clear" w:color="auto" w:fill="FFFFFF" w:themeFill="background1"/>
            <w:vAlign w:val="center"/>
          </w:tcPr>
          <w:p w14:paraId="15574102" w14:textId="77777777" w:rsidR="00CD502E" w:rsidRPr="007E20D3" w:rsidRDefault="00CD502E" w:rsidP="00EF35F6">
            <w:pPr>
              <w:spacing w:after="0"/>
              <w:rPr>
                <w:rFonts w:ascii="Arial" w:hAnsi="Arial" w:cs="Arial"/>
                <w:sz w:val="22"/>
                <w:szCs w:val="22"/>
              </w:rPr>
            </w:pPr>
          </w:p>
        </w:tc>
        <w:tc>
          <w:tcPr>
            <w:tcW w:w="611" w:type="dxa"/>
            <w:shd w:val="clear" w:color="auto" w:fill="92D050"/>
            <w:vAlign w:val="center"/>
          </w:tcPr>
          <w:p w14:paraId="4F65A944" w14:textId="77777777" w:rsidR="00CD502E" w:rsidRPr="007E20D3" w:rsidRDefault="00CD502E" w:rsidP="00EF35F6">
            <w:pPr>
              <w:spacing w:after="0"/>
              <w:rPr>
                <w:rFonts w:ascii="Arial" w:hAnsi="Arial" w:cs="Arial"/>
                <w:sz w:val="22"/>
                <w:szCs w:val="22"/>
              </w:rPr>
            </w:pPr>
          </w:p>
        </w:tc>
        <w:tc>
          <w:tcPr>
            <w:tcW w:w="650" w:type="dxa"/>
            <w:shd w:val="clear" w:color="auto" w:fill="92D050"/>
            <w:vAlign w:val="center"/>
          </w:tcPr>
          <w:p w14:paraId="0A1B70BF" w14:textId="77777777" w:rsidR="00CD502E" w:rsidRPr="007E20D3" w:rsidRDefault="00CD502E" w:rsidP="00EF35F6">
            <w:pPr>
              <w:spacing w:after="0"/>
              <w:rPr>
                <w:rFonts w:ascii="Arial" w:hAnsi="Arial" w:cs="Arial"/>
                <w:sz w:val="22"/>
                <w:szCs w:val="22"/>
              </w:rPr>
            </w:pPr>
          </w:p>
        </w:tc>
        <w:tc>
          <w:tcPr>
            <w:tcW w:w="650" w:type="dxa"/>
            <w:vAlign w:val="center"/>
          </w:tcPr>
          <w:p w14:paraId="59C0F719" w14:textId="77777777" w:rsidR="00CD502E" w:rsidRPr="007E20D3" w:rsidRDefault="00CD502E" w:rsidP="00EF35F6">
            <w:pPr>
              <w:spacing w:after="0"/>
              <w:rPr>
                <w:rFonts w:ascii="Arial" w:hAnsi="Arial" w:cs="Arial"/>
                <w:sz w:val="22"/>
                <w:szCs w:val="22"/>
              </w:rPr>
            </w:pPr>
          </w:p>
        </w:tc>
        <w:tc>
          <w:tcPr>
            <w:tcW w:w="613" w:type="dxa"/>
            <w:vAlign w:val="center"/>
          </w:tcPr>
          <w:p w14:paraId="5AD45E43" w14:textId="77777777" w:rsidR="00CD502E" w:rsidRPr="007E20D3" w:rsidRDefault="00CD502E" w:rsidP="00EF35F6">
            <w:pPr>
              <w:spacing w:after="0"/>
              <w:rPr>
                <w:rFonts w:ascii="Arial" w:hAnsi="Arial" w:cs="Arial"/>
                <w:sz w:val="22"/>
                <w:szCs w:val="22"/>
              </w:rPr>
            </w:pPr>
          </w:p>
        </w:tc>
        <w:tc>
          <w:tcPr>
            <w:tcW w:w="624" w:type="dxa"/>
            <w:vAlign w:val="center"/>
          </w:tcPr>
          <w:p w14:paraId="20310490" w14:textId="77777777" w:rsidR="00CD502E" w:rsidRPr="007E20D3" w:rsidRDefault="00CD502E" w:rsidP="00EF35F6">
            <w:pPr>
              <w:spacing w:after="0"/>
              <w:rPr>
                <w:rFonts w:ascii="Arial" w:hAnsi="Arial" w:cs="Arial"/>
                <w:sz w:val="22"/>
                <w:szCs w:val="22"/>
              </w:rPr>
            </w:pPr>
          </w:p>
        </w:tc>
        <w:tc>
          <w:tcPr>
            <w:tcW w:w="640" w:type="dxa"/>
            <w:vAlign w:val="center"/>
          </w:tcPr>
          <w:p w14:paraId="1388C216" w14:textId="77777777" w:rsidR="00CD502E" w:rsidRPr="007E20D3" w:rsidRDefault="00CD502E" w:rsidP="00EF35F6">
            <w:pPr>
              <w:spacing w:after="0"/>
              <w:rPr>
                <w:rFonts w:ascii="Arial" w:hAnsi="Arial" w:cs="Arial"/>
                <w:sz w:val="22"/>
                <w:szCs w:val="22"/>
              </w:rPr>
            </w:pPr>
          </w:p>
        </w:tc>
        <w:tc>
          <w:tcPr>
            <w:tcW w:w="610" w:type="dxa"/>
            <w:vAlign w:val="center"/>
          </w:tcPr>
          <w:p w14:paraId="008A7B32" w14:textId="77777777" w:rsidR="00CD502E" w:rsidRPr="007E20D3" w:rsidRDefault="00CD502E" w:rsidP="00EF35F6">
            <w:pPr>
              <w:spacing w:after="0"/>
              <w:rPr>
                <w:rFonts w:ascii="Arial" w:hAnsi="Arial" w:cs="Arial"/>
                <w:sz w:val="22"/>
                <w:szCs w:val="22"/>
              </w:rPr>
            </w:pPr>
          </w:p>
        </w:tc>
      </w:tr>
      <w:tr w:rsidR="00CD502E" w:rsidRPr="007E20D3" w14:paraId="69B556A1" w14:textId="77777777" w:rsidTr="00EF35F6">
        <w:trPr>
          <w:trHeight w:val="465"/>
          <w:jc w:val="center"/>
        </w:trPr>
        <w:tc>
          <w:tcPr>
            <w:tcW w:w="3029" w:type="dxa"/>
            <w:vAlign w:val="center"/>
          </w:tcPr>
          <w:p w14:paraId="5F170794"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Technology Review</w:t>
            </w:r>
          </w:p>
        </w:tc>
        <w:tc>
          <w:tcPr>
            <w:tcW w:w="670" w:type="dxa"/>
            <w:vAlign w:val="center"/>
          </w:tcPr>
          <w:p w14:paraId="118A9B13" w14:textId="77777777" w:rsidR="00CD502E" w:rsidRPr="007E20D3" w:rsidRDefault="00CD502E" w:rsidP="00EF35F6">
            <w:pPr>
              <w:spacing w:after="0"/>
              <w:rPr>
                <w:rFonts w:ascii="Arial" w:hAnsi="Arial" w:cs="Arial"/>
                <w:sz w:val="22"/>
                <w:szCs w:val="22"/>
              </w:rPr>
            </w:pPr>
          </w:p>
        </w:tc>
        <w:tc>
          <w:tcPr>
            <w:tcW w:w="611" w:type="dxa"/>
            <w:shd w:val="clear" w:color="auto" w:fill="92D050"/>
            <w:vAlign w:val="center"/>
          </w:tcPr>
          <w:p w14:paraId="0D6BE75F" w14:textId="77777777" w:rsidR="00CD502E" w:rsidRPr="007E20D3" w:rsidRDefault="00CD502E" w:rsidP="00EF35F6">
            <w:pPr>
              <w:spacing w:after="0"/>
              <w:rPr>
                <w:rFonts w:ascii="Arial" w:hAnsi="Arial" w:cs="Arial"/>
                <w:sz w:val="22"/>
                <w:szCs w:val="22"/>
              </w:rPr>
            </w:pPr>
          </w:p>
        </w:tc>
        <w:tc>
          <w:tcPr>
            <w:tcW w:w="650" w:type="dxa"/>
            <w:shd w:val="clear" w:color="auto" w:fill="92D050"/>
            <w:vAlign w:val="center"/>
          </w:tcPr>
          <w:p w14:paraId="7F97D537" w14:textId="77777777" w:rsidR="00CD502E" w:rsidRPr="007E20D3" w:rsidRDefault="00CD502E" w:rsidP="00EF35F6">
            <w:pPr>
              <w:spacing w:after="0"/>
              <w:rPr>
                <w:rFonts w:ascii="Arial" w:hAnsi="Arial" w:cs="Arial"/>
                <w:sz w:val="22"/>
                <w:szCs w:val="22"/>
              </w:rPr>
            </w:pPr>
          </w:p>
        </w:tc>
        <w:tc>
          <w:tcPr>
            <w:tcW w:w="650" w:type="dxa"/>
            <w:vAlign w:val="center"/>
          </w:tcPr>
          <w:p w14:paraId="7EDB9789" w14:textId="77777777" w:rsidR="00CD502E" w:rsidRPr="007E20D3" w:rsidRDefault="00CD502E" w:rsidP="00EF35F6">
            <w:pPr>
              <w:spacing w:after="0"/>
              <w:rPr>
                <w:rFonts w:ascii="Arial" w:hAnsi="Arial" w:cs="Arial"/>
                <w:sz w:val="22"/>
                <w:szCs w:val="22"/>
              </w:rPr>
            </w:pPr>
          </w:p>
        </w:tc>
        <w:tc>
          <w:tcPr>
            <w:tcW w:w="613" w:type="dxa"/>
            <w:vAlign w:val="center"/>
          </w:tcPr>
          <w:p w14:paraId="49516D03" w14:textId="77777777" w:rsidR="00CD502E" w:rsidRPr="007E20D3" w:rsidRDefault="00CD502E" w:rsidP="00EF35F6">
            <w:pPr>
              <w:spacing w:after="0"/>
              <w:rPr>
                <w:rFonts w:ascii="Arial" w:hAnsi="Arial" w:cs="Arial"/>
                <w:sz w:val="22"/>
                <w:szCs w:val="22"/>
              </w:rPr>
            </w:pPr>
          </w:p>
        </w:tc>
        <w:tc>
          <w:tcPr>
            <w:tcW w:w="624" w:type="dxa"/>
            <w:vAlign w:val="center"/>
          </w:tcPr>
          <w:p w14:paraId="53CFEAE0" w14:textId="77777777" w:rsidR="00CD502E" w:rsidRPr="007E20D3" w:rsidRDefault="00CD502E" w:rsidP="00EF35F6">
            <w:pPr>
              <w:spacing w:after="0"/>
              <w:rPr>
                <w:rFonts w:ascii="Arial" w:hAnsi="Arial" w:cs="Arial"/>
                <w:sz w:val="22"/>
                <w:szCs w:val="22"/>
              </w:rPr>
            </w:pPr>
          </w:p>
        </w:tc>
        <w:tc>
          <w:tcPr>
            <w:tcW w:w="640" w:type="dxa"/>
            <w:vAlign w:val="center"/>
          </w:tcPr>
          <w:p w14:paraId="6A726498" w14:textId="77777777" w:rsidR="00CD502E" w:rsidRPr="007E20D3" w:rsidRDefault="00CD502E" w:rsidP="00EF35F6">
            <w:pPr>
              <w:spacing w:after="0"/>
              <w:rPr>
                <w:rFonts w:ascii="Arial" w:hAnsi="Arial" w:cs="Arial"/>
                <w:sz w:val="22"/>
                <w:szCs w:val="22"/>
              </w:rPr>
            </w:pPr>
          </w:p>
        </w:tc>
        <w:tc>
          <w:tcPr>
            <w:tcW w:w="610" w:type="dxa"/>
            <w:vAlign w:val="center"/>
          </w:tcPr>
          <w:p w14:paraId="418A1786" w14:textId="77777777" w:rsidR="00CD502E" w:rsidRPr="007E20D3" w:rsidRDefault="00CD502E" w:rsidP="00EF35F6">
            <w:pPr>
              <w:spacing w:after="0"/>
              <w:rPr>
                <w:rFonts w:ascii="Arial" w:hAnsi="Arial" w:cs="Arial"/>
                <w:sz w:val="22"/>
                <w:szCs w:val="22"/>
              </w:rPr>
            </w:pPr>
          </w:p>
        </w:tc>
      </w:tr>
      <w:tr w:rsidR="00CD502E" w:rsidRPr="007E20D3" w14:paraId="257BC5BE" w14:textId="77777777" w:rsidTr="00EF35F6">
        <w:trPr>
          <w:trHeight w:val="465"/>
          <w:jc w:val="center"/>
        </w:trPr>
        <w:tc>
          <w:tcPr>
            <w:tcW w:w="3029" w:type="dxa"/>
            <w:vAlign w:val="center"/>
          </w:tcPr>
          <w:p w14:paraId="6CC94E5B"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Intermediate Report Writing</w:t>
            </w:r>
          </w:p>
        </w:tc>
        <w:tc>
          <w:tcPr>
            <w:tcW w:w="670" w:type="dxa"/>
            <w:vAlign w:val="center"/>
          </w:tcPr>
          <w:p w14:paraId="01CFDA2B" w14:textId="77777777" w:rsidR="00CD502E" w:rsidRPr="007E20D3" w:rsidRDefault="00CD502E" w:rsidP="00EF35F6">
            <w:pPr>
              <w:spacing w:after="0"/>
              <w:rPr>
                <w:rFonts w:ascii="Arial" w:hAnsi="Arial" w:cs="Arial"/>
                <w:sz w:val="22"/>
                <w:szCs w:val="22"/>
              </w:rPr>
            </w:pPr>
          </w:p>
        </w:tc>
        <w:tc>
          <w:tcPr>
            <w:tcW w:w="611" w:type="dxa"/>
            <w:vAlign w:val="center"/>
          </w:tcPr>
          <w:p w14:paraId="1DF166AF" w14:textId="77777777" w:rsidR="00CD502E" w:rsidRPr="007E20D3" w:rsidRDefault="00CD502E" w:rsidP="00EF35F6">
            <w:pPr>
              <w:spacing w:after="0"/>
              <w:rPr>
                <w:rFonts w:ascii="Arial" w:hAnsi="Arial" w:cs="Arial"/>
                <w:sz w:val="22"/>
                <w:szCs w:val="22"/>
              </w:rPr>
            </w:pPr>
          </w:p>
        </w:tc>
        <w:tc>
          <w:tcPr>
            <w:tcW w:w="650" w:type="dxa"/>
            <w:vAlign w:val="center"/>
          </w:tcPr>
          <w:p w14:paraId="50FD10DB" w14:textId="77777777" w:rsidR="00CD502E" w:rsidRPr="007E20D3" w:rsidRDefault="00CD502E" w:rsidP="00EF35F6">
            <w:pPr>
              <w:spacing w:after="0"/>
              <w:rPr>
                <w:rFonts w:ascii="Arial" w:hAnsi="Arial" w:cs="Arial"/>
                <w:sz w:val="22"/>
                <w:szCs w:val="22"/>
              </w:rPr>
            </w:pPr>
          </w:p>
        </w:tc>
        <w:tc>
          <w:tcPr>
            <w:tcW w:w="650" w:type="dxa"/>
            <w:shd w:val="clear" w:color="auto" w:fill="92D050"/>
            <w:vAlign w:val="center"/>
          </w:tcPr>
          <w:p w14:paraId="177C84C4" w14:textId="77777777" w:rsidR="00CD502E" w:rsidRPr="007E20D3" w:rsidRDefault="00CD502E" w:rsidP="00EF35F6">
            <w:pPr>
              <w:spacing w:after="0"/>
              <w:rPr>
                <w:rFonts w:ascii="Arial" w:hAnsi="Arial" w:cs="Arial"/>
                <w:sz w:val="22"/>
                <w:szCs w:val="22"/>
              </w:rPr>
            </w:pPr>
          </w:p>
        </w:tc>
        <w:tc>
          <w:tcPr>
            <w:tcW w:w="613" w:type="dxa"/>
            <w:vAlign w:val="center"/>
          </w:tcPr>
          <w:p w14:paraId="1EFE1990" w14:textId="77777777" w:rsidR="00CD502E" w:rsidRPr="007E20D3" w:rsidRDefault="00CD502E" w:rsidP="00EF35F6">
            <w:pPr>
              <w:spacing w:after="0"/>
              <w:rPr>
                <w:rFonts w:ascii="Arial" w:hAnsi="Arial" w:cs="Arial"/>
                <w:sz w:val="22"/>
                <w:szCs w:val="22"/>
              </w:rPr>
            </w:pPr>
          </w:p>
        </w:tc>
        <w:tc>
          <w:tcPr>
            <w:tcW w:w="624" w:type="dxa"/>
            <w:vAlign w:val="center"/>
          </w:tcPr>
          <w:p w14:paraId="1527724C" w14:textId="77777777" w:rsidR="00CD502E" w:rsidRPr="007E20D3" w:rsidRDefault="00CD502E" w:rsidP="00EF35F6">
            <w:pPr>
              <w:spacing w:after="0"/>
              <w:rPr>
                <w:rFonts w:ascii="Arial" w:hAnsi="Arial" w:cs="Arial"/>
                <w:sz w:val="22"/>
                <w:szCs w:val="22"/>
              </w:rPr>
            </w:pPr>
          </w:p>
        </w:tc>
        <w:tc>
          <w:tcPr>
            <w:tcW w:w="640" w:type="dxa"/>
            <w:vAlign w:val="center"/>
          </w:tcPr>
          <w:p w14:paraId="25587DF1" w14:textId="77777777" w:rsidR="00CD502E" w:rsidRPr="007E20D3" w:rsidRDefault="00CD502E" w:rsidP="00EF35F6">
            <w:pPr>
              <w:spacing w:after="0"/>
              <w:rPr>
                <w:rFonts w:ascii="Arial" w:hAnsi="Arial" w:cs="Arial"/>
                <w:sz w:val="22"/>
                <w:szCs w:val="22"/>
              </w:rPr>
            </w:pPr>
          </w:p>
        </w:tc>
        <w:tc>
          <w:tcPr>
            <w:tcW w:w="610" w:type="dxa"/>
            <w:vAlign w:val="center"/>
          </w:tcPr>
          <w:p w14:paraId="4EE44018" w14:textId="77777777" w:rsidR="00CD502E" w:rsidRPr="007E20D3" w:rsidRDefault="00CD502E" w:rsidP="00EF35F6">
            <w:pPr>
              <w:spacing w:after="0"/>
              <w:rPr>
                <w:rFonts w:ascii="Arial" w:hAnsi="Arial" w:cs="Arial"/>
                <w:sz w:val="22"/>
                <w:szCs w:val="22"/>
              </w:rPr>
            </w:pPr>
          </w:p>
        </w:tc>
      </w:tr>
      <w:tr w:rsidR="00CD502E" w:rsidRPr="007E20D3" w14:paraId="1B6A9644" w14:textId="77777777" w:rsidTr="00EF35F6">
        <w:trPr>
          <w:trHeight w:val="465"/>
          <w:jc w:val="center"/>
        </w:trPr>
        <w:tc>
          <w:tcPr>
            <w:tcW w:w="3029" w:type="dxa"/>
            <w:vAlign w:val="center"/>
          </w:tcPr>
          <w:p w14:paraId="185DC884" w14:textId="77777777" w:rsidR="00CD502E" w:rsidRPr="007E20D3" w:rsidRDefault="00CD502E" w:rsidP="00EF35F6">
            <w:pPr>
              <w:spacing w:after="0"/>
              <w:rPr>
                <w:rFonts w:ascii="Arial" w:hAnsi="Arial" w:cs="Arial"/>
                <w:sz w:val="22"/>
                <w:szCs w:val="22"/>
              </w:rPr>
            </w:pPr>
            <w:r>
              <w:rPr>
                <w:rFonts w:ascii="Arial" w:hAnsi="Arial" w:cs="Arial"/>
                <w:sz w:val="22"/>
                <w:szCs w:val="22"/>
              </w:rPr>
              <w:t>In-depth Research</w:t>
            </w:r>
          </w:p>
        </w:tc>
        <w:tc>
          <w:tcPr>
            <w:tcW w:w="670" w:type="dxa"/>
            <w:vAlign w:val="center"/>
          </w:tcPr>
          <w:p w14:paraId="60E23629" w14:textId="77777777" w:rsidR="00CD502E" w:rsidRPr="007E20D3" w:rsidRDefault="00CD502E" w:rsidP="00EF35F6">
            <w:pPr>
              <w:spacing w:after="0"/>
              <w:rPr>
                <w:rFonts w:ascii="Arial" w:hAnsi="Arial" w:cs="Arial"/>
                <w:sz w:val="22"/>
                <w:szCs w:val="22"/>
              </w:rPr>
            </w:pPr>
          </w:p>
        </w:tc>
        <w:tc>
          <w:tcPr>
            <w:tcW w:w="611" w:type="dxa"/>
            <w:vAlign w:val="center"/>
          </w:tcPr>
          <w:p w14:paraId="6144A44D" w14:textId="77777777" w:rsidR="00CD502E" w:rsidRPr="007E20D3" w:rsidRDefault="00CD502E" w:rsidP="00EF35F6">
            <w:pPr>
              <w:spacing w:after="0"/>
              <w:rPr>
                <w:rFonts w:ascii="Arial" w:hAnsi="Arial" w:cs="Arial"/>
                <w:sz w:val="22"/>
                <w:szCs w:val="22"/>
              </w:rPr>
            </w:pPr>
          </w:p>
        </w:tc>
        <w:tc>
          <w:tcPr>
            <w:tcW w:w="650" w:type="dxa"/>
            <w:vAlign w:val="center"/>
          </w:tcPr>
          <w:p w14:paraId="215FFCE9" w14:textId="77777777" w:rsidR="00CD502E" w:rsidRPr="007E20D3" w:rsidRDefault="00CD502E" w:rsidP="00EF35F6">
            <w:pPr>
              <w:spacing w:after="0"/>
              <w:rPr>
                <w:rFonts w:ascii="Arial" w:hAnsi="Arial" w:cs="Arial"/>
                <w:sz w:val="22"/>
                <w:szCs w:val="22"/>
              </w:rPr>
            </w:pPr>
          </w:p>
        </w:tc>
        <w:tc>
          <w:tcPr>
            <w:tcW w:w="650" w:type="dxa"/>
            <w:vAlign w:val="center"/>
          </w:tcPr>
          <w:p w14:paraId="7A762F70" w14:textId="77777777" w:rsidR="00CD502E" w:rsidRPr="007E20D3" w:rsidRDefault="00CD502E" w:rsidP="00EF35F6">
            <w:pPr>
              <w:spacing w:after="0"/>
              <w:rPr>
                <w:rFonts w:ascii="Arial" w:hAnsi="Arial" w:cs="Arial"/>
                <w:sz w:val="22"/>
                <w:szCs w:val="22"/>
              </w:rPr>
            </w:pPr>
          </w:p>
        </w:tc>
        <w:tc>
          <w:tcPr>
            <w:tcW w:w="613" w:type="dxa"/>
            <w:shd w:val="clear" w:color="auto" w:fill="92D050"/>
            <w:vAlign w:val="center"/>
          </w:tcPr>
          <w:p w14:paraId="2306CFC1" w14:textId="77777777" w:rsidR="00CD502E" w:rsidRPr="007E20D3" w:rsidRDefault="00CD502E" w:rsidP="00EF35F6">
            <w:pPr>
              <w:spacing w:after="0"/>
              <w:rPr>
                <w:rFonts w:ascii="Arial" w:hAnsi="Arial" w:cs="Arial"/>
                <w:sz w:val="22"/>
                <w:szCs w:val="22"/>
              </w:rPr>
            </w:pPr>
          </w:p>
        </w:tc>
        <w:tc>
          <w:tcPr>
            <w:tcW w:w="624" w:type="dxa"/>
            <w:shd w:val="clear" w:color="auto" w:fill="92D050"/>
            <w:vAlign w:val="center"/>
          </w:tcPr>
          <w:p w14:paraId="575CE086" w14:textId="77777777" w:rsidR="00CD502E" w:rsidRPr="007E20D3" w:rsidRDefault="00CD502E" w:rsidP="00EF35F6">
            <w:pPr>
              <w:spacing w:after="0"/>
              <w:rPr>
                <w:rFonts w:ascii="Arial" w:hAnsi="Arial" w:cs="Arial"/>
                <w:sz w:val="22"/>
                <w:szCs w:val="22"/>
              </w:rPr>
            </w:pPr>
          </w:p>
        </w:tc>
        <w:tc>
          <w:tcPr>
            <w:tcW w:w="640" w:type="dxa"/>
            <w:vAlign w:val="center"/>
          </w:tcPr>
          <w:p w14:paraId="211E647A" w14:textId="77777777" w:rsidR="00CD502E" w:rsidRPr="007E20D3" w:rsidRDefault="00CD502E" w:rsidP="00EF35F6">
            <w:pPr>
              <w:spacing w:after="0"/>
              <w:rPr>
                <w:rFonts w:ascii="Arial" w:hAnsi="Arial" w:cs="Arial"/>
                <w:sz w:val="22"/>
                <w:szCs w:val="22"/>
              </w:rPr>
            </w:pPr>
          </w:p>
        </w:tc>
        <w:tc>
          <w:tcPr>
            <w:tcW w:w="610" w:type="dxa"/>
            <w:vAlign w:val="center"/>
          </w:tcPr>
          <w:p w14:paraId="26015019" w14:textId="77777777" w:rsidR="00CD502E" w:rsidRPr="007E20D3" w:rsidRDefault="00CD502E" w:rsidP="00EF35F6">
            <w:pPr>
              <w:spacing w:after="0"/>
              <w:rPr>
                <w:rFonts w:ascii="Arial" w:hAnsi="Arial" w:cs="Arial"/>
                <w:sz w:val="22"/>
                <w:szCs w:val="22"/>
              </w:rPr>
            </w:pPr>
          </w:p>
        </w:tc>
      </w:tr>
      <w:tr w:rsidR="00CD502E" w:rsidRPr="007E20D3" w14:paraId="33FDC542" w14:textId="77777777" w:rsidTr="00EF35F6">
        <w:trPr>
          <w:trHeight w:val="465"/>
          <w:jc w:val="center"/>
        </w:trPr>
        <w:tc>
          <w:tcPr>
            <w:tcW w:w="3029" w:type="dxa"/>
            <w:vAlign w:val="center"/>
          </w:tcPr>
          <w:p w14:paraId="6313779B" w14:textId="77777777" w:rsidR="00CD502E" w:rsidRPr="007E20D3" w:rsidRDefault="00CD502E" w:rsidP="00EF35F6">
            <w:pPr>
              <w:spacing w:after="0"/>
              <w:rPr>
                <w:rFonts w:ascii="Arial" w:hAnsi="Arial" w:cs="Arial"/>
                <w:sz w:val="22"/>
                <w:szCs w:val="22"/>
              </w:rPr>
            </w:pPr>
            <w:r>
              <w:rPr>
                <w:rFonts w:ascii="Arial" w:hAnsi="Arial" w:cs="Arial"/>
                <w:sz w:val="22"/>
                <w:szCs w:val="22"/>
              </w:rPr>
              <w:t>Implement Model</w:t>
            </w:r>
          </w:p>
        </w:tc>
        <w:tc>
          <w:tcPr>
            <w:tcW w:w="670" w:type="dxa"/>
            <w:vAlign w:val="center"/>
          </w:tcPr>
          <w:p w14:paraId="7CE06B64" w14:textId="77777777" w:rsidR="00CD502E" w:rsidRPr="007E20D3" w:rsidRDefault="00CD502E" w:rsidP="00EF35F6">
            <w:pPr>
              <w:spacing w:after="0"/>
              <w:rPr>
                <w:rFonts w:ascii="Arial" w:hAnsi="Arial" w:cs="Arial"/>
                <w:sz w:val="22"/>
                <w:szCs w:val="22"/>
              </w:rPr>
            </w:pPr>
          </w:p>
        </w:tc>
        <w:tc>
          <w:tcPr>
            <w:tcW w:w="611" w:type="dxa"/>
            <w:vAlign w:val="center"/>
          </w:tcPr>
          <w:p w14:paraId="4884E5B8" w14:textId="77777777" w:rsidR="00CD502E" w:rsidRPr="007E20D3" w:rsidRDefault="00CD502E" w:rsidP="00EF35F6">
            <w:pPr>
              <w:spacing w:after="0"/>
              <w:rPr>
                <w:rFonts w:ascii="Arial" w:hAnsi="Arial" w:cs="Arial"/>
                <w:sz w:val="22"/>
                <w:szCs w:val="22"/>
              </w:rPr>
            </w:pPr>
          </w:p>
        </w:tc>
        <w:tc>
          <w:tcPr>
            <w:tcW w:w="650" w:type="dxa"/>
            <w:vAlign w:val="center"/>
          </w:tcPr>
          <w:p w14:paraId="2D6DB091" w14:textId="77777777" w:rsidR="00CD502E" w:rsidRPr="007E20D3" w:rsidRDefault="00CD502E" w:rsidP="00EF35F6">
            <w:pPr>
              <w:spacing w:after="0"/>
              <w:rPr>
                <w:rFonts w:ascii="Arial" w:hAnsi="Arial" w:cs="Arial"/>
                <w:sz w:val="22"/>
                <w:szCs w:val="22"/>
              </w:rPr>
            </w:pPr>
          </w:p>
        </w:tc>
        <w:tc>
          <w:tcPr>
            <w:tcW w:w="650" w:type="dxa"/>
            <w:vAlign w:val="center"/>
          </w:tcPr>
          <w:p w14:paraId="641B73A7" w14:textId="77777777" w:rsidR="00CD502E" w:rsidRPr="007E20D3" w:rsidRDefault="00CD502E" w:rsidP="00EF35F6">
            <w:pPr>
              <w:spacing w:after="0"/>
              <w:rPr>
                <w:rFonts w:ascii="Arial" w:hAnsi="Arial" w:cs="Arial"/>
                <w:sz w:val="22"/>
                <w:szCs w:val="22"/>
              </w:rPr>
            </w:pPr>
          </w:p>
        </w:tc>
        <w:tc>
          <w:tcPr>
            <w:tcW w:w="613" w:type="dxa"/>
            <w:vAlign w:val="center"/>
          </w:tcPr>
          <w:p w14:paraId="0C30CABA" w14:textId="77777777" w:rsidR="00CD502E" w:rsidRPr="007E20D3" w:rsidRDefault="00CD502E" w:rsidP="00EF35F6">
            <w:pPr>
              <w:spacing w:after="0"/>
              <w:rPr>
                <w:rFonts w:ascii="Arial" w:hAnsi="Arial" w:cs="Arial"/>
                <w:sz w:val="22"/>
                <w:szCs w:val="22"/>
              </w:rPr>
            </w:pPr>
          </w:p>
        </w:tc>
        <w:tc>
          <w:tcPr>
            <w:tcW w:w="624" w:type="dxa"/>
            <w:shd w:val="clear" w:color="auto" w:fill="92D050"/>
            <w:vAlign w:val="center"/>
          </w:tcPr>
          <w:p w14:paraId="46DDFB1D" w14:textId="77777777" w:rsidR="00CD502E" w:rsidRPr="007E20D3" w:rsidRDefault="00CD502E" w:rsidP="00EF35F6">
            <w:pPr>
              <w:spacing w:after="0"/>
              <w:rPr>
                <w:rFonts w:ascii="Arial" w:hAnsi="Arial" w:cs="Arial"/>
                <w:sz w:val="22"/>
                <w:szCs w:val="22"/>
              </w:rPr>
            </w:pPr>
          </w:p>
        </w:tc>
        <w:tc>
          <w:tcPr>
            <w:tcW w:w="640" w:type="dxa"/>
            <w:shd w:val="clear" w:color="auto" w:fill="92D050"/>
            <w:vAlign w:val="center"/>
          </w:tcPr>
          <w:p w14:paraId="4CF7748E" w14:textId="77777777" w:rsidR="00CD502E" w:rsidRPr="007E20D3" w:rsidRDefault="00CD502E" w:rsidP="00EF35F6">
            <w:pPr>
              <w:spacing w:after="0"/>
              <w:rPr>
                <w:rFonts w:ascii="Arial" w:hAnsi="Arial" w:cs="Arial"/>
                <w:sz w:val="22"/>
                <w:szCs w:val="22"/>
              </w:rPr>
            </w:pPr>
          </w:p>
        </w:tc>
        <w:tc>
          <w:tcPr>
            <w:tcW w:w="610" w:type="dxa"/>
            <w:vAlign w:val="center"/>
          </w:tcPr>
          <w:p w14:paraId="4C3F5070" w14:textId="77777777" w:rsidR="00CD502E" w:rsidRPr="007E20D3" w:rsidRDefault="00CD502E" w:rsidP="00EF35F6">
            <w:pPr>
              <w:spacing w:after="0"/>
              <w:rPr>
                <w:rFonts w:ascii="Arial" w:hAnsi="Arial" w:cs="Arial"/>
                <w:sz w:val="22"/>
                <w:szCs w:val="22"/>
              </w:rPr>
            </w:pPr>
          </w:p>
        </w:tc>
      </w:tr>
      <w:tr w:rsidR="00CD502E" w:rsidRPr="007E20D3" w14:paraId="3F9E1534" w14:textId="77777777" w:rsidTr="00EF35F6">
        <w:trPr>
          <w:trHeight w:val="465"/>
          <w:jc w:val="center"/>
        </w:trPr>
        <w:tc>
          <w:tcPr>
            <w:tcW w:w="3029" w:type="dxa"/>
            <w:vAlign w:val="center"/>
          </w:tcPr>
          <w:p w14:paraId="29855663" w14:textId="77777777" w:rsidR="00CD502E" w:rsidRPr="007E20D3" w:rsidRDefault="00CD502E" w:rsidP="00EF35F6">
            <w:pPr>
              <w:spacing w:after="0"/>
              <w:rPr>
                <w:rFonts w:ascii="Arial" w:hAnsi="Arial" w:cs="Arial"/>
                <w:sz w:val="22"/>
                <w:szCs w:val="22"/>
              </w:rPr>
            </w:pPr>
            <w:r w:rsidRPr="007E20D3">
              <w:rPr>
                <w:rFonts w:ascii="Arial" w:hAnsi="Arial" w:cs="Arial"/>
                <w:sz w:val="22"/>
                <w:szCs w:val="22"/>
              </w:rPr>
              <w:t>Report Writing</w:t>
            </w:r>
          </w:p>
        </w:tc>
        <w:tc>
          <w:tcPr>
            <w:tcW w:w="670" w:type="dxa"/>
            <w:vAlign w:val="center"/>
          </w:tcPr>
          <w:p w14:paraId="7B4FCC88" w14:textId="77777777" w:rsidR="00CD502E" w:rsidRPr="007E20D3" w:rsidRDefault="00CD502E" w:rsidP="00EF35F6">
            <w:pPr>
              <w:spacing w:after="0"/>
              <w:rPr>
                <w:rFonts w:ascii="Arial" w:hAnsi="Arial" w:cs="Arial"/>
                <w:sz w:val="22"/>
                <w:szCs w:val="22"/>
              </w:rPr>
            </w:pPr>
          </w:p>
        </w:tc>
        <w:tc>
          <w:tcPr>
            <w:tcW w:w="611" w:type="dxa"/>
            <w:vAlign w:val="center"/>
          </w:tcPr>
          <w:p w14:paraId="3F6682EE" w14:textId="77777777" w:rsidR="00CD502E" w:rsidRPr="007E20D3" w:rsidRDefault="00CD502E" w:rsidP="00EF35F6">
            <w:pPr>
              <w:spacing w:after="0"/>
              <w:rPr>
                <w:rFonts w:ascii="Arial" w:hAnsi="Arial" w:cs="Arial"/>
                <w:sz w:val="22"/>
                <w:szCs w:val="22"/>
              </w:rPr>
            </w:pPr>
          </w:p>
        </w:tc>
        <w:tc>
          <w:tcPr>
            <w:tcW w:w="650" w:type="dxa"/>
            <w:vAlign w:val="center"/>
          </w:tcPr>
          <w:p w14:paraId="5AB9B24F" w14:textId="77777777" w:rsidR="00CD502E" w:rsidRPr="007E20D3" w:rsidRDefault="00CD502E" w:rsidP="00EF35F6">
            <w:pPr>
              <w:spacing w:after="0"/>
              <w:rPr>
                <w:rFonts w:ascii="Arial" w:hAnsi="Arial" w:cs="Arial"/>
                <w:sz w:val="22"/>
                <w:szCs w:val="22"/>
              </w:rPr>
            </w:pPr>
          </w:p>
        </w:tc>
        <w:tc>
          <w:tcPr>
            <w:tcW w:w="650" w:type="dxa"/>
            <w:vAlign w:val="center"/>
          </w:tcPr>
          <w:p w14:paraId="20FA7657" w14:textId="77777777" w:rsidR="00CD502E" w:rsidRPr="007E20D3" w:rsidRDefault="00CD502E" w:rsidP="00EF35F6">
            <w:pPr>
              <w:spacing w:after="0"/>
              <w:rPr>
                <w:rFonts w:ascii="Arial" w:hAnsi="Arial" w:cs="Arial"/>
                <w:sz w:val="22"/>
                <w:szCs w:val="22"/>
              </w:rPr>
            </w:pPr>
          </w:p>
        </w:tc>
        <w:tc>
          <w:tcPr>
            <w:tcW w:w="613" w:type="dxa"/>
            <w:vAlign w:val="center"/>
          </w:tcPr>
          <w:p w14:paraId="439AA1D3" w14:textId="77777777" w:rsidR="00CD502E" w:rsidRPr="007E20D3" w:rsidRDefault="00CD502E" w:rsidP="00EF35F6">
            <w:pPr>
              <w:spacing w:after="0"/>
              <w:rPr>
                <w:rFonts w:ascii="Arial" w:hAnsi="Arial" w:cs="Arial"/>
                <w:sz w:val="22"/>
                <w:szCs w:val="22"/>
              </w:rPr>
            </w:pPr>
          </w:p>
        </w:tc>
        <w:tc>
          <w:tcPr>
            <w:tcW w:w="624" w:type="dxa"/>
            <w:shd w:val="clear" w:color="auto" w:fill="92D050"/>
            <w:vAlign w:val="center"/>
          </w:tcPr>
          <w:p w14:paraId="1E3EFAAA" w14:textId="77777777" w:rsidR="00CD502E" w:rsidRPr="007E20D3" w:rsidRDefault="00CD502E" w:rsidP="00EF35F6">
            <w:pPr>
              <w:spacing w:after="0"/>
              <w:rPr>
                <w:rFonts w:ascii="Arial" w:hAnsi="Arial" w:cs="Arial"/>
                <w:sz w:val="22"/>
                <w:szCs w:val="22"/>
              </w:rPr>
            </w:pPr>
          </w:p>
        </w:tc>
        <w:tc>
          <w:tcPr>
            <w:tcW w:w="640" w:type="dxa"/>
            <w:shd w:val="clear" w:color="auto" w:fill="92D050"/>
            <w:vAlign w:val="center"/>
          </w:tcPr>
          <w:p w14:paraId="71230B85" w14:textId="77777777" w:rsidR="00CD502E" w:rsidRPr="007E20D3" w:rsidRDefault="00CD502E" w:rsidP="00EF35F6">
            <w:pPr>
              <w:spacing w:after="0"/>
              <w:rPr>
                <w:rFonts w:ascii="Arial" w:hAnsi="Arial" w:cs="Arial"/>
                <w:sz w:val="22"/>
                <w:szCs w:val="22"/>
              </w:rPr>
            </w:pPr>
          </w:p>
        </w:tc>
        <w:tc>
          <w:tcPr>
            <w:tcW w:w="610" w:type="dxa"/>
            <w:shd w:val="clear" w:color="auto" w:fill="92D050"/>
            <w:vAlign w:val="center"/>
          </w:tcPr>
          <w:p w14:paraId="687DDD42" w14:textId="77777777" w:rsidR="00CD502E" w:rsidRPr="007E20D3" w:rsidRDefault="00CD502E" w:rsidP="00EF35F6">
            <w:pPr>
              <w:spacing w:after="0"/>
              <w:rPr>
                <w:rFonts w:ascii="Arial" w:hAnsi="Arial" w:cs="Arial"/>
                <w:sz w:val="22"/>
                <w:szCs w:val="22"/>
              </w:rPr>
            </w:pPr>
          </w:p>
        </w:tc>
      </w:tr>
    </w:tbl>
    <w:p w14:paraId="1C32A3A1" w14:textId="034F67E1" w:rsidR="0018701C" w:rsidRPr="003D0AC3" w:rsidRDefault="003E51D4" w:rsidP="003D0AC3">
      <w:pPr>
        <w:spacing w:after="0"/>
        <w:jc w:val="center"/>
        <w:rPr>
          <w:i/>
          <w:sz w:val="22"/>
          <w:szCs w:val="22"/>
        </w:rPr>
      </w:pPr>
      <w:r w:rsidRPr="005A2358">
        <w:rPr>
          <w:i/>
          <w:sz w:val="22"/>
          <w:szCs w:val="22"/>
        </w:rPr>
        <w:t>Figure 1.1: Gantt Chart of the project’s plan</w:t>
      </w:r>
    </w:p>
    <w:p w14:paraId="22593D77" w14:textId="082A936E" w:rsidR="00464265" w:rsidRDefault="007822FC" w:rsidP="00464265">
      <w:pPr>
        <w:pStyle w:val="Heading2"/>
      </w:pPr>
      <w:r>
        <w:t xml:space="preserve">1.6 </w:t>
      </w:r>
      <w:r w:rsidR="00464265">
        <w:t>Methodology</w:t>
      </w:r>
    </w:p>
    <w:p w14:paraId="24574957" w14:textId="77777777" w:rsidR="0024326E" w:rsidRDefault="0024326E" w:rsidP="0024326E">
      <w:pPr>
        <w:spacing w:after="0" w:line="360" w:lineRule="auto"/>
        <w:rPr>
          <w:sz w:val="22"/>
          <w:szCs w:val="22"/>
        </w:rPr>
      </w:pPr>
      <w:r>
        <w:rPr>
          <w:sz w:val="22"/>
          <w:szCs w:val="22"/>
        </w:rPr>
        <w:t xml:space="preserve">The exploratory nature of the project comes with a lot of uncertainty </w:t>
      </w:r>
      <w:commentRangeStart w:id="16"/>
      <w:r>
        <w:rPr>
          <w:sz w:val="22"/>
          <w:szCs w:val="22"/>
        </w:rPr>
        <w:t>from which follows that changes might occur on a daily basis</w:t>
      </w:r>
      <w:commentRangeEnd w:id="16"/>
      <w:r w:rsidR="00B726F2">
        <w:rPr>
          <w:rStyle w:val="CommentReference"/>
        </w:rPr>
        <w:commentReference w:id="16"/>
      </w:r>
      <w:r>
        <w:rPr>
          <w:sz w:val="22"/>
          <w:szCs w:val="22"/>
        </w:rPr>
        <w:t xml:space="preserve">. A methodology known for its capability of adapting to change in a short-cycled manner is Agile. Therefore, the project’s development lifecycle will be based on it. </w:t>
      </w:r>
    </w:p>
    <w:p w14:paraId="43A54F7E" w14:textId="77777777" w:rsidR="0024326E" w:rsidRDefault="0024326E" w:rsidP="0024326E">
      <w:pPr>
        <w:spacing w:after="0" w:line="360" w:lineRule="auto"/>
        <w:rPr>
          <w:sz w:val="22"/>
          <w:szCs w:val="22"/>
        </w:rPr>
      </w:pPr>
    </w:p>
    <w:p w14:paraId="7D8DE6A6" w14:textId="5FAF670C" w:rsidR="00661A8A" w:rsidRDefault="0024326E" w:rsidP="0024326E">
      <w:pPr>
        <w:spacing w:after="0" w:line="360" w:lineRule="auto"/>
        <w:rPr>
          <w:sz w:val="22"/>
          <w:szCs w:val="22"/>
        </w:rPr>
      </w:pPr>
      <w:r>
        <w:rPr>
          <w:sz w:val="22"/>
          <w:szCs w:val="22"/>
        </w:rPr>
        <w:t>Each Sprint, which is a</w:t>
      </w:r>
      <w:r w:rsidR="00B726F2">
        <w:rPr>
          <w:sz w:val="22"/>
          <w:szCs w:val="22"/>
        </w:rPr>
        <w:t xml:space="preserve"> short</w:t>
      </w:r>
      <w:r>
        <w:rPr>
          <w:sz w:val="22"/>
          <w:szCs w:val="22"/>
        </w:rPr>
        <w:t xml:space="preserve"> Agile recursive timeframe, will </w:t>
      </w:r>
      <w:r w:rsidR="000C1428">
        <w:rPr>
          <w:sz w:val="22"/>
          <w:szCs w:val="22"/>
        </w:rPr>
        <w:t xml:space="preserve">not only </w:t>
      </w:r>
      <w:r>
        <w:rPr>
          <w:sz w:val="22"/>
          <w:szCs w:val="22"/>
        </w:rPr>
        <w:t xml:space="preserve">involve </w:t>
      </w:r>
      <w:r w:rsidR="00661A8A">
        <w:rPr>
          <w:sz w:val="22"/>
          <w:szCs w:val="22"/>
        </w:rPr>
        <w:t xml:space="preserve">development activities but also </w:t>
      </w:r>
      <w:r w:rsidR="00000CD4">
        <w:rPr>
          <w:sz w:val="22"/>
          <w:szCs w:val="22"/>
        </w:rPr>
        <w:t>research ones due to my novel knowledge about the topic</w:t>
      </w:r>
      <w:r w:rsidR="006D3BE1">
        <w:rPr>
          <w:sz w:val="22"/>
          <w:szCs w:val="22"/>
        </w:rPr>
        <w:t>.</w:t>
      </w:r>
    </w:p>
    <w:p w14:paraId="6466874D" w14:textId="77777777" w:rsidR="00200232" w:rsidRPr="00200232" w:rsidRDefault="00200232" w:rsidP="00200232">
      <w:pPr>
        <w:pStyle w:val="Description"/>
      </w:pPr>
    </w:p>
    <w:p w14:paraId="04EF6E27" w14:textId="1EA6A16F" w:rsidR="00687AEF" w:rsidRDefault="00687AEF" w:rsidP="00F14D96">
      <w:pPr>
        <w:pStyle w:val="Heading1"/>
      </w:pPr>
      <w:bookmarkStart w:id="17" w:name="_Toc281120922"/>
      <w:bookmarkStart w:id="18" w:name="_Toc281123567"/>
      <w:bookmarkStart w:id="19" w:name="_Toc281125808"/>
      <w:bookmarkStart w:id="20" w:name="_Toc407145094"/>
      <w:bookmarkEnd w:id="11"/>
      <w:r>
        <w:lastRenderedPageBreak/>
        <w:t>Chapter 2</w:t>
      </w:r>
      <w:r w:rsidR="00983B80">
        <w:br/>
      </w:r>
      <w:bookmarkEnd w:id="17"/>
      <w:bookmarkEnd w:id="18"/>
      <w:bookmarkEnd w:id="19"/>
      <w:bookmarkEnd w:id="20"/>
      <w:r w:rsidR="00111FF0">
        <w:t>Background Research</w:t>
      </w:r>
    </w:p>
    <w:p w14:paraId="4739AF7A" w14:textId="77777777" w:rsidR="00650F01" w:rsidRDefault="00085A03" w:rsidP="00D5366F">
      <w:pPr>
        <w:rPr>
          <w:sz w:val="22"/>
          <w:szCs w:val="22"/>
        </w:rPr>
      </w:pPr>
      <w:r>
        <w:rPr>
          <w:sz w:val="22"/>
          <w:szCs w:val="22"/>
        </w:rPr>
        <w:t xml:space="preserve">The chapter is focused on examining industry and academic research papers that look into </w:t>
      </w:r>
      <w:r w:rsidR="00555209">
        <w:rPr>
          <w:sz w:val="22"/>
          <w:szCs w:val="22"/>
        </w:rPr>
        <w:t xml:space="preserve">the identification and implementation of techniques </w:t>
      </w:r>
      <w:r w:rsidR="00746784">
        <w:rPr>
          <w:sz w:val="22"/>
          <w:szCs w:val="22"/>
        </w:rPr>
        <w:t>applicable to the</w:t>
      </w:r>
      <w:r w:rsidR="00451B31">
        <w:rPr>
          <w:sz w:val="22"/>
          <w:szCs w:val="22"/>
        </w:rPr>
        <w:t xml:space="preserve"> procedural mod</w:t>
      </w:r>
      <w:r w:rsidR="00796EF2">
        <w:rPr>
          <w:sz w:val="22"/>
          <w:szCs w:val="22"/>
        </w:rPr>
        <w:t xml:space="preserve">elling of </w:t>
      </w:r>
      <w:r w:rsidR="00E6028F">
        <w:rPr>
          <w:sz w:val="22"/>
          <w:szCs w:val="22"/>
        </w:rPr>
        <w:t xml:space="preserve">urban </w:t>
      </w:r>
      <w:r w:rsidR="00796EF2">
        <w:rPr>
          <w:sz w:val="22"/>
          <w:szCs w:val="22"/>
        </w:rPr>
        <w:t>cities.</w:t>
      </w:r>
      <w:r w:rsidR="00E614C4">
        <w:rPr>
          <w:sz w:val="22"/>
          <w:szCs w:val="22"/>
        </w:rPr>
        <w:t xml:space="preserve"> </w:t>
      </w:r>
    </w:p>
    <w:p w14:paraId="126189A0" w14:textId="04EDD83C" w:rsidR="00B61F96" w:rsidRDefault="00257A86" w:rsidP="00D5366F">
      <w:pPr>
        <w:rPr>
          <w:sz w:val="22"/>
          <w:szCs w:val="22"/>
        </w:rPr>
      </w:pPr>
      <w:r>
        <w:rPr>
          <w:sz w:val="22"/>
          <w:szCs w:val="22"/>
        </w:rPr>
        <w:t xml:space="preserve">A complete city </w:t>
      </w:r>
      <w:r w:rsidR="0028485A">
        <w:rPr>
          <w:sz w:val="22"/>
          <w:szCs w:val="22"/>
        </w:rPr>
        <w:t>encompasses an enormous number of</w:t>
      </w:r>
      <w:r w:rsidR="000E7359">
        <w:rPr>
          <w:sz w:val="22"/>
          <w:szCs w:val="22"/>
        </w:rPr>
        <w:t xml:space="preserve"> elements </w:t>
      </w:r>
      <w:r w:rsidR="00964D45">
        <w:rPr>
          <w:sz w:val="22"/>
          <w:szCs w:val="22"/>
        </w:rPr>
        <w:t xml:space="preserve">with different </w:t>
      </w:r>
      <w:r w:rsidR="00927A76">
        <w:rPr>
          <w:sz w:val="22"/>
          <w:szCs w:val="22"/>
        </w:rPr>
        <w:t xml:space="preserve">structure, </w:t>
      </w:r>
      <w:r w:rsidR="00A67CF4">
        <w:rPr>
          <w:sz w:val="22"/>
          <w:szCs w:val="22"/>
        </w:rPr>
        <w:t>attributes and</w:t>
      </w:r>
      <w:r w:rsidR="00964D45">
        <w:rPr>
          <w:sz w:val="22"/>
          <w:szCs w:val="22"/>
        </w:rPr>
        <w:t xml:space="preserve"> </w:t>
      </w:r>
      <w:r w:rsidR="00613A6D">
        <w:rPr>
          <w:sz w:val="22"/>
          <w:szCs w:val="22"/>
        </w:rPr>
        <w:t>complexity</w:t>
      </w:r>
      <w:r w:rsidR="00A67CF4">
        <w:rPr>
          <w:sz w:val="22"/>
          <w:szCs w:val="22"/>
        </w:rPr>
        <w:t xml:space="preserve">. </w:t>
      </w:r>
      <w:r w:rsidR="00985799">
        <w:rPr>
          <w:sz w:val="22"/>
          <w:szCs w:val="22"/>
        </w:rPr>
        <w:t>M. Wegner</w:t>
      </w:r>
      <w:r w:rsidR="00E51555">
        <w:rPr>
          <w:sz w:val="22"/>
          <w:szCs w:val="22"/>
        </w:rPr>
        <w:t xml:space="preserve">, however, </w:t>
      </w:r>
      <w:r w:rsidR="00EE673C">
        <w:rPr>
          <w:sz w:val="22"/>
          <w:szCs w:val="22"/>
        </w:rPr>
        <w:t>split the urban model into subsystems</w:t>
      </w:r>
      <w:r w:rsidR="00985799">
        <w:rPr>
          <w:sz w:val="22"/>
          <w:szCs w:val="22"/>
        </w:rPr>
        <w:t xml:space="preserve"> </w:t>
      </w:r>
      <w:r w:rsidR="008B5AD3">
        <w:rPr>
          <w:sz w:val="22"/>
          <w:szCs w:val="22"/>
        </w:rPr>
        <w:t>and noted</w:t>
      </w:r>
      <w:r w:rsidR="00897ED2">
        <w:rPr>
          <w:sz w:val="22"/>
          <w:szCs w:val="22"/>
        </w:rPr>
        <w:t xml:space="preserve"> that </w:t>
      </w:r>
      <w:r w:rsidR="003A6D7E">
        <w:rPr>
          <w:sz w:val="22"/>
          <w:szCs w:val="22"/>
        </w:rPr>
        <w:t xml:space="preserve">networks, land use and housing were among the slowest changing elements (M. Wegner, 1988). </w:t>
      </w:r>
      <w:r w:rsidR="00A773BE">
        <w:rPr>
          <w:sz w:val="22"/>
          <w:szCs w:val="22"/>
        </w:rPr>
        <w:t xml:space="preserve">Later, </w:t>
      </w:r>
      <w:r w:rsidR="00407E2C">
        <w:rPr>
          <w:sz w:val="22"/>
          <w:szCs w:val="22"/>
        </w:rPr>
        <w:t xml:space="preserve">Parish and Muller </w:t>
      </w:r>
      <w:r w:rsidR="007D41B6">
        <w:rPr>
          <w:sz w:val="22"/>
          <w:szCs w:val="22"/>
        </w:rPr>
        <w:t>identified</w:t>
      </w:r>
      <w:r w:rsidR="00B850F1">
        <w:rPr>
          <w:sz w:val="22"/>
          <w:szCs w:val="22"/>
        </w:rPr>
        <w:t xml:space="preserve"> </w:t>
      </w:r>
      <w:r w:rsidR="00484197">
        <w:rPr>
          <w:sz w:val="22"/>
          <w:szCs w:val="22"/>
        </w:rPr>
        <w:t xml:space="preserve">the street network </w:t>
      </w:r>
      <w:r w:rsidR="00604820">
        <w:rPr>
          <w:sz w:val="22"/>
          <w:szCs w:val="22"/>
        </w:rPr>
        <w:t xml:space="preserve">as the key subsystem to creating an </w:t>
      </w:r>
      <w:r w:rsidR="00A64FEB">
        <w:rPr>
          <w:sz w:val="22"/>
          <w:szCs w:val="22"/>
        </w:rPr>
        <w:t>urban city</w:t>
      </w:r>
      <w:r w:rsidR="009B1430">
        <w:rPr>
          <w:sz w:val="22"/>
          <w:szCs w:val="22"/>
        </w:rPr>
        <w:t xml:space="preserve"> (</w:t>
      </w:r>
      <w:r w:rsidR="002B47C4">
        <w:rPr>
          <w:sz w:val="22"/>
          <w:szCs w:val="22"/>
        </w:rPr>
        <w:t>Parish and Muller, 2001</w:t>
      </w:r>
      <w:r w:rsidR="009B1430">
        <w:rPr>
          <w:sz w:val="22"/>
          <w:szCs w:val="22"/>
        </w:rPr>
        <w:t>)</w:t>
      </w:r>
      <w:r w:rsidR="00A64FEB">
        <w:rPr>
          <w:sz w:val="22"/>
          <w:szCs w:val="22"/>
        </w:rPr>
        <w:t>.</w:t>
      </w:r>
      <w:r w:rsidR="00892DBD">
        <w:rPr>
          <w:sz w:val="22"/>
          <w:szCs w:val="22"/>
        </w:rPr>
        <w:t xml:space="preserve"> </w:t>
      </w:r>
      <w:r w:rsidR="007A33ED">
        <w:rPr>
          <w:sz w:val="22"/>
          <w:szCs w:val="22"/>
        </w:rPr>
        <w:t xml:space="preserve">Considering </w:t>
      </w:r>
      <w:r w:rsidR="00B2124E">
        <w:rPr>
          <w:sz w:val="22"/>
          <w:szCs w:val="22"/>
        </w:rPr>
        <w:t>those findings, the</w:t>
      </w:r>
      <w:r w:rsidR="00626838">
        <w:rPr>
          <w:sz w:val="22"/>
          <w:szCs w:val="22"/>
        </w:rPr>
        <w:t xml:space="preserve"> paper</w:t>
      </w:r>
      <w:r w:rsidR="002235C2">
        <w:rPr>
          <w:sz w:val="22"/>
          <w:szCs w:val="22"/>
        </w:rPr>
        <w:t xml:space="preserve"> would</w:t>
      </w:r>
      <w:r w:rsidR="00B61F96">
        <w:rPr>
          <w:sz w:val="22"/>
          <w:szCs w:val="22"/>
        </w:rPr>
        <w:t>, therefore,</w:t>
      </w:r>
      <w:r w:rsidR="002235C2">
        <w:rPr>
          <w:sz w:val="22"/>
          <w:szCs w:val="22"/>
        </w:rPr>
        <w:t xml:space="preserve"> only</w:t>
      </w:r>
      <w:r w:rsidR="007167A1">
        <w:rPr>
          <w:sz w:val="22"/>
          <w:szCs w:val="22"/>
        </w:rPr>
        <w:t xml:space="preserve"> </w:t>
      </w:r>
      <w:r w:rsidR="00FB5C71">
        <w:rPr>
          <w:sz w:val="22"/>
          <w:szCs w:val="22"/>
        </w:rPr>
        <w:t>analyse</w:t>
      </w:r>
      <w:r w:rsidR="007E7C02">
        <w:rPr>
          <w:sz w:val="22"/>
          <w:szCs w:val="22"/>
        </w:rPr>
        <w:t xml:space="preserve"> the</w:t>
      </w:r>
      <w:r w:rsidR="00315381">
        <w:rPr>
          <w:sz w:val="22"/>
          <w:szCs w:val="22"/>
        </w:rPr>
        <w:t xml:space="preserve"> </w:t>
      </w:r>
      <w:r w:rsidR="00F40AD6">
        <w:rPr>
          <w:sz w:val="22"/>
          <w:szCs w:val="22"/>
        </w:rPr>
        <w:t xml:space="preserve">most irreplaceable </w:t>
      </w:r>
      <w:r w:rsidR="00626838">
        <w:rPr>
          <w:sz w:val="22"/>
          <w:szCs w:val="22"/>
        </w:rPr>
        <w:t>and essential elements</w:t>
      </w:r>
      <w:r w:rsidR="00CC7216">
        <w:rPr>
          <w:sz w:val="22"/>
          <w:szCs w:val="22"/>
        </w:rPr>
        <w:t xml:space="preserve"> </w:t>
      </w:r>
      <w:r w:rsidR="0027721F">
        <w:rPr>
          <w:sz w:val="22"/>
          <w:szCs w:val="22"/>
        </w:rPr>
        <w:t>–</w:t>
      </w:r>
      <w:r w:rsidR="00CC7216">
        <w:rPr>
          <w:sz w:val="22"/>
          <w:szCs w:val="22"/>
        </w:rPr>
        <w:t xml:space="preserve"> </w:t>
      </w:r>
      <w:commentRangeStart w:id="21"/>
      <w:r w:rsidR="0027721F">
        <w:rPr>
          <w:sz w:val="22"/>
          <w:szCs w:val="22"/>
        </w:rPr>
        <w:t xml:space="preserve">street network and </w:t>
      </w:r>
      <w:r w:rsidR="00792B50">
        <w:rPr>
          <w:sz w:val="22"/>
          <w:szCs w:val="22"/>
        </w:rPr>
        <w:t>buildings</w:t>
      </w:r>
      <w:commentRangeEnd w:id="21"/>
      <w:r w:rsidR="00854AFB">
        <w:rPr>
          <w:rStyle w:val="CommentReference"/>
        </w:rPr>
        <w:commentReference w:id="21"/>
      </w:r>
      <w:r w:rsidR="00626838">
        <w:rPr>
          <w:sz w:val="22"/>
          <w:szCs w:val="22"/>
        </w:rPr>
        <w:t>.</w:t>
      </w:r>
      <w:r w:rsidR="00AA664A">
        <w:rPr>
          <w:sz w:val="22"/>
          <w:szCs w:val="22"/>
        </w:rPr>
        <w:t xml:space="preserve"> </w:t>
      </w:r>
      <w:r w:rsidR="009E3464">
        <w:rPr>
          <w:sz w:val="22"/>
          <w:szCs w:val="22"/>
        </w:rPr>
        <w:t xml:space="preserve">The former </w:t>
      </w:r>
      <w:r w:rsidR="00A2686C">
        <w:rPr>
          <w:sz w:val="22"/>
          <w:szCs w:val="22"/>
        </w:rPr>
        <w:t xml:space="preserve">would </w:t>
      </w:r>
      <w:r w:rsidR="00F632F1">
        <w:rPr>
          <w:sz w:val="22"/>
          <w:szCs w:val="22"/>
        </w:rPr>
        <w:t xml:space="preserve">be more substantial </w:t>
      </w:r>
      <w:r w:rsidR="007B0AF7">
        <w:rPr>
          <w:sz w:val="22"/>
          <w:szCs w:val="22"/>
        </w:rPr>
        <w:t xml:space="preserve">and thoroughly examined </w:t>
      </w:r>
      <w:r w:rsidR="00BF4F4A">
        <w:rPr>
          <w:sz w:val="22"/>
          <w:szCs w:val="22"/>
        </w:rPr>
        <w:t>due to</w:t>
      </w:r>
      <w:r w:rsidR="0009778A">
        <w:rPr>
          <w:sz w:val="22"/>
          <w:szCs w:val="22"/>
        </w:rPr>
        <w:t xml:space="preserve"> its key role in the development.</w:t>
      </w:r>
      <w:r w:rsidR="0033519A">
        <w:rPr>
          <w:sz w:val="22"/>
          <w:szCs w:val="22"/>
        </w:rPr>
        <w:t xml:space="preserve"> That</w:t>
      </w:r>
      <w:r w:rsidR="00C4470C">
        <w:rPr>
          <w:sz w:val="22"/>
          <w:szCs w:val="22"/>
        </w:rPr>
        <w:t xml:space="preserve"> type of city generatio</w:t>
      </w:r>
      <w:r w:rsidR="003A35C0">
        <w:rPr>
          <w:sz w:val="22"/>
          <w:szCs w:val="22"/>
        </w:rPr>
        <w:t>n can be achieved through</w:t>
      </w:r>
      <w:r w:rsidR="00C4470C">
        <w:rPr>
          <w:sz w:val="22"/>
          <w:szCs w:val="22"/>
        </w:rPr>
        <w:t xml:space="preserve"> a number of technique</w:t>
      </w:r>
      <w:r w:rsidR="009F7367">
        <w:rPr>
          <w:sz w:val="22"/>
          <w:szCs w:val="22"/>
        </w:rPr>
        <w:t>s addressing the creation of</w:t>
      </w:r>
      <w:r w:rsidR="006167D6">
        <w:rPr>
          <w:sz w:val="22"/>
          <w:szCs w:val="22"/>
        </w:rPr>
        <w:t xml:space="preserve"> </w:t>
      </w:r>
      <w:r w:rsidR="00C4470C">
        <w:rPr>
          <w:sz w:val="22"/>
          <w:szCs w:val="22"/>
        </w:rPr>
        <w:t>roads, lots and building structures</w:t>
      </w:r>
      <w:r w:rsidR="004C6A14">
        <w:rPr>
          <w:sz w:val="22"/>
          <w:szCs w:val="22"/>
        </w:rPr>
        <w:t xml:space="preserve"> (review).</w:t>
      </w:r>
      <w:r w:rsidR="00C4470C">
        <w:rPr>
          <w:sz w:val="22"/>
          <w:szCs w:val="22"/>
        </w:rPr>
        <w:t xml:space="preserve"> </w:t>
      </w:r>
    </w:p>
    <w:p w14:paraId="78164F1E" w14:textId="18B35A08" w:rsidR="000F5205" w:rsidRDefault="000F5205" w:rsidP="00D5366F">
      <w:pPr>
        <w:rPr>
          <w:sz w:val="22"/>
          <w:szCs w:val="22"/>
        </w:rPr>
      </w:pPr>
      <w:r>
        <w:rPr>
          <w:sz w:val="22"/>
          <w:szCs w:val="22"/>
        </w:rPr>
        <w:t xml:space="preserve">The background research would examine the various procedural modelling techniques and </w:t>
      </w:r>
      <w:r w:rsidR="00622FDB">
        <w:rPr>
          <w:sz w:val="22"/>
          <w:szCs w:val="22"/>
        </w:rPr>
        <w:t xml:space="preserve">provide further context </w:t>
      </w:r>
      <w:r w:rsidR="00D35BAB">
        <w:rPr>
          <w:sz w:val="22"/>
          <w:szCs w:val="22"/>
        </w:rPr>
        <w:t>to the project</w:t>
      </w:r>
      <w:r w:rsidR="00FE2BC7">
        <w:rPr>
          <w:sz w:val="22"/>
          <w:szCs w:val="22"/>
        </w:rPr>
        <w:t>. It would</w:t>
      </w:r>
      <w:r w:rsidR="00D35BAB">
        <w:rPr>
          <w:sz w:val="22"/>
          <w:szCs w:val="22"/>
        </w:rPr>
        <w:t xml:space="preserve"> </w:t>
      </w:r>
      <w:r w:rsidR="00FE2BC7">
        <w:rPr>
          <w:sz w:val="22"/>
          <w:szCs w:val="22"/>
        </w:rPr>
        <w:t>measure</w:t>
      </w:r>
      <w:r w:rsidR="00D35BAB">
        <w:rPr>
          <w:sz w:val="22"/>
          <w:szCs w:val="22"/>
        </w:rPr>
        <w:t xml:space="preserve"> </w:t>
      </w:r>
      <w:r w:rsidR="00622FDB">
        <w:rPr>
          <w:sz w:val="22"/>
          <w:szCs w:val="22"/>
        </w:rPr>
        <w:t>the feasibility</w:t>
      </w:r>
      <w:r w:rsidR="004550D2">
        <w:rPr>
          <w:sz w:val="22"/>
          <w:szCs w:val="22"/>
        </w:rPr>
        <w:t xml:space="preserve"> of the different algorithms</w:t>
      </w:r>
      <w:r w:rsidR="001D377F">
        <w:rPr>
          <w:sz w:val="22"/>
          <w:szCs w:val="22"/>
        </w:rPr>
        <w:t xml:space="preserve"> as well as</w:t>
      </w:r>
      <w:r w:rsidR="004F2E7F">
        <w:rPr>
          <w:sz w:val="22"/>
          <w:szCs w:val="22"/>
        </w:rPr>
        <w:t xml:space="preserve"> provide</w:t>
      </w:r>
      <w:r w:rsidR="001D377F">
        <w:rPr>
          <w:sz w:val="22"/>
          <w:szCs w:val="22"/>
        </w:rPr>
        <w:t xml:space="preserve"> understanding of issues that might arise</w:t>
      </w:r>
      <w:r w:rsidR="00EA4B14">
        <w:rPr>
          <w:sz w:val="22"/>
          <w:szCs w:val="22"/>
        </w:rPr>
        <w:t xml:space="preserve">. </w:t>
      </w:r>
      <w:r w:rsidR="00867025">
        <w:rPr>
          <w:sz w:val="22"/>
          <w:szCs w:val="22"/>
        </w:rPr>
        <w:t>After that, adequate planning, methodology and risk mitigation</w:t>
      </w:r>
      <w:r w:rsidR="00984E0A">
        <w:rPr>
          <w:sz w:val="22"/>
          <w:szCs w:val="22"/>
        </w:rPr>
        <w:t>s</w:t>
      </w:r>
      <w:r w:rsidR="00867025">
        <w:rPr>
          <w:sz w:val="22"/>
          <w:szCs w:val="22"/>
        </w:rPr>
        <w:t xml:space="preserve"> can be decided.</w:t>
      </w:r>
    </w:p>
    <w:p w14:paraId="51FE41C9" w14:textId="721F58B3" w:rsidR="00EA76A1" w:rsidRDefault="00EB4E5D" w:rsidP="00EA76A1">
      <w:pPr>
        <w:pStyle w:val="Heading2"/>
        <w:rPr>
          <w:noProof/>
        </w:rPr>
      </w:pPr>
      <w:r>
        <w:rPr>
          <w:noProof/>
        </w:rPr>
        <w:t>2.1</w:t>
      </w:r>
      <w:r w:rsidR="00C22142">
        <w:rPr>
          <w:noProof/>
        </w:rPr>
        <w:t xml:space="preserve"> Street Network</w:t>
      </w:r>
      <w:r w:rsidR="005C7412">
        <w:rPr>
          <w:noProof/>
        </w:rPr>
        <w:t xml:space="preserve"> Layout</w:t>
      </w:r>
    </w:p>
    <w:p w14:paraId="3AB28039" w14:textId="029453C3" w:rsidR="00285E27" w:rsidRDefault="00B25CA7" w:rsidP="004F6ACB">
      <w:pPr>
        <w:spacing w:line="360" w:lineRule="auto"/>
        <w:rPr>
          <w:sz w:val="22"/>
        </w:rPr>
      </w:pPr>
      <w:r>
        <w:rPr>
          <w:sz w:val="22"/>
        </w:rPr>
        <w:t xml:space="preserve">Fractals, L-Systems, Perlin Noise, </w:t>
      </w:r>
      <w:r w:rsidR="00E711F1">
        <w:rPr>
          <w:sz w:val="22"/>
        </w:rPr>
        <w:t>Tiling</w:t>
      </w:r>
      <w:r w:rsidR="00A83239">
        <w:rPr>
          <w:sz w:val="22"/>
        </w:rPr>
        <w:t xml:space="preserve"> and Voronoi are procedural methods which have been largely </w:t>
      </w:r>
      <w:r w:rsidR="00552615">
        <w:rPr>
          <w:sz w:val="22"/>
        </w:rPr>
        <w:t>applied to</w:t>
      </w:r>
      <w:r w:rsidR="00A83239">
        <w:rPr>
          <w:sz w:val="22"/>
        </w:rPr>
        <w:t xml:space="preserve"> natural objects and textures. </w:t>
      </w:r>
      <w:r w:rsidR="00203CDB">
        <w:rPr>
          <w:sz w:val="22"/>
        </w:rPr>
        <w:t>Researchers</w:t>
      </w:r>
      <w:r w:rsidR="009A3061">
        <w:rPr>
          <w:sz w:val="22"/>
        </w:rPr>
        <w:t>, however,</w:t>
      </w:r>
      <w:r w:rsidR="00203CDB">
        <w:rPr>
          <w:sz w:val="22"/>
        </w:rPr>
        <w:t xml:space="preserve"> </w:t>
      </w:r>
      <w:r w:rsidR="009A3061">
        <w:rPr>
          <w:sz w:val="22"/>
        </w:rPr>
        <w:t>discovered</w:t>
      </w:r>
      <w:r w:rsidR="00A60FD7">
        <w:rPr>
          <w:sz w:val="22"/>
        </w:rPr>
        <w:t xml:space="preserve"> that such methods can also be applicable to man</w:t>
      </w:r>
      <w:r w:rsidR="00BA4A83">
        <w:rPr>
          <w:sz w:val="22"/>
        </w:rPr>
        <w:t>y other sectors one of which being</w:t>
      </w:r>
      <w:r w:rsidR="00A60FD7">
        <w:rPr>
          <w:sz w:val="22"/>
        </w:rPr>
        <w:t xml:space="preserve"> the </w:t>
      </w:r>
      <w:r w:rsidR="00933895">
        <w:rPr>
          <w:sz w:val="22"/>
        </w:rPr>
        <w:t>architecture of</w:t>
      </w:r>
      <w:r w:rsidR="00F13895">
        <w:rPr>
          <w:sz w:val="22"/>
        </w:rPr>
        <w:t xml:space="preserve"> urban cities</w:t>
      </w:r>
      <w:r w:rsidR="004D151D">
        <w:rPr>
          <w:sz w:val="22"/>
        </w:rPr>
        <w:t xml:space="preserve"> (review)</w:t>
      </w:r>
      <w:r w:rsidR="00A60FD7">
        <w:rPr>
          <w:sz w:val="22"/>
        </w:rPr>
        <w:t>.</w:t>
      </w:r>
      <w:r w:rsidR="00AE2309">
        <w:rPr>
          <w:sz w:val="22"/>
        </w:rPr>
        <w:t xml:space="preserve"> </w:t>
      </w:r>
      <w:r w:rsidR="006555CC">
        <w:rPr>
          <w:sz w:val="22"/>
        </w:rPr>
        <w:t>This</w:t>
      </w:r>
      <w:r w:rsidR="00806E5A">
        <w:rPr>
          <w:sz w:val="22"/>
        </w:rPr>
        <w:t xml:space="preserve"> section, therefore, reviews </w:t>
      </w:r>
      <w:r w:rsidR="00846BF7">
        <w:rPr>
          <w:sz w:val="22"/>
        </w:rPr>
        <w:t xml:space="preserve">and evaluates </w:t>
      </w:r>
      <w:r w:rsidR="00944085">
        <w:rPr>
          <w:sz w:val="22"/>
        </w:rPr>
        <w:t>the various</w:t>
      </w:r>
      <w:r w:rsidR="00A245E7">
        <w:rPr>
          <w:sz w:val="22"/>
        </w:rPr>
        <w:t xml:space="preserve"> procedural</w:t>
      </w:r>
      <w:r w:rsidR="00944085">
        <w:rPr>
          <w:sz w:val="22"/>
        </w:rPr>
        <w:t xml:space="preserve"> techniques </w:t>
      </w:r>
      <w:r w:rsidR="00927040">
        <w:rPr>
          <w:sz w:val="22"/>
        </w:rPr>
        <w:t>that researche</w:t>
      </w:r>
      <w:r w:rsidR="00A10E2D">
        <w:rPr>
          <w:sz w:val="22"/>
        </w:rPr>
        <w:t>rs managed to adapt to the context of urban city areas.</w:t>
      </w:r>
    </w:p>
    <w:p w14:paraId="5B7DAFEF" w14:textId="79DD2F46" w:rsidR="008F0E22" w:rsidRDefault="008F0E22" w:rsidP="004F6ACB">
      <w:pPr>
        <w:spacing w:line="360" w:lineRule="auto"/>
        <w:rPr>
          <w:sz w:val="22"/>
        </w:rPr>
      </w:pPr>
    </w:p>
    <w:p w14:paraId="793C5888" w14:textId="58715848" w:rsidR="00ED2C00" w:rsidRDefault="00EA2E8F" w:rsidP="00DA05E2">
      <w:pPr>
        <w:spacing w:line="360" w:lineRule="auto"/>
        <w:rPr>
          <w:sz w:val="22"/>
        </w:rPr>
      </w:pPr>
      <w:r>
        <w:rPr>
          <w:sz w:val="22"/>
        </w:rPr>
        <w:t>revealing of patterns [cityEngine]</w:t>
      </w:r>
    </w:p>
    <w:p w14:paraId="1B1D4C46" w14:textId="2EB8F9E1" w:rsidR="00ED2C00" w:rsidRDefault="00ED2C00" w:rsidP="00ED2C00">
      <w:pPr>
        <w:tabs>
          <w:tab w:val="left" w:pos="1875"/>
        </w:tabs>
        <w:spacing w:after="0" w:line="360" w:lineRule="auto"/>
        <w:rPr>
          <w:sz w:val="22"/>
        </w:rPr>
      </w:pPr>
      <w:r w:rsidRPr="00712D17">
        <w:rPr>
          <w:sz w:val="22"/>
        </w:rPr>
        <w:t>Grammar-based generation of models (especially L-systems) are employed in computer graphics mainly to create plant geometry [26]. L-systems have evolved into very sophisticated and powerful tools [20, 27] and have been extensively used in the modeling of plant ecosystems described in [8].</w:t>
      </w:r>
      <w:r>
        <w:rPr>
          <w:sz w:val="22"/>
        </w:rPr>
        <w:t xml:space="preserve"> [cityEngine]</w:t>
      </w:r>
    </w:p>
    <w:p w14:paraId="0956F832" w14:textId="6EE19CDB" w:rsidR="00DA54EC" w:rsidRDefault="00DA54EC" w:rsidP="00ED2C00">
      <w:pPr>
        <w:tabs>
          <w:tab w:val="left" w:pos="1875"/>
        </w:tabs>
        <w:spacing w:after="0" w:line="360" w:lineRule="auto"/>
        <w:rPr>
          <w:sz w:val="22"/>
        </w:rPr>
      </w:pPr>
    </w:p>
    <w:p w14:paraId="604B6FBF" w14:textId="62E6972B" w:rsidR="00DA54EC" w:rsidRDefault="00DA54EC" w:rsidP="00ED2C00">
      <w:pPr>
        <w:tabs>
          <w:tab w:val="left" w:pos="1875"/>
        </w:tabs>
        <w:spacing w:after="0" w:line="360" w:lineRule="auto"/>
        <w:rPr>
          <w:sz w:val="22"/>
        </w:rPr>
      </w:pPr>
      <w:r>
        <w:rPr>
          <w:sz w:val="22"/>
        </w:rPr>
        <w:lastRenderedPageBreak/>
        <w:t>Procedural techniques have been applied successfully in the generation of numerous complex phenomena in computer graphics and have proved beneficial for a number of reasons</w:t>
      </w:r>
    </w:p>
    <w:p w14:paraId="2421A544" w14:textId="7E5AB39C" w:rsidR="00ED2C00" w:rsidRDefault="00ED2C00" w:rsidP="004F6ACB">
      <w:pPr>
        <w:spacing w:line="360" w:lineRule="auto"/>
        <w:rPr>
          <w:sz w:val="22"/>
        </w:rPr>
      </w:pPr>
    </w:p>
    <w:p w14:paraId="03E53C87" w14:textId="3A903AE8" w:rsidR="00B632E8" w:rsidRDefault="00500085" w:rsidP="00B632E8">
      <w:pPr>
        <w:pStyle w:val="Heading3"/>
        <w:rPr>
          <w:noProof/>
        </w:rPr>
      </w:pPr>
      <w:r>
        <w:rPr>
          <w:noProof/>
        </w:rPr>
        <w:t>2.1.1 Extended L-System</w:t>
      </w:r>
    </w:p>
    <w:p w14:paraId="746417A0" w14:textId="231BD5F6" w:rsidR="001403D2" w:rsidRDefault="00B869C0" w:rsidP="00630458">
      <w:pPr>
        <w:shd w:val="clear" w:color="auto" w:fill="FFFFFF" w:themeFill="background1"/>
        <w:spacing w:line="360" w:lineRule="auto"/>
        <w:rPr>
          <w:sz w:val="22"/>
        </w:rPr>
      </w:pPr>
      <w:r>
        <w:rPr>
          <w:sz w:val="22"/>
        </w:rPr>
        <w:t xml:space="preserve">Originally, </w:t>
      </w:r>
      <w:r w:rsidR="00BC4531">
        <w:rPr>
          <w:sz w:val="22"/>
        </w:rPr>
        <w:t xml:space="preserve">the </w:t>
      </w:r>
      <w:r w:rsidR="005E1939">
        <w:rPr>
          <w:sz w:val="22"/>
        </w:rPr>
        <w:t>L-System</w:t>
      </w:r>
      <w:r w:rsidR="00BC4531">
        <w:rPr>
          <w:sz w:val="22"/>
        </w:rPr>
        <w:t xml:space="preserve"> was</w:t>
      </w:r>
      <w:r w:rsidR="0065106D">
        <w:rPr>
          <w:sz w:val="22"/>
        </w:rPr>
        <w:t xml:space="preserve"> developed </w:t>
      </w:r>
      <w:r w:rsidR="000A5DD3">
        <w:rPr>
          <w:sz w:val="22"/>
        </w:rPr>
        <w:t>to model</w:t>
      </w:r>
      <w:r w:rsidR="0054378D">
        <w:rPr>
          <w:sz w:val="22"/>
        </w:rPr>
        <w:t xml:space="preserve"> the growth and development </w:t>
      </w:r>
      <w:r w:rsidR="005A55FB">
        <w:rPr>
          <w:sz w:val="22"/>
        </w:rPr>
        <w:t xml:space="preserve">behaviour </w:t>
      </w:r>
      <w:r w:rsidR="0054378D">
        <w:rPr>
          <w:sz w:val="22"/>
        </w:rPr>
        <w:t>of</w:t>
      </w:r>
      <w:r w:rsidR="004724E4">
        <w:rPr>
          <w:sz w:val="22"/>
        </w:rPr>
        <w:t xml:space="preserve"> </w:t>
      </w:r>
      <w:r w:rsidR="005151ED">
        <w:rPr>
          <w:sz w:val="22"/>
        </w:rPr>
        <w:t>plants and</w:t>
      </w:r>
      <w:r w:rsidR="008403C7">
        <w:rPr>
          <w:sz w:val="22"/>
        </w:rPr>
        <w:t xml:space="preserve"> </w:t>
      </w:r>
      <w:r w:rsidR="00CD5952">
        <w:rPr>
          <w:sz w:val="22"/>
        </w:rPr>
        <w:t xml:space="preserve">later of </w:t>
      </w:r>
      <w:r w:rsidR="008403C7">
        <w:rPr>
          <w:sz w:val="22"/>
        </w:rPr>
        <w:t>various</w:t>
      </w:r>
      <w:r w:rsidR="006208C7">
        <w:rPr>
          <w:sz w:val="22"/>
        </w:rPr>
        <w:t xml:space="preserve"> organis</w:t>
      </w:r>
      <w:r w:rsidR="00B9665E">
        <w:rPr>
          <w:sz w:val="22"/>
        </w:rPr>
        <w:t xml:space="preserve">ms. </w:t>
      </w:r>
      <w:r w:rsidR="00307067">
        <w:rPr>
          <w:sz w:val="22"/>
        </w:rPr>
        <w:t>The theory behind it</w:t>
      </w:r>
      <w:r w:rsidR="00410A1C">
        <w:rPr>
          <w:sz w:val="22"/>
        </w:rPr>
        <w:t xml:space="preserve"> consists of alphabet symbols able to make strings. Those symbols get influenced by a collection of production rules which expand each symbol into large strings and with a special mechanism get trans</w:t>
      </w:r>
      <w:r w:rsidR="00F61A21">
        <w:rPr>
          <w:sz w:val="22"/>
        </w:rPr>
        <w:t>lated into geometric structures</w:t>
      </w:r>
      <w:r w:rsidR="00F63DCA">
        <w:rPr>
          <w:sz w:val="22"/>
        </w:rPr>
        <w:t xml:space="preserve">. Aristid Lindenmayer </w:t>
      </w:r>
      <w:r w:rsidR="006239FB">
        <w:rPr>
          <w:sz w:val="22"/>
        </w:rPr>
        <w:t xml:space="preserve">defined that technique in the form of a formal grammar </w:t>
      </w:r>
      <w:r w:rsidR="00DD053B">
        <w:rPr>
          <w:sz w:val="22"/>
        </w:rPr>
        <w:t>depicted</w:t>
      </w:r>
      <w:r w:rsidR="0041146B">
        <w:rPr>
          <w:sz w:val="22"/>
        </w:rPr>
        <w:t xml:space="preserve"> as:</w:t>
      </w:r>
    </w:p>
    <w:p w14:paraId="4005D7F4" w14:textId="77777777" w:rsidR="00B907E7" w:rsidRPr="00A23363" w:rsidRDefault="00B907E7" w:rsidP="00907D5E">
      <w:pPr>
        <w:tabs>
          <w:tab w:val="left" w:pos="1875"/>
        </w:tabs>
        <w:spacing w:after="0" w:line="360" w:lineRule="auto"/>
        <w:rPr>
          <w:b/>
          <w:i/>
          <w:sz w:val="28"/>
        </w:rPr>
      </w:pPr>
      <w:r w:rsidRPr="00A23363">
        <w:rPr>
          <w:b/>
          <w:i/>
          <w:sz w:val="28"/>
        </w:rPr>
        <w:t>G = (V, ω, P)</w:t>
      </w:r>
    </w:p>
    <w:p w14:paraId="77840ABB" w14:textId="2B5CA2F8" w:rsidR="00ED5FE7" w:rsidRDefault="00DB5CBF" w:rsidP="00907D5E">
      <w:pPr>
        <w:tabs>
          <w:tab w:val="left" w:pos="1875"/>
        </w:tabs>
        <w:spacing w:after="0" w:line="360" w:lineRule="auto"/>
        <w:rPr>
          <w:sz w:val="22"/>
        </w:rPr>
      </w:pPr>
      <w:r>
        <w:rPr>
          <w:sz w:val="22"/>
        </w:rPr>
        <w:t>where</w:t>
      </w:r>
    </w:p>
    <w:p w14:paraId="1F9C9D33" w14:textId="77777777" w:rsidR="00ED5FE7" w:rsidRDefault="00ED5FE7" w:rsidP="00907D5E">
      <w:pPr>
        <w:tabs>
          <w:tab w:val="left" w:pos="1875"/>
        </w:tabs>
        <w:spacing w:after="0" w:line="360" w:lineRule="auto"/>
        <w:rPr>
          <w:sz w:val="22"/>
        </w:rPr>
      </w:pPr>
      <w:r>
        <w:rPr>
          <w:sz w:val="22"/>
        </w:rPr>
        <w:t>V – is the alphabet defined by a set of symbols</w:t>
      </w:r>
    </w:p>
    <w:p w14:paraId="56476B58" w14:textId="77777777" w:rsidR="00ED5FE7" w:rsidRDefault="00ED5FE7" w:rsidP="00907D5E">
      <w:pPr>
        <w:tabs>
          <w:tab w:val="left" w:pos="1875"/>
        </w:tabs>
        <w:spacing w:after="0" w:line="360" w:lineRule="auto"/>
        <w:rPr>
          <w:sz w:val="22"/>
        </w:rPr>
      </w:pPr>
      <w:r>
        <w:rPr>
          <w:sz w:val="22"/>
        </w:rPr>
        <w:t>ω – is the axiom (start position) represented as a string of symbols defining the initial state</w:t>
      </w:r>
    </w:p>
    <w:p w14:paraId="2600ECFC" w14:textId="0ABC9ECE" w:rsidR="00907D5E" w:rsidRDefault="00ED5FE7" w:rsidP="00A47856">
      <w:pPr>
        <w:tabs>
          <w:tab w:val="left" w:pos="1875"/>
        </w:tabs>
        <w:spacing w:line="360" w:lineRule="auto"/>
        <w:rPr>
          <w:sz w:val="22"/>
        </w:rPr>
      </w:pPr>
      <w:r>
        <w:rPr>
          <w:sz w:val="22"/>
        </w:rPr>
        <w:t xml:space="preserve">P – </w:t>
      </w:r>
      <w:r w:rsidR="005E3AF0">
        <w:rPr>
          <w:sz w:val="22"/>
        </w:rPr>
        <w:t>is the set of production rules specifying the way variables can be recursively replaced to generate new symbol sequences</w:t>
      </w:r>
    </w:p>
    <w:p w14:paraId="1D24050A" w14:textId="32E8D557" w:rsidR="000F49AD" w:rsidRPr="002A24A3" w:rsidRDefault="007C1B37" w:rsidP="00AC7BAB">
      <w:pPr>
        <w:shd w:val="clear" w:color="auto" w:fill="FFFFFF" w:themeFill="background1"/>
        <w:spacing w:after="0" w:line="360" w:lineRule="auto"/>
        <w:rPr>
          <w:i/>
          <w:sz w:val="22"/>
          <w:u w:val="single"/>
        </w:rPr>
      </w:pPr>
      <w:commentRangeStart w:id="22"/>
      <w:r w:rsidRPr="002A24A3">
        <w:rPr>
          <w:i/>
          <w:sz w:val="22"/>
          <w:u w:val="single"/>
        </w:rPr>
        <w:t>Simple Example:</w:t>
      </w:r>
      <w:commentRangeEnd w:id="22"/>
      <w:r w:rsidR="000A3C89" w:rsidRPr="002A24A3">
        <w:rPr>
          <w:rStyle w:val="CommentReference"/>
          <w:i/>
        </w:rPr>
        <w:commentReference w:id="22"/>
      </w:r>
    </w:p>
    <w:p w14:paraId="74FA4F75" w14:textId="77777777" w:rsidR="007C1B37" w:rsidRPr="007C1B37" w:rsidRDefault="007C1B37" w:rsidP="00AC7BAB">
      <w:pPr>
        <w:shd w:val="clear" w:color="auto" w:fill="FFFFFF" w:themeFill="background1"/>
        <w:spacing w:after="0" w:line="360" w:lineRule="auto"/>
        <w:rPr>
          <w:sz w:val="22"/>
        </w:rPr>
      </w:pPr>
      <w:r w:rsidRPr="007C1B37">
        <w:rPr>
          <w:sz w:val="22"/>
        </w:rPr>
        <w:t>variables : A B</w:t>
      </w:r>
    </w:p>
    <w:p w14:paraId="41C73783" w14:textId="77777777" w:rsidR="007C1B37" w:rsidRPr="007C1B37" w:rsidRDefault="007C1B37" w:rsidP="00AC7BAB">
      <w:pPr>
        <w:shd w:val="clear" w:color="auto" w:fill="FFFFFF" w:themeFill="background1"/>
        <w:spacing w:after="0" w:line="360" w:lineRule="auto"/>
        <w:rPr>
          <w:sz w:val="22"/>
        </w:rPr>
      </w:pPr>
      <w:r w:rsidRPr="007C1B37">
        <w:rPr>
          <w:sz w:val="22"/>
        </w:rPr>
        <w:t>constants : none</w:t>
      </w:r>
    </w:p>
    <w:p w14:paraId="12A967BF" w14:textId="77777777" w:rsidR="007C1B37" w:rsidRPr="007C1B37" w:rsidRDefault="007C1B37" w:rsidP="00AC7BAB">
      <w:pPr>
        <w:shd w:val="clear" w:color="auto" w:fill="FFFFFF" w:themeFill="background1"/>
        <w:spacing w:after="0" w:line="360" w:lineRule="auto"/>
        <w:rPr>
          <w:sz w:val="22"/>
        </w:rPr>
      </w:pPr>
      <w:r w:rsidRPr="007C1B37">
        <w:rPr>
          <w:sz w:val="22"/>
        </w:rPr>
        <w:t>axiom : A</w:t>
      </w:r>
    </w:p>
    <w:p w14:paraId="294D49EA" w14:textId="1E5B87F3" w:rsidR="007C1B37" w:rsidRDefault="007C1B37" w:rsidP="007C1B37">
      <w:pPr>
        <w:shd w:val="clear" w:color="auto" w:fill="FFFFFF" w:themeFill="background1"/>
        <w:spacing w:line="360" w:lineRule="auto"/>
        <w:rPr>
          <w:sz w:val="22"/>
        </w:rPr>
      </w:pPr>
      <w:r w:rsidRPr="007C1B37">
        <w:rPr>
          <w:sz w:val="22"/>
        </w:rPr>
        <w:t>rules : (A → AB), (B →</w:t>
      </w:r>
      <w:r w:rsidR="00A73718" w:rsidRPr="00A73718">
        <w:rPr>
          <w:noProof/>
        </w:rPr>
        <w:t xml:space="preserve"> </w:t>
      </w:r>
      <w:r w:rsidRPr="007C1B37">
        <w:rPr>
          <w:sz w:val="22"/>
        </w:rPr>
        <w:t xml:space="preserve"> A)</w:t>
      </w:r>
    </w:p>
    <w:p w14:paraId="098A54AA" w14:textId="55B74550" w:rsidR="00A73718" w:rsidRDefault="00A47856" w:rsidP="007C1B37">
      <w:pPr>
        <w:shd w:val="clear" w:color="auto" w:fill="FFFFFF" w:themeFill="background1"/>
        <w:spacing w:line="360" w:lineRule="auto"/>
        <w:rPr>
          <w:sz w:val="22"/>
        </w:rPr>
      </w:pPr>
      <w:r>
        <w:rPr>
          <w:noProof/>
        </w:rPr>
        <w:drawing>
          <wp:anchor distT="0" distB="0" distL="114300" distR="114300" simplePos="0" relativeHeight="251652096" behindDoc="0" locked="0" layoutInCell="1" allowOverlap="1" wp14:anchorId="105BB431" wp14:editId="14B08196">
            <wp:simplePos x="0" y="0"/>
            <wp:positionH relativeFrom="column">
              <wp:posOffset>1924050</wp:posOffset>
            </wp:positionH>
            <wp:positionV relativeFrom="paragraph">
              <wp:posOffset>24130</wp:posOffset>
            </wp:positionV>
            <wp:extent cx="1181100" cy="1716951"/>
            <wp:effectExtent l="19050" t="19050" r="19050" b="171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5954" t="38415" r="69754" b="24660"/>
                    <a:stretch/>
                  </pic:blipFill>
                  <pic:spPr bwMode="auto">
                    <a:xfrm>
                      <a:off x="0" y="0"/>
                      <a:ext cx="1181100" cy="17169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5A608C8" wp14:editId="52680426">
            <wp:simplePos x="0" y="0"/>
            <wp:positionH relativeFrom="column">
              <wp:posOffset>0</wp:posOffset>
            </wp:positionH>
            <wp:positionV relativeFrom="paragraph">
              <wp:posOffset>62230</wp:posOffset>
            </wp:positionV>
            <wp:extent cx="1362075" cy="1725759"/>
            <wp:effectExtent l="0" t="0" r="0" b="825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7732" t="42840" r="71250" b="32342"/>
                    <a:stretch/>
                  </pic:blipFill>
                  <pic:spPr bwMode="auto">
                    <a:xfrm>
                      <a:off x="0" y="0"/>
                      <a:ext cx="1365835" cy="17305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9336A6" w14:textId="3A72ABE3" w:rsidR="007C1B37" w:rsidRDefault="007C1B37" w:rsidP="007C1B37">
      <w:pPr>
        <w:shd w:val="clear" w:color="auto" w:fill="FFFFFF" w:themeFill="background1"/>
        <w:spacing w:line="360" w:lineRule="auto"/>
        <w:rPr>
          <w:sz w:val="22"/>
        </w:rPr>
      </w:pPr>
    </w:p>
    <w:p w14:paraId="71CD3A52" w14:textId="4D037253" w:rsidR="00182E00" w:rsidRDefault="00182E00" w:rsidP="007C1B37">
      <w:pPr>
        <w:shd w:val="clear" w:color="auto" w:fill="FFFFFF" w:themeFill="background1"/>
        <w:spacing w:line="360" w:lineRule="auto"/>
        <w:rPr>
          <w:sz w:val="22"/>
        </w:rPr>
      </w:pPr>
    </w:p>
    <w:p w14:paraId="1845AF6C" w14:textId="5A670EC9" w:rsidR="00182E00" w:rsidRDefault="00182E00" w:rsidP="007C1B37">
      <w:pPr>
        <w:shd w:val="clear" w:color="auto" w:fill="FFFFFF" w:themeFill="background1"/>
        <w:spacing w:line="360" w:lineRule="auto"/>
        <w:rPr>
          <w:sz w:val="22"/>
        </w:rPr>
      </w:pPr>
    </w:p>
    <w:p w14:paraId="3EAF2E54" w14:textId="746EF666" w:rsidR="00182E00" w:rsidRDefault="00182E00" w:rsidP="007C1B37">
      <w:pPr>
        <w:shd w:val="clear" w:color="auto" w:fill="FFFFFF" w:themeFill="background1"/>
        <w:spacing w:line="360" w:lineRule="auto"/>
        <w:rPr>
          <w:sz w:val="22"/>
        </w:rPr>
      </w:pPr>
    </w:p>
    <w:p w14:paraId="5FEF92E0" w14:textId="22608C87" w:rsidR="00182E00" w:rsidRDefault="00182E00" w:rsidP="007C1B37">
      <w:pPr>
        <w:shd w:val="clear" w:color="auto" w:fill="FFFFFF" w:themeFill="background1"/>
        <w:spacing w:line="360" w:lineRule="auto"/>
        <w:rPr>
          <w:sz w:val="22"/>
        </w:rPr>
      </w:pPr>
    </w:p>
    <w:p w14:paraId="27216671" w14:textId="77777777" w:rsidR="00A47856" w:rsidRDefault="00A47856" w:rsidP="00B632E8">
      <w:pPr>
        <w:shd w:val="clear" w:color="auto" w:fill="FFFFFF" w:themeFill="background1"/>
        <w:spacing w:line="360" w:lineRule="auto"/>
        <w:rPr>
          <w:sz w:val="22"/>
        </w:rPr>
      </w:pPr>
    </w:p>
    <w:p w14:paraId="443E6C92" w14:textId="3133B131" w:rsidR="00730439" w:rsidRDefault="009874BD" w:rsidP="00B632E8">
      <w:pPr>
        <w:shd w:val="clear" w:color="auto" w:fill="FFFFFF" w:themeFill="background1"/>
        <w:spacing w:line="360" w:lineRule="auto"/>
        <w:rPr>
          <w:sz w:val="22"/>
        </w:rPr>
      </w:pPr>
      <w:r>
        <w:rPr>
          <w:sz w:val="22"/>
        </w:rPr>
        <w:t>Parish and Muller extended the L-System with the aim of applying it to a street network. The extended version had the additional feature of forming loops where intersecting branches were present. That changed the topology and turned the tree-like structure into a netlike one.</w:t>
      </w:r>
      <w:r w:rsidR="00E72E1D">
        <w:rPr>
          <w:sz w:val="22"/>
        </w:rPr>
        <w:t xml:space="preserve"> </w:t>
      </w:r>
    </w:p>
    <w:p w14:paraId="3E9DD277" w14:textId="0848504B" w:rsidR="001403D2" w:rsidRPr="001771A0" w:rsidRDefault="00357D6E" w:rsidP="001771A0">
      <w:pPr>
        <w:shd w:val="clear" w:color="auto" w:fill="FFFFFF" w:themeFill="background1"/>
        <w:spacing w:line="360" w:lineRule="auto"/>
        <w:rPr>
          <w:i/>
          <w:sz w:val="22"/>
          <w:u w:val="single"/>
        </w:rPr>
      </w:pPr>
      <w:r w:rsidRPr="001771A0">
        <w:rPr>
          <w:i/>
          <w:noProof/>
          <w:u w:val="single"/>
        </w:rPr>
        <w:lastRenderedPageBreak/>
        <w:drawing>
          <wp:anchor distT="0" distB="0" distL="114300" distR="114300" simplePos="0" relativeHeight="251651072" behindDoc="0" locked="0" layoutInCell="1" allowOverlap="1" wp14:anchorId="5232F3BA" wp14:editId="7B740988">
            <wp:simplePos x="0" y="0"/>
            <wp:positionH relativeFrom="column">
              <wp:posOffset>3928110</wp:posOffset>
            </wp:positionH>
            <wp:positionV relativeFrom="paragraph">
              <wp:posOffset>116205</wp:posOffset>
            </wp:positionV>
            <wp:extent cx="2533650" cy="1100455"/>
            <wp:effectExtent l="0" t="0" r="0" b="444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1269" t="51409" r="26628" b="31520"/>
                    <a:stretch/>
                  </pic:blipFill>
                  <pic:spPr bwMode="auto">
                    <a:xfrm>
                      <a:off x="0" y="0"/>
                      <a:ext cx="2533650" cy="11004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30439" w:rsidRPr="001771A0">
        <w:rPr>
          <w:i/>
          <w:sz w:val="22"/>
          <w:u w:val="single"/>
        </w:rPr>
        <w:t>Example of L-System with loops</w:t>
      </w:r>
      <w:r w:rsidR="008359B4" w:rsidRPr="001771A0">
        <w:rPr>
          <w:i/>
          <w:noProof/>
          <w:u w:val="single"/>
        </w:rPr>
        <w:drawing>
          <wp:anchor distT="0" distB="0" distL="114300" distR="114300" simplePos="0" relativeHeight="251649024" behindDoc="0" locked="0" layoutInCell="1" allowOverlap="1" wp14:anchorId="7291BEB4" wp14:editId="2D9E9D8B">
            <wp:simplePos x="0" y="0"/>
            <wp:positionH relativeFrom="column">
              <wp:posOffset>-172662</wp:posOffset>
            </wp:positionH>
            <wp:positionV relativeFrom="paragraph">
              <wp:posOffset>264564</wp:posOffset>
            </wp:positionV>
            <wp:extent cx="914400" cy="4953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9357" t="46386" r="18735" b="22887"/>
                    <a:stretch/>
                  </pic:blipFill>
                  <pic:spPr bwMode="auto">
                    <a:xfrm>
                      <a:off x="0" y="0"/>
                      <a:ext cx="914400" cy="49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06FB" w:rsidRPr="001771A0">
        <w:rPr>
          <w:i/>
          <w:noProof/>
          <w:u w:val="single"/>
        </w:rPr>
        <w:drawing>
          <wp:anchor distT="0" distB="0" distL="114300" distR="114300" simplePos="0" relativeHeight="251659264" behindDoc="0" locked="0" layoutInCell="1" allowOverlap="1" wp14:anchorId="72D394EF" wp14:editId="390EB025">
            <wp:simplePos x="0" y="0"/>
            <wp:positionH relativeFrom="column">
              <wp:posOffset>2279650</wp:posOffset>
            </wp:positionH>
            <wp:positionV relativeFrom="paragraph">
              <wp:posOffset>197485</wp:posOffset>
            </wp:positionV>
            <wp:extent cx="1645024" cy="9017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6310" t="52935" r="34541" b="38152"/>
                    <a:stretch/>
                  </pic:blipFill>
                  <pic:spPr bwMode="auto">
                    <a:xfrm>
                      <a:off x="0" y="0"/>
                      <a:ext cx="1645024" cy="90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18C2A9" w14:textId="2A3B59CC" w:rsidR="00EB3124" w:rsidRDefault="00335BF1" w:rsidP="00B632E8">
      <w:pPr>
        <w:shd w:val="clear" w:color="auto" w:fill="FFFFFF" w:themeFill="background1"/>
        <w:spacing w:line="360" w:lineRule="auto"/>
        <w:rPr>
          <w:sz w:val="22"/>
        </w:rPr>
      </w:pPr>
      <w:r>
        <w:rPr>
          <w:noProof/>
        </w:rPr>
        <w:drawing>
          <wp:anchor distT="0" distB="0" distL="114300" distR="114300" simplePos="0" relativeHeight="251650048" behindDoc="0" locked="0" layoutInCell="1" allowOverlap="1" wp14:anchorId="280202A6" wp14:editId="03883C55">
            <wp:simplePos x="0" y="0"/>
            <wp:positionH relativeFrom="column">
              <wp:posOffset>831215</wp:posOffset>
            </wp:positionH>
            <wp:positionV relativeFrom="paragraph">
              <wp:posOffset>43180</wp:posOffset>
            </wp:positionV>
            <wp:extent cx="1191260" cy="347980"/>
            <wp:effectExtent l="0" t="0" r="889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50355" t="52792" r="32165" b="38120"/>
                    <a:stretch/>
                  </pic:blipFill>
                  <pic:spPr bwMode="auto">
                    <a:xfrm>
                      <a:off x="0" y="0"/>
                      <a:ext cx="1191260" cy="347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DEF840" w14:textId="07712A62" w:rsidR="00EB3124" w:rsidRDefault="00EB3124" w:rsidP="00B632E8">
      <w:pPr>
        <w:shd w:val="clear" w:color="auto" w:fill="FFFFFF" w:themeFill="background1"/>
        <w:spacing w:line="360" w:lineRule="auto"/>
        <w:rPr>
          <w:sz w:val="22"/>
        </w:rPr>
      </w:pPr>
    </w:p>
    <w:p w14:paraId="7328F1C2" w14:textId="01FFBEB4" w:rsidR="001940F9" w:rsidRDefault="001940F9" w:rsidP="00B632E8">
      <w:pPr>
        <w:shd w:val="clear" w:color="auto" w:fill="FFFFFF" w:themeFill="background1"/>
        <w:spacing w:line="360" w:lineRule="auto"/>
        <w:rPr>
          <w:sz w:val="22"/>
        </w:rPr>
      </w:pPr>
    </w:p>
    <w:p w14:paraId="130218A3" w14:textId="5FBDAE14" w:rsidR="00866F17" w:rsidRDefault="00B30BCA" w:rsidP="00B632E8">
      <w:pPr>
        <w:shd w:val="clear" w:color="auto" w:fill="FFFFFF" w:themeFill="background1"/>
        <w:spacing w:line="360" w:lineRule="auto"/>
        <w:rPr>
          <w:sz w:val="22"/>
        </w:rPr>
      </w:pPr>
      <w:r>
        <w:rPr>
          <w:sz w:val="22"/>
        </w:rPr>
        <w:t xml:space="preserve">Additionally, </w:t>
      </w:r>
      <w:r w:rsidR="005E5B0A">
        <w:rPr>
          <w:sz w:val="22"/>
        </w:rPr>
        <w:t xml:space="preserve">the set of </w:t>
      </w:r>
      <w:r w:rsidR="000B2627">
        <w:rPr>
          <w:sz w:val="22"/>
        </w:rPr>
        <w:t>production rules go</w:t>
      </w:r>
      <w:r w:rsidR="000F6221">
        <w:rPr>
          <w:sz w:val="22"/>
        </w:rPr>
        <w:t>t</w:t>
      </w:r>
      <w:r w:rsidR="00B201D0">
        <w:rPr>
          <w:sz w:val="22"/>
        </w:rPr>
        <w:t xml:space="preserve"> repres</w:t>
      </w:r>
      <w:r w:rsidR="000B2627">
        <w:rPr>
          <w:sz w:val="22"/>
        </w:rPr>
        <w:t>ented by</w:t>
      </w:r>
      <w:r w:rsidR="00B201D0">
        <w:rPr>
          <w:sz w:val="22"/>
        </w:rPr>
        <w:t xml:space="preserve"> </w:t>
      </w:r>
      <w:r w:rsidR="00866F17">
        <w:rPr>
          <w:sz w:val="22"/>
        </w:rPr>
        <w:t xml:space="preserve">Global </w:t>
      </w:r>
      <w:r w:rsidR="008A2E9F">
        <w:rPr>
          <w:sz w:val="22"/>
        </w:rPr>
        <w:t xml:space="preserve">Goals and Local </w:t>
      </w:r>
      <w:r w:rsidR="008007CC">
        <w:rPr>
          <w:sz w:val="22"/>
        </w:rPr>
        <w:t>Constraints</w:t>
      </w:r>
      <w:r w:rsidR="00497945">
        <w:rPr>
          <w:sz w:val="22"/>
        </w:rPr>
        <w:t>.</w:t>
      </w:r>
      <w:r w:rsidR="005F6823">
        <w:rPr>
          <w:sz w:val="22"/>
        </w:rPr>
        <w:t xml:space="preserve"> </w:t>
      </w:r>
    </w:p>
    <w:p w14:paraId="52C0E33C" w14:textId="24CA5562" w:rsidR="00D93658" w:rsidRDefault="00ED47D2" w:rsidP="00B632E8">
      <w:pPr>
        <w:shd w:val="clear" w:color="auto" w:fill="FFFFFF" w:themeFill="background1"/>
        <w:spacing w:line="360" w:lineRule="auto"/>
        <w:rPr>
          <w:sz w:val="22"/>
        </w:rPr>
      </w:pPr>
      <w:r>
        <w:rPr>
          <w:noProof/>
        </w:rPr>
        <w:drawing>
          <wp:anchor distT="0" distB="0" distL="114300" distR="114300" simplePos="0" relativeHeight="251660288" behindDoc="0" locked="0" layoutInCell="1" allowOverlap="1" wp14:anchorId="357C423A" wp14:editId="1C7F47E5">
            <wp:simplePos x="0" y="0"/>
            <wp:positionH relativeFrom="column">
              <wp:posOffset>3409950</wp:posOffset>
            </wp:positionH>
            <wp:positionV relativeFrom="paragraph">
              <wp:posOffset>263525</wp:posOffset>
            </wp:positionV>
            <wp:extent cx="1511300" cy="108585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7558" t="24029" r="36074" b="42289"/>
                    <a:stretch/>
                  </pic:blipFill>
                  <pic:spPr bwMode="auto">
                    <a:xfrm>
                      <a:off x="0" y="0"/>
                      <a:ext cx="1511300" cy="1085850"/>
                    </a:xfrm>
                    <a:prstGeom prst="rect">
                      <a:avLst/>
                    </a:prstGeom>
                    <a:ln>
                      <a:noFill/>
                    </a:ln>
                    <a:extLst>
                      <a:ext uri="{53640926-AAD7-44D8-BBD7-CCE9431645EC}">
                        <a14:shadowObscured xmlns:a14="http://schemas.microsoft.com/office/drawing/2010/main"/>
                      </a:ext>
                    </a:extLst>
                  </pic:spPr>
                </pic:pic>
              </a:graphicData>
            </a:graphic>
          </wp:anchor>
        </w:drawing>
      </w:r>
      <w:r w:rsidR="00D93658">
        <w:rPr>
          <w:sz w:val="22"/>
        </w:rPr>
        <w:t>Global Goals –</w:t>
      </w:r>
      <w:r w:rsidR="00DB3EBD">
        <w:rPr>
          <w:sz w:val="22"/>
        </w:rPr>
        <w:t xml:space="preserve"> </w:t>
      </w:r>
      <w:r w:rsidR="009A0845">
        <w:rPr>
          <w:sz w:val="22"/>
        </w:rPr>
        <w:t xml:space="preserve">can </w:t>
      </w:r>
      <w:r w:rsidR="00DB3EBD">
        <w:rPr>
          <w:sz w:val="22"/>
        </w:rPr>
        <w:t>define</w:t>
      </w:r>
      <w:r w:rsidR="002F79E0">
        <w:rPr>
          <w:sz w:val="22"/>
        </w:rPr>
        <w:t xml:space="preserve"> road style, </w:t>
      </w:r>
      <w:r w:rsidR="00DB3EBD">
        <w:rPr>
          <w:sz w:val="22"/>
        </w:rPr>
        <w:t>population density</w:t>
      </w:r>
      <w:r w:rsidR="002F79E0">
        <w:rPr>
          <w:sz w:val="22"/>
        </w:rPr>
        <w:t xml:space="preserve">, </w:t>
      </w:r>
      <w:r w:rsidR="00EF043D">
        <w:rPr>
          <w:sz w:val="22"/>
        </w:rPr>
        <w:t xml:space="preserve">elevation, </w:t>
      </w:r>
      <w:r w:rsidR="00091716">
        <w:rPr>
          <w:sz w:val="22"/>
        </w:rPr>
        <w:t>land &amp; water boundaries and</w:t>
      </w:r>
      <w:r w:rsidR="003D0155">
        <w:rPr>
          <w:sz w:val="22"/>
        </w:rPr>
        <w:t xml:space="preserve"> </w:t>
      </w:r>
      <w:r w:rsidR="00494CF7">
        <w:rPr>
          <w:sz w:val="22"/>
        </w:rPr>
        <w:t>zone types</w:t>
      </w:r>
    </w:p>
    <w:p w14:paraId="61768F58" w14:textId="2DFD37C7" w:rsidR="001613D6" w:rsidRDefault="008D46C2" w:rsidP="00B632E8">
      <w:pPr>
        <w:shd w:val="clear" w:color="auto" w:fill="FFFFFF" w:themeFill="background1"/>
        <w:spacing w:line="360" w:lineRule="auto"/>
        <w:rPr>
          <w:sz w:val="22"/>
        </w:rPr>
      </w:pPr>
      <w:r>
        <w:rPr>
          <w:noProof/>
        </w:rPr>
        <w:drawing>
          <wp:inline distT="0" distB="0" distL="0" distR="0" wp14:anchorId="2FBB4017" wp14:editId="59F5ECD0">
            <wp:extent cx="3001580" cy="810986"/>
            <wp:effectExtent l="0" t="0" r="889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053" t="34272" r="29138" b="45165"/>
                    <a:stretch/>
                  </pic:blipFill>
                  <pic:spPr bwMode="auto">
                    <a:xfrm>
                      <a:off x="0" y="0"/>
                      <a:ext cx="3014258" cy="814412"/>
                    </a:xfrm>
                    <a:prstGeom prst="rect">
                      <a:avLst/>
                    </a:prstGeom>
                    <a:ln>
                      <a:noFill/>
                    </a:ln>
                    <a:extLst>
                      <a:ext uri="{53640926-AAD7-44D8-BBD7-CCE9431645EC}">
                        <a14:shadowObscured xmlns:a14="http://schemas.microsoft.com/office/drawing/2010/main"/>
                      </a:ext>
                    </a:extLst>
                  </pic:spPr>
                </pic:pic>
              </a:graphicData>
            </a:graphic>
          </wp:inline>
        </w:drawing>
      </w:r>
    </w:p>
    <w:p w14:paraId="08E6B98D" w14:textId="1605A53F" w:rsidR="00ED47D2" w:rsidRDefault="00ED47D2" w:rsidP="00B632E8">
      <w:pPr>
        <w:shd w:val="clear" w:color="auto" w:fill="FFFFFF" w:themeFill="background1"/>
        <w:spacing w:line="360" w:lineRule="auto"/>
        <w:rPr>
          <w:sz w:val="22"/>
        </w:rPr>
      </w:pPr>
    </w:p>
    <w:p w14:paraId="6106AAFB" w14:textId="5CC95EB8" w:rsidR="00D93658" w:rsidRDefault="00D93658" w:rsidP="00B632E8">
      <w:pPr>
        <w:shd w:val="clear" w:color="auto" w:fill="FFFFFF" w:themeFill="background1"/>
        <w:spacing w:line="360" w:lineRule="auto"/>
        <w:rPr>
          <w:sz w:val="22"/>
        </w:rPr>
      </w:pPr>
      <w:r>
        <w:rPr>
          <w:sz w:val="22"/>
        </w:rPr>
        <w:t xml:space="preserve">Local Constraints - </w:t>
      </w:r>
      <w:r w:rsidR="00973BCA">
        <w:rPr>
          <w:sz w:val="22"/>
        </w:rPr>
        <w:t xml:space="preserve"> </w:t>
      </w:r>
      <w:r w:rsidR="003967B9">
        <w:rPr>
          <w:sz w:val="22"/>
        </w:rPr>
        <w:t>prevent roads from c</w:t>
      </w:r>
      <w:r w:rsidR="00992F82">
        <w:rPr>
          <w:sz w:val="22"/>
        </w:rPr>
        <w:t>rossing water and</w:t>
      </w:r>
      <w:r w:rsidR="003967B9">
        <w:rPr>
          <w:sz w:val="22"/>
        </w:rPr>
        <w:t xml:space="preserve"> e</w:t>
      </w:r>
      <w:r w:rsidR="00844597">
        <w:rPr>
          <w:sz w:val="22"/>
        </w:rPr>
        <w:t>ntering parks</w:t>
      </w:r>
      <w:r w:rsidR="006649BC">
        <w:rPr>
          <w:sz w:val="22"/>
        </w:rPr>
        <w:t xml:space="preserve"> as well as</w:t>
      </w:r>
      <w:r w:rsidR="001056B2">
        <w:rPr>
          <w:sz w:val="22"/>
        </w:rPr>
        <w:t xml:space="preserve"> </w:t>
      </w:r>
      <w:r w:rsidR="00ED1E28">
        <w:rPr>
          <w:sz w:val="22"/>
        </w:rPr>
        <w:t>mo</w:t>
      </w:r>
      <w:r w:rsidR="00B96FA9">
        <w:rPr>
          <w:sz w:val="22"/>
        </w:rPr>
        <w:t xml:space="preserve">dify </w:t>
      </w:r>
      <w:r w:rsidR="00C0400C">
        <w:rPr>
          <w:sz w:val="22"/>
        </w:rPr>
        <w:t>road endpoints based on intersections</w:t>
      </w:r>
      <w:r w:rsidR="00C069D5">
        <w:rPr>
          <w:sz w:val="22"/>
        </w:rPr>
        <w:t xml:space="preserve"> with other roads</w:t>
      </w:r>
      <w:r w:rsidR="00F0306E">
        <w:rPr>
          <w:sz w:val="22"/>
        </w:rPr>
        <w:t xml:space="preserve"> within a given radius</w:t>
      </w:r>
      <w:r w:rsidR="00E10E3E">
        <w:rPr>
          <w:sz w:val="22"/>
        </w:rPr>
        <w:t>.</w:t>
      </w:r>
    </w:p>
    <w:p w14:paraId="0CB89B5B" w14:textId="70B2C578" w:rsidR="00045F8B" w:rsidRDefault="00047690" w:rsidP="00B632E8">
      <w:pPr>
        <w:shd w:val="clear" w:color="auto" w:fill="FFFFFF" w:themeFill="background1"/>
        <w:spacing w:line="360" w:lineRule="auto"/>
        <w:rPr>
          <w:sz w:val="22"/>
        </w:rPr>
      </w:pPr>
      <w:r>
        <w:rPr>
          <w:noProof/>
        </w:rPr>
        <w:drawing>
          <wp:inline distT="0" distB="0" distL="0" distR="0" wp14:anchorId="14A07835" wp14:editId="4A8AD27C">
            <wp:extent cx="3158836" cy="1544973"/>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568" t="39396" r="49756" b="24366"/>
                    <a:stretch/>
                  </pic:blipFill>
                  <pic:spPr bwMode="auto">
                    <a:xfrm>
                      <a:off x="0" y="0"/>
                      <a:ext cx="3167401" cy="1549162"/>
                    </a:xfrm>
                    <a:prstGeom prst="rect">
                      <a:avLst/>
                    </a:prstGeom>
                    <a:ln>
                      <a:noFill/>
                    </a:ln>
                    <a:extLst>
                      <a:ext uri="{53640926-AAD7-44D8-BBD7-CCE9431645EC}">
                        <a14:shadowObscured xmlns:a14="http://schemas.microsoft.com/office/drawing/2010/main"/>
                      </a:ext>
                    </a:extLst>
                  </pic:spPr>
                </pic:pic>
              </a:graphicData>
            </a:graphic>
          </wp:inline>
        </w:drawing>
      </w:r>
    </w:p>
    <w:p w14:paraId="3111DF14" w14:textId="0B93BF74" w:rsidR="006E5767" w:rsidRDefault="00E34497" w:rsidP="00B632E8">
      <w:pPr>
        <w:shd w:val="clear" w:color="auto" w:fill="FFFFFF" w:themeFill="background1"/>
        <w:spacing w:line="360" w:lineRule="auto"/>
        <w:rPr>
          <w:sz w:val="22"/>
        </w:rPr>
      </w:pPr>
      <w:r>
        <w:rPr>
          <w:sz w:val="22"/>
        </w:rPr>
        <w:t xml:space="preserve">Example after applying </w:t>
      </w:r>
      <w:r w:rsidR="00176E16">
        <w:rPr>
          <w:sz w:val="22"/>
        </w:rPr>
        <w:t xml:space="preserve">global and </w:t>
      </w:r>
      <w:r>
        <w:rPr>
          <w:sz w:val="22"/>
        </w:rPr>
        <w:t xml:space="preserve">local constraints </w:t>
      </w:r>
      <w:r w:rsidR="003104EB">
        <w:rPr>
          <w:sz w:val="22"/>
        </w:rPr>
        <w:t>considering</w:t>
      </w:r>
      <w:r w:rsidR="00A048B7">
        <w:rPr>
          <w:sz w:val="22"/>
        </w:rPr>
        <w:t xml:space="preserve"> highway</w:t>
      </w:r>
      <w:r w:rsidR="00262F89">
        <w:rPr>
          <w:sz w:val="22"/>
        </w:rPr>
        <w:t>s</w:t>
      </w:r>
      <w:r w:rsidR="00A938E8">
        <w:rPr>
          <w:sz w:val="22"/>
        </w:rPr>
        <w:t xml:space="preserve"> and </w:t>
      </w:r>
      <w:r w:rsidR="00262F89">
        <w:rPr>
          <w:sz w:val="22"/>
        </w:rPr>
        <w:t>normal streets</w:t>
      </w:r>
    </w:p>
    <w:p w14:paraId="63DFEEF9" w14:textId="4C098B81" w:rsidR="00A048B7" w:rsidRDefault="00A048B7" w:rsidP="00B632E8">
      <w:pPr>
        <w:shd w:val="clear" w:color="auto" w:fill="FFFFFF" w:themeFill="background1"/>
        <w:spacing w:line="360" w:lineRule="auto"/>
        <w:rPr>
          <w:sz w:val="22"/>
        </w:rPr>
      </w:pPr>
      <w:r>
        <w:rPr>
          <w:noProof/>
        </w:rPr>
        <w:drawing>
          <wp:anchor distT="0" distB="0" distL="114300" distR="114300" simplePos="0" relativeHeight="251661312" behindDoc="0" locked="0" layoutInCell="1" allowOverlap="1" wp14:anchorId="43A4C1F4" wp14:editId="4AB9C09A">
            <wp:simplePos x="0" y="0"/>
            <wp:positionH relativeFrom="column">
              <wp:posOffset>182880</wp:posOffset>
            </wp:positionH>
            <wp:positionV relativeFrom="paragraph">
              <wp:posOffset>8890</wp:posOffset>
            </wp:positionV>
            <wp:extent cx="3048000" cy="2912806"/>
            <wp:effectExtent l="0" t="0" r="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9415" t="32222" r="39793" b="32452"/>
                    <a:stretch/>
                  </pic:blipFill>
                  <pic:spPr bwMode="auto">
                    <a:xfrm>
                      <a:off x="0" y="0"/>
                      <a:ext cx="3062977" cy="29271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09297D" w14:textId="72F21481" w:rsidR="00A048B7" w:rsidRDefault="00A048B7" w:rsidP="00B632E8">
      <w:pPr>
        <w:shd w:val="clear" w:color="auto" w:fill="FFFFFF" w:themeFill="background1"/>
        <w:spacing w:line="360" w:lineRule="auto"/>
        <w:rPr>
          <w:sz w:val="22"/>
        </w:rPr>
      </w:pPr>
    </w:p>
    <w:p w14:paraId="45790413" w14:textId="7E9204F2" w:rsidR="00A048B7" w:rsidRDefault="00A048B7" w:rsidP="00B632E8">
      <w:pPr>
        <w:shd w:val="clear" w:color="auto" w:fill="FFFFFF" w:themeFill="background1"/>
        <w:spacing w:line="360" w:lineRule="auto"/>
        <w:rPr>
          <w:sz w:val="22"/>
        </w:rPr>
      </w:pPr>
    </w:p>
    <w:p w14:paraId="07467A78" w14:textId="727834FF" w:rsidR="00A048B7" w:rsidRDefault="00A048B7" w:rsidP="00B632E8">
      <w:pPr>
        <w:shd w:val="clear" w:color="auto" w:fill="FFFFFF" w:themeFill="background1"/>
        <w:spacing w:line="360" w:lineRule="auto"/>
        <w:rPr>
          <w:sz w:val="22"/>
        </w:rPr>
      </w:pPr>
    </w:p>
    <w:p w14:paraId="28F9A526" w14:textId="20BFEB75" w:rsidR="006E5767" w:rsidRDefault="006E5767" w:rsidP="00B632E8">
      <w:pPr>
        <w:shd w:val="clear" w:color="auto" w:fill="FFFFFF" w:themeFill="background1"/>
        <w:spacing w:line="360" w:lineRule="auto"/>
        <w:rPr>
          <w:sz w:val="22"/>
        </w:rPr>
      </w:pPr>
    </w:p>
    <w:p w14:paraId="4C082230" w14:textId="77777777" w:rsidR="00731533" w:rsidRDefault="00731533" w:rsidP="008B364C">
      <w:pPr>
        <w:rPr>
          <w:sz w:val="22"/>
        </w:rPr>
      </w:pPr>
    </w:p>
    <w:p w14:paraId="03C58E41" w14:textId="77777777" w:rsidR="00731533" w:rsidRDefault="00731533" w:rsidP="008B364C">
      <w:pPr>
        <w:rPr>
          <w:sz w:val="22"/>
        </w:rPr>
      </w:pPr>
    </w:p>
    <w:p w14:paraId="53EF7842" w14:textId="5B23B437" w:rsidR="008B364C" w:rsidRDefault="008B364C" w:rsidP="008B364C">
      <w:pPr>
        <w:rPr>
          <w:sz w:val="22"/>
        </w:rPr>
      </w:pPr>
      <w:r>
        <w:rPr>
          <w:sz w:val="22"/>
        </w:rPr>
        <w:lastRenderedPageBreak/>
        <w:t>Road Patterns – Basic, New York, Paris, San Francisco – follow population density; follow angle and maximal length and width of a single block, all highways and streets form a rectangular blocks; highways follow radial tracks around a centre which is calculated or set manually; follow to route with least elevation areas with large differences in ground elevation</w:t>
      </w:r>
    </w:p>
    <w:p w14:paraId="12594A69" w14:textId="797C0F74" w:rsidR="00744533" w:rsidRDefault="00744533" w:rsidP="00B632E8">
      <w:pPr>
        <w:shd w:val="clear" w:color="auto" w:fill="FFFFFF" w:themeFill="background1"/>
        <w:spacing w:line="360" w:lineRule="auto"/>
        <w:rPr>
          <w:sz w:val="22"/>
        </w:rPr>
      </w:pPr>
    </w:p>
    <w:p w14:paraId="6BA33E8B" w14:textId="516A74EF" w:rsidR="00EB3124" w:rsidRDefault="00EB3124" w:rsidP="00EB3124">
      <w:pPr>
        <w:tabs>
          <w:tab w:val="left" w:pos="1875"/>
        </w:tabs>
        <w:spacing w:after="0" w:line="360" w:lineRule="auto"/>
        <w:rPr>
          <w:sz w:val="22"/>
        </w:rPr>
      </w:pPr>
    </w:p>
    <w:p w14:paraId="70A35321" w14:textId="77777777" w:rsidR="00EB3124" w:rsidRDefault="00EB3124" w:rsidP="00EB3124">
      <w:pPr>
        <w:spacing w:line="360" w:lineRule="auto"/>
        <w:rPr>
          <w:sz w:val="22"/>
        </w:rPr>
      </w:pPr>
      <w:r>
        <w:rPr>
          <w:sz w:val="22"/>
        </w:rPr>
        <w:t xml:space="preserve">projects that rely on aerial imagery [15] </w:t>
      </w:r>
      <w:r w:rsidRPr="00534A34">
        <w:rPr>
          <w:sz w:val="22"/>
        </w:rPr>
        <w:t xml:space="preserve">[4, 32] </w:t>
      </w:r>
      <w:r>
        <w:rPr>
          <w:sz w:val="22"/>
        </w:rPr>
        <w:t xml:space="preserve"> [cityEngine]</w:t>
      </w:r>
    </w:p>
    <w:p w14:paraId="44B903E9" w14:textId="77777777" w:rsidR="00EB3124" w:rsidRDefault="00EB3124" w:rsidP="00EB3124">
      <w:pPr>
        <w:spacing w:line="360" w:lineRule="auto"/>
        <w:rPr>
          <w:sz w:val="22"/>
        </w:rPr>
      </w:pPr>
      <w:r>
        <w:rPr>
          <w:sz w:val="22"/>
        </w:rPr>
        <w:t>revealing of patterns [cityEngine]</w:t>
      </w:r>
    </w:p>
    <w:p w14:paraId="08D7E348" w14:textId="77777777" w:rsidR="00EB3124" w:rsidRDefault="00EB3124" w:rsidP="00EB3124">
      <w:pPr>
        <w:spacing w:line="360" w:lineRule="auto"/>
        <w:rPr>
          <w:sz w:val="22"/>
        </w:rPr>
      </w:pPr>
      <w:r>
        <w:rPr>
          <w:sz w:val="22"/>
        </w:rPr>
        <w:t>films, games, simulations etc [cityEngine]</w:t>
      </w:r>
    </w:p>
    <w:p w14:paraId="56D5C862" w14:textId="72EB5E56" w:rsidR="00EB3124" w:rsidRDefault="00EB3124" w:rsidP="00EB3124">
      <w:pPr>
        <w:rPr>
          <w:sz w:val="22"/>
        </w:rPr>
      </w:pPr>
      <w:r w:rsidRPr="00CA71FF">
        <w:rPr>
          <w:sz w:val="22"/>
        </w:rPr>
        <w:t>Roads are the transportation medium for the urban population distributed over the area. L-systems have been used in a similar application [20], support branching very well and have the advantage of database ampliﬁcation [30]</w:t>
      </w:r>
    </w:p>
    <w:p w14:paraId="671F6B6A" w14:textId="77777777" w:rsidR="00EB3124" w:rsidRDefault="00EB3124" w:rsidP="00EB3124">
      <w:pPr>
        <w:rPr>
          <w:sz w:val="22"/>
        </w:rPr>
      </w:pPr>
      <w:r w:rsidRPr="00BF20F8">
        <w:rPr>
          <w:sz w:val="22"/>
        </w:rPr>
        <w:t>When an area with no population is reached, the streets stop growing</w:t>
      </w:r>
    </w:p>
    <w:p w14:paraId="1454E035" w14:textId="77777777" w:rsidR="00EB3124" w:rsidRDefault="00EB3124" w:rsidP="00EB3124">
      <w:pPr>
        <w:rPr>
          <w:sz w:val="22"/>
        </w:rPr>
      </w:pPr>
      <w:r w:rsidRPr="00467CBF">
        <w:rPr>
          <w:sz w:val="22"/>
        </w:rPr>
        <w:t>We have also been inspired by approaches to model ice ray lattice design [Stiny 1977], mortar in brick layouts [Legakis et al. 2001], diffusionlimitedaggregation[WittenandSander1981],andcracks in Batik renderings [Wyvill et al. 2004]. However, the similarities</w:t>
      </w:r>
      <w:r>
        <w:rPr>
          <w:sz w:val="22"/>
        </w:rPr>
        <w:t xml:space="preserve"> </w:t>
      </w:r>
      <w:r w:rsidRPr="00F35175">
        <w:rPr>
          <w:sz w:val="22"/>
        </w:rPr>
        <w:t>of their appearances to street layouts are rather remote. A very interesting class of layout algorithms uses Voronoi Diagrams [Berg et al. 2000] of (randomly) distributed point</w:t>
      </w:r>
      <w:r>
        <w:rPr>
          <w:sz w:val="22"/>
        </w:rPr>
        <w:t xml:space="preserve">s. </w:t>
      </w:r>
      <w:r w:rsidRPr="00262448">
        <w:rPr>
          <w:sz w:val="22"/>
        </w:rPr>
        <w:t>This idea is extended to generate textures [Worley 1996], mosaics [Hausner 2001], fracture patterns [Shirriff 1993; Mould 2005], and even some street patterns [Sun et al. 2002; Glass et al. 2006]</w:t>
      </w:r>
      <w:r>
        <w:rPr>
          <w:sz w:val="22"/>
        </w:rPr>
        <w:t>.</w:t>
      </w:r>
    </w:p>
    <w:p w14:paraId="1729FFA3" w14:textId="77777777" w:rsidR="00EB3124" w:rsidRPr="00712D17" w:rsidRDefault="00EB3124" w:rsidP="00EB3124">
      <w:pPr>
        <w:tabs>
          <w:tab w:val="left" w:pos="1875"/>
        </w:tabs>
        <w:spacing w:after="0" w:line="360" w:lineRule="auto"/>
        <w:rPr>
          <w:sz w:val="22"/>
        </w:rPr>
      </w:pPr>
    </w:p>
    <w:p w14:paraId="4185365D" w14:textId="16B3C4D7" w:rsidR="00EB3124" w:rsidRDefault="00EB3124" w:rsidP="00B632E8">
      <w:pPr>
        <w:shd w:val="clear" w:color="auto" w:fill="FFFFFF" w:themeFill="background1"/>
        <w:spacing w:line="360" w:lineRule="auto"/>
        <w:rPr>
          <w:sz w:val="22"/>
        </w:rPr>
      </w:pPr>
    </w:p>
    <w:p w14:paraId="0993189E" w14:textId="77777777" w:rsidR="00EB3124" w:rsidRDefault="00EB3124" w:rsidP="00B632E8">
      <w:pPr>
        <w:shd w:val="clear" w:color="auto" w:fill="FFFFFF" w:themeFill="background1"/>
        <w:spacing w:line="360" w:lineRule="auto"/>
        <w:rPr>
          <w:sz w:val="22"/>
        </w:rPr>
      </w:pPr>
    </w:p>
    <w:p w14:paraId="59F5808F" w14:textId="77777777" w:rsidR="001403D2" w:rsidRDefault="001403D2" w:rsidP="00B632E8">
      <w:pPr>
        <w:shd w:val="clear" w:color="auto" w:fill="FFFFFF" w:themeFill="background1"/>
        <w:spacing w:line="360" w:lineRule="auto"/>
        <w:rPr>
          <w:sz w:val="22"/>
        </w:rPr>
      </w:pPr>
    </w:p>
    <w:p w14:paraId="5113F2AB" w14:textId="2BE2446B" w:rsidR="001403D2" w:rsidRDefault="001403D2" w:rsidP="00B632E8">
      <w:pPr>
        <w:shd w:val="clear" w:color="auto" w:fill="FFFFFF" w:themeFill="background1"/>
        <w:spacing w:line="360" w:lineRule="auto"/>
        <w:rPr>
          <w:sz w:val="22"/>
        </w:rPr>
      </w:pPr>
    </w:p>
    <w:p w14:paraId="4A5E0367" w14:textId="2C8B190A" w:rsidR="00DF6D55" w:rsidRDefault="00DF6D55" w:rsidP="00B632E8">
      <w:pPr>
        <w:shd w:val="clear" w:color="auto" w:fill="FFFFFF" w:themeFill="background1"/>
        <w:spacing w:line="360" w:lineRule="auto"/>
        <w:rPr>
          <w:sz w:val="22"/>
        </w:rPr>
      </w:pPr>
    </w:p>
    <w:p w14:paraId="22956876" w14:textId="1073A8AB" w:rsidR="007254DC" w:rsidRDefault="007254DC" w:rsidP="00B632E8">
      <w:pPr>
        <w:shd w:val="clear" w:color="auto" w:fill="FFFFFF" w:themeFill="background1"/>
        <w:spacing w:line="360" w:lineRule="auto"/>
        <w:rPr>
          <w:sz w:val="22"/>
        </w:rPr>
      </w:pPr>
    </w:p>
    <w:p w14:paraId="401A583A" w14:textId="77777777" w:rsidR="007254DC" w:rsidRDefault="007254DC" w:rsidP="00B632E8">
      <w:pPr>
        <w:shd w:val="clear" w:color="auto" w:fill="FFFFFF" w:themeFill="background1"/>
        <w:spacing w:line="360" w:lineRule="auto"/>
        <w:rPr>
          <w:sz w:val="22"/>
        </w:rPr>
      </w:pPr>
    </w:p>
    <w:p w14:paraId="114D8BF2" w14:textId="05AEE148" w:rsidR="00712D17" w:rsidRDefault="00712D17" w:rsidP="00B632E8">
      <w:pPr>
        <w:tabs>
          <w:tab w:val="left" w:pos="1875"/>
        </w:tabs>
        <w:spacing w:after="0" w:line="360" w:lineRule="auto"/>
        <w:rPr>
          <w:sz w:val="22"/>
        </w:rPr>
      </w:pPr>
    </w:p>
    <w:p w14:paraId="380EC90C" w14:textId="77777777" w:rsidR="00712D17" w:rsidRDefault="00712D17" w:rsidP="00B632E8">
      <w:pPr>
        <w:tabs>
          <w:tab w:val="left" w:pos="1875"/>
        </w:tabs>
        <w:spacing w:after="0" w:line="360" w:lineRule="auto"/>
        <w:rPr>
          <w:sz w:val="22"/>
        </w:rPr>
      </w:pPr>
    </w:p>
    <w:p w14:paraId="7282FE56" w14:textId="206C3FFE" w:rsidR="00B632E8" w:rsidRDefault="00B041F8" w:rsidP="00B632E8">
      <w:pPr>
        <w:pStyle w:val="Heading3"/>
        <w:rPr>
          <w:noProof/>
        </w:rPr>
      </w:pPr>
      <w:r>
        <w:rPr>
          <w:noProof/>
        </w:rPr>
        <w:lastRenderedPageBreak/>
        <w:t>2.1.2</w:t>
      </w:r>
      <w:r w:rsidR="00610C98">
        <w:rPr>
          <w:noProof/>
        </w:rPr>
        <w:t xml:space="preserve"> Tensor Field Image</w:t>
      </w:r>
      <w:r w:rsidR="00B632E8">
        <w:rPr>
          <w:noProof/>
        </w:rPr>
        <w:t>ry Guidance</w:t>
      </w:r>
    </w:p>
    <w:p w14:paraId="5C87AB52" w14:textId="3E7A2E7F" w:rsidR="004A7676" w:rsidRDefault="00A87833" w:rsidP="00C02DEE">
      <w:pPr>
        <w:spacing w:line="360" w:lineRule="auto"/>
        <w:rPr>
          <w:sz w:val="22"/>
        </w:rPr>
      </w:pPr>
      <w:r>
        <w:rPr>
          <w:sz w:val="22"/>
        </w:rPr>
        <w:t xml:space="preserve">A different approach to L-Systems was proposed by </w:t>
      </w:r>
      <w:r w:rsidRPr="00A87833">
        <w:rPr>
          <w:sz w:val="22"/>
        </w:rPr>
        <w:t>Guoning Chen</w:t>
      </w:r>
      <w:r w:rsidR="00143947">
        <w:rPr>
          <w:sz w:val="22"/>
        </w:rPr>
        <w:t xml:space="preserve"> </w:t>
      </w:r>
      <w:r w:rsidR="006E4A46">
        <w:rPr>
          <w:sz w:val="22"/>
        </w:rPr>
        <w:t>where the generation of roads was guided by</w:t>
      </w:r>
      <w:r w:rsidR="002E259B">
        <w:rPr>
          <w:sz w:val="22"/>
        </w:rPr>
        <w:t xml:space="preserve"> a</w:t>
      </w:r>
      <w:r w:rsidR="00C51307">
        <w:rPr>
          <w:sz w:val="22"/>
        </w:rPr>
        <w:t xml:space="preserve"> tensor field</w:t>
      </w:r>
      <w:r w:rsidR="006E4A46">
        <w:rPr>
          <w:sz w:val="22"/>
        </w:rPr>
        <w:t xml:space="preserve">. </w:t>
      </w:r>
      <w:r w:rsidR="00C02DEE">
        <w:rPr>
          <w:sz w:val="22"/>
        </w:rPr>
        <w:t xml:space="preserve">It was observed that the two tensor </w:t>
      </w:r>
      <w:r w:rsidR="00C02DEE" w:rsidRPr="00C02DEE">
        <w:rPr>
          <w:sz w:val="22"/>
        </w:rPr>
        <w:t>hyperstreamlines</w:t>
      </w:r>
      <w:r w:rsidR="00C02DEE">
        <w:rPr>
          <w:sz w:val="22"/>
        </w:rPr>
        <w:t>, one following the major eigenvector field and the other the minor eigenvector field,</w:t>
      </w:r>
      <w:r w:rsidR="00007BA1">
        <w:rPr>
          <w:sz w:val="22"/>
        </w:rPr>
        <w:t xml:space="preserve"> could </w:t>
      </w:r>
      <w:r w:rsidR="009C550B">
        <w:rPr>
          <w:sz w:val="22"/>
        </w:rPr>
        <w:t>guide th</w:t>
      </w:r>
      <w:r w:rsidR="00FF4171">
        <w:rPr>
          <w:sz w:val="22"/>
        </w:rPr>
        <w:t>e generation of</w:t>
      </w:r>
      <w:r w:rsidR="00623F42">
        <w:rPr>
          <w:sz w:val="22"/>
        </w:rPr>
        <w:t xml:space="preserve"> streets</w:t>
      </w:r>
      <w:r w:rsidR="00172F86">
        <w:rPr>
          <w:sz w:val="22"/>
        </w:rPr>
        <w:t>.</w:t>
      </w:r>
      <w:r w:rsidR="00151D59">
        <w:rPr>
          <w:sz w:val="22"/>
        </w:rPr>
        <w:t xml:space="preserve"> </w:t>
      </w:r>
      <w:r w:rsidR="00731207">
        <w:rPr>
          <w:sz w:val="22"/>
        </w:rPr>
        <w:t xml:space="preserve">Additionally, </w:t>
      </w:r>
      <w:r w:rsidR="00282B2C">
        <w:rPr>
          <w:sz w:val="22"/>
        </w:rPr>
        <w:t xml:space="preserve">a better </w:t>
      </w:r>
      <w:r w:rsidR="00B1742C">
        <w:rPr>
          <w:sz w:val="22"/>
        </w:rPr>
        <w:t xml:space="preserve">and wider </w:t>
      </w:r>
      <w:r w:rsidR="00282B2C">
        <w:rPr>
          <w:sz w:val="22"/>
        </w:rPr>
        <w:t>control of t</w:t>
      </w:r>
      <w:r w:rsidR="00AC5EE8">
        <w:rPr>
          <w:sz w:val="22"/>
        </w:rPr>
        <w:t xml:space="preserve">he street network </w:t>
      </w:r>
      <w:r w:rsidR="00490315">
        <w:rPr>
          <w:sz w:val="22"/>
        </w:rPr>
        <w:t xml:space="preserve">was </w:t>
      </w:r>
      <w:r w:rsidR="003604E5">
        <w:rPr>
          <w:sz w:val="22"/>
        </w:rPr>
        <w:t xml:space="preserve">supported due to the </w:t>
      </w:r>
      <w:r w:rsidR="0085736F">
        <w:rPr>
          <w:sz w:val="22"/>
        </w:rPr>
        <w:t>tensor</w:t>
      </w:r>
      <w:r w:rsidR="00532C2F">
        <w:rPr>
          <w:sz w:val="22"/>
        </w:rPr>
        <w:t xml:space="preserve"> field properties. Users were able to interacti</w:t>
      </w:r>
      <w:r w:rsidR="001B379F">
        <w:rPr>
          <w:sz w:val="22"/>
        </w:rPr>
        <w:t xml:space="preserve">vely adjust the network through </w:t>
      </w:r>
      <w:r w:rsidR="00CF2B7B">
        <w:rPr>
          <w:sz w:val="22"/>
        </w:rPr>
        <w:t xml:space="preserve">applying </w:t>
      </w:r>
      <w:r w:rsidR="006E3A2D">
        <w:rPr>
          <w:sz w:val="22"/>
        </w:rPr>
        <w:t xml:space="preserve">a </w:t>
      </w:r>
      <w:r w:rsidR="009F6C4F">
        <w:rPr>
          <w:sz w:val="22"/>
        </w:rPr>
        <w:t xml:space="preserve">combination of </w:t>
      </w:r>
      <w:r w:rsidR="00DE3C81">
        <w:rPr>
          <w:sz w:val="22"/>
        </w:rPr>
        <w:t>modelling operations like</w:t>
      </w:r>
      <w:r w:rsidR="00847096">
        <w:rPr>
          <w:sz w:val="22"/>
        </w:rPr>
        <w:t xml:space="preserve"> brush stroke</w:t>
      </w:r>
      <w:r w:rsidR="001B379F">
        <w:rPr>
          <w:sz w:val="22"/>
        </w:rPr>
        <w:t>, smoothing, constraints, noise and rota</w:t>
      </w:r>
      <w:r w:rsidR="00847096">
        <w:rPr>
          <w:sz w:val="22"/>
        </w:rPr>
        <w:t>tion</w:t>
      </w:r>
      <w:r w:rsidR="00610C98">
        <w:rPr>
          <w:sz w:val="22"/>
        </w:rPr>
        <w:t xml:space="preserve"> on the tensor field imagery</w:t>
      </w:r>
      <w:r w:rsidR="001B379F">
        <w:rPr>
          <w:sz w:val="22"/>
        </w:rPr>
        <w:t>.</w:t>
      </w:r>
    </w:p>
    <w:p w14:paraId="6782C27B" w14:textId="36E293A8" w:rsidR="008A506D" w:rsidRDefault="00C16E82" w:rsidP="00C02DEE">
      <w:pPr>
        <w:spacing w:line="360" w:lineRule="auto"/>
        <w:rPr>
          <w:sz w:val="22"/>
        </w:rPr>
      </w:pPr>
      <w:r>
        <w:rPr>
          <w:noProof/>
        </w:rPr>
        <w:drawing>
          <wp:anchor distT="0" distB="0" distL="114300" distR="114300" simplePos="0" relativeHeight="251665408" behindDoc="0" locked="0" layoutInCell="1" allowOverlap="1" wp14:anchorId="495A4BB2" wp14:editId="531EC0D1">
            <wp:simplePos x="0" y="0"/>
            <wp:positionH relativeFrom="column">
              <wp:posOffset>3039745</wp:posOffset>
            </wp:positionH>
            <wp:positionV relativeFrom="paragraph">
              <wp:posOffset>5080</wp:posOffset>
            </wp:positionV>
            <wp:extent cx="2098123" cy="103632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1678" t="50342" r="64103" b="28385"/>
                    <a:stretch/>
                  </pic:blipFill>
                  <pic:spPr bwMode="auto">
                    <a:xfrm>
                      <a:off x="0" y="0"/>
                      <a:ext cx="2098123" cy="103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080C25E9" wp14:editId="5DD7E8D7">
            <wp:simplePos x="0" y="0"/>
            <wp:positionH relativeFrom="column">
              <wp:posOffset>243839</wp:posOffset>
            </wp:positionH>
            <wp:positionV relativeFrom="paragraph">
              <wp:posOffset>5080</wp:posOffset>
            </wp:positionV>
            <wp:extent cx="2046339" cy="10287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3399" t="25527" r="52006" b="52492"/>
                    <a:stretch/>
                  </pic:blipFill>
                  <pic:spPr bwMode="auto">
                    <a:xfrm>
                      <a:off x="0" y="0"/>
                      <a:ext cx="2050130" cy="10306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21CCD4" w14:textId="07DB9582" w:rsidR="008A506D" w:rsidRDefault="008A506D" w:rsidP="00C02DEE">
      <w:pPr>
        <w:spacing w:line="360" w:lineRule="auto"/>
        <w:rPr>
          <w:sz w:val="22"/>
        </w:rPr>
      </w:pPr>
    </w:p>
    <w:p w14:paraId="7A29927B" w14:textId="5B008567" w:rsidR="008A506D" w:rsidRDefault="008A506D" w:rsidP="00C02DEE">
      <w:pPr>
        <w:spacing w:line="360" w:lineRule="auto"/>
        <w:rPr>
          <w:sz w:val="22"/>
        </w:rPr>
      </w:pPr>
    </w:p>
    <w:p w14:paraId="0DF81C26" w14:textId="5AD24A49" w:rsidR="008A506D" w:rsidRDefault="008A506D" w:rsidP="00C02DEE">
      <w:pPr>
        <w:spacing w:line="360" w:lineRule="auto"/>
        <w:rPr>
          <w:sz w:val="22"/>
        </w:rPr>
      </w:pPr>
    </w:p>
    <w:p w14:paraId="1B7E5624" w14:textId="5FE41AC2" w:rsidR="009F6FE3" w:rsidRDefault="009F6FE3" w:rsidP="00B632E8">
      <w:pPr>
        <w:spacing w:line="360" w:lineRule="auto"/>
        <w:rPr>
          <w:sz w:val="22"/>
        </w:rPr>
      </w:pPr>
      <w:r>
        <w:rPr>
          <w:noProof/>
        </w:rPr>
        <w:drawing>
          <wp:anchor distT="0" distB="0" distL="114300" distR="114300" simplePos="0" relativeHeight="251662336" behindDoc="0" locked="0" layoutInCell="1" allowOverlap="1" wp14:anchorId="3DCC00BB" wp14:editId="3F0C74EB">
            <wp:simplePos x="0" y="0"/>
            <wp:positionH relativeFrom="column">
              <wp:posOffset>15240</wp:posOffset>
            </wp:positionH>
            <wp:positionV relativeFrom="paragraph">
              <wp:posOffset>436880</wp:posOffset>
            </wp:positionV>
            <wp:extent cx="1370474" cy="360218"/>
            <wp:effectExtent l="0" t="0" r="1270" b="190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3098" t="28649" r="56767" b="66609"/>
                    <a:stretch/>
                  </pic:blipFill>
                  <pic:spPr bwMode="auto">
                    <a:xfrm>
                      <a:off x="0" y="0"/>
                      <a:ext cx="1370474" cy="3602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0F15">
        <w:rPr>
          <w:sz w:val="22"/>
        </w:rPr>
        <w:t xml:space="preserve">A tensor field is a function that associates every point </w:t>
      </w:r>
      <w:r w:rsidR="00564F62">
        <w:rPr>
          <w:sz w:val="22"/>
        </w:rPr>
        <w:t xml:space="preserve">of </w:t>
      </w:r>
      <w:r w:rsidR="003A7B46">
        <w:rPr>
          <w:sz w:val="22"/>
        </w:rPr>
        <w:t xml:space="preserve">typically </w:t>
      </w:r>
      <w:r w:rsidR="00564F62">
        <w:rPr>
          <w:sz w:val="22"/>
        </w:rPr>
        <w:t xml:space="preserve">an Euclidean space </w:t>
      </w:r>
      <w:r w:rsidR="00423D54">
        <w:rPr>
          <w:sz w:val="22"/>
        </w:rPr>
        <w:t>with a tensor.</w:t>
      </w:r>
      <w:r w:rsidR="004531C5">
        <w:rPr>
          <w:sz w:val="22"/>
        </w:rPr>
        <w:t xml:space="preserve"> </w:t>
      </w:r>
      <w:r w:rsidR="00B40276">
        <w:rPr>
          <w:sz w:val="22"/>
        </w:rPr>
        <w:t>In the paper</w:t>
      </w:r>
      <w:r w:rsidR="00BA26FF">
        <w:rPr>
          <w:sz w:val="22"/>
        </w:rPr>
        <w:t xml:space="preserve"> by Chen</w:t>
      </w:r>
      <w:r w:rsidR="00B40276">
        <w:rPr>
          <w:sz w:val="22"/>
        </w:rPr>
        <w:t>, e</w:t>
      </w:r>
      <w:r w:rsidR="004426B6">
        <w:rPr>
          <w:sz w:val="22"/>
        </w:rPr>
        <w:t xml:space="preserve">ach tensor </w:t>
      </w:r>
      <w:r w:rsidR="005F0EB7">
        <w:rPr>
          <w:sz w:val="22"/>
        </w:rPr>
        <w:t>refer</w:t>
      </w:r>
      <w:r w:rsidR="00D739D6">
        <w:rPr>
          <w:sz w:val="22"/>
        </w:rPr>
        <w:t>r</w:t>
      </w:r>
      <w:r w:rsidR="005F0EB7">
        <w:rPr>
          <w:sz w:val="22"/>
        </w:rPr>
        <w:t>ed</w:t>
      </w:r>
      <w:r w:rsidR="004426B6">
        <w:rPr>
          <w:sz w:val="22"/>
        </w:rPr>
        <w:t xml:space="preserve"> to a 2x2 matrix o</w:t>
      </w:r>
      <w:r>
        <w:rPr>
          <w:sz w:val="22"/>
        </w:rPr>
        <w:t>f the form</w:t>
      </w:r>
    </w:p>
    <w:p w14:paraId="5EB06507" w14:textId="4B79C148" w:rsidR="004426B6" w:rsidRDefault="00467081" w:rsidP="00B632E8">
      <w:pPr>
        <w:spacing w:line="360" w:lineRule="auto"/>
        <w:rPr>
          <w:sz w:val="22"/>
        </w:rPr>
      </w:pPr>
      <w:r>
        <w:rPr>
          <w:noProof/>
        </w:rPr>
        <w:drawing>
          <wp:anchor distT="0" distB="0" distL="114300" distR="114300" simplePos="0" relativeHeight="251656192" behindDoc="0" locked="0" layoutInCell="1" allowOverlap="1" wp14:anchorId="492F2871" wp14:editId="5BEE3C07">
            <wp:simplePos x="0" y="0"/>
            <wp:positionH relativeFrom="column">
              <wp:posOffset>4107180</wp:posOffset>
            </wp:positionH>
            <wp:positionV relativeFrom="paragraph">
              <wp:posOffset>167640</wp:posOffset>
            </wp:positionV>
            <wp:extent cx="807720" cy="40386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6819" t="37506" r="57205" b="57175"/>
                    <a:stretch/>
                  </pic:blipFill>
                  <pic:spPr bwMode="auto">
                    <a:xfrm>
                      <a:off x="0" y="0"/>
                      <a:ext cx="807720" cy="403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0D6B">
        <w:rPr>
          <w:noProof/>
        </w:rPr>
        <w:drawing>
          <wp:anchor distT="0" distB="0" distL="114300" distR="114300" simplePos="0" relativeHeight="251663360" behindDoc="0" locked="0" layoutInCell="1" allowOverlap="1" wp14:anchorId="0365CC54" wp14:editId="5D81BE85">
            <wp:simplePos x="0" y="0"/>
            <wp:positionH relativeFrom="column">
              <wp:posOffset>1882140</wp:posOffset>
            </wp:positionH>
            <wp:positionV relativeFrom="paragraph">
              <wp:posOffset>238125</wp:posOffset>
            </wp:positionV>
            <wp:extent cx="594360" cy="356235"/>
            <wp:effectExtent l="0" t="0" r="0" b="571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41612" t="33190" r="53991" b="62118"/>
                    <a:stretch/>
                  </pic:blipFill>
                  <pic:spPr bwMode="auto">
                    <a:xfrm>
                      <a:off x="0" y="0"/>
                      <a:ext cx="594646" cy="3564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FE3">
        <w:rPr>
          <w:sz w:val="22"/>
        </w:rPr>
        <w:t xml:space="preserve"> </w:t>
      </w:r>
      <w:r w:rsidR="0039439C">
        <w:rPr>
          <w:sz w:val="22"/>
        </w:rPr>
        <w:tab/>
      </w:r>
      <w:r w:rsidR="0039439C">
        <w:rPr>
          <w:sz w:val="22"/>
        </w:rPr>
        <w:tab/>
      </w:r>
      <w:r w:rsidR="0039439C">
        <w:rPr>
          <w:sz w:val="22"/>
        </w:rPr>
        <w:tab/>
        <w:t xml:space="preserve">  where R &gt;= 0 and </w:t>
      </w:r>
      <w:r w:rsidR="0039439C" w:rsidRPr="0039439C">
        <w:rPr>
          <w:sz w:val="22"/>
        </w:rPr>
        <w:t>θ</w:t>
      </w:r>
      <w:r w:rsidR="0039439C">
        <w:rPr>
          <w:sz w:val="22"/>
        </w:rPr>
        <w:t xml:space="preserve"> E [0, 2</w:t>
      </w:r>
      <w:r w:rsidR="0071463F">
        <w:rPr>
          <w:sz w:val="22"/>
          <w:lang w:val="bg-BG"/>
        </w:rPr>
        <w:t>P</w:t>
      </w:r>
      <w:r w:rsidR="0039439C">
        <w:rPr>
          <w:sz w:val="22"/>
        </w:rPr>
        <w:t>)</w:t>
      </w:r>
      <w:r w:rsidR="009F6FE3">
        <w:rPr>
          <w:sz w:val="22"/>
        </w:rPr>
        <w:t xml:space="preserve">                                                    </w:t>
      </w:r>
    </w:p>
    <w:p w14:paraId="28073DB7" w14:textId="0CE03242" w:rsidR="004426B6" w:rsidRDefault="000F79D3" w:rsidP="00B632E8">
      <w:pPr>
        <w:spacing w:line="360" w:lineRule="auto"/>
        <w:rPr>
          <w:sz w:val="22"/>
        </w:rPr>
      </w:pPr>
      <w:r>
        <w:rPr>
          <w:sz w:val="22"/>
        </w:rPr>
        <w:t>The major eig</w:t>
      </w:r>
      <w:r w:rsidR="00BF0D6B">
        <w:rPr>
          <w:sz w:val="22"/>
        </w:rPr>
        <w:t xml:space="preserve">envector was   {                  | </w:t>
      </w:r>
      <w:r w:rsidR="00BF0D6B" w:rsidRPr="00BF0D6B">
        <w:rPr>
          <w:sz w:val="22"/>
        </w:rPr>
        <w:t>λ</w:t>
      </w:r>
      <w:r w:rsidR="00BF0D6B">
        <w:rPr>
          <w:sz w:val="22"/>
        </w:rPr>
        <w:t xml:space="preserve"> != 0}</w:t>
      </w:r>
      <w:r w:rsidR="00467081">
        <w:rPr>
          <w:sz w:val="22"/>
        </w:rPr>
        <w:t xml:space="preserve"> and the minor  </w:t>
      </w:r>
      <w:r w:rsidR="00CA6D8D">
        <w:rPr>
          <w:sz w:val="22"/>
        </w:rPr>
        <w:t xml:space="preserve"> </w:t>
      </w:r>
      <w:r w:rsidR="00467081">
        <w:rPr>
          <w:sz w:val="22"/>
        </w:rPr>
        <w:t xml:space="preserve">{                        | </w:t>
      </w:r>
      <w:r w:rsidR="00467081" w:rsidRPr="00BF0D6B">
        <w:rPr>
          <w:sz w:val="22"/>
        </w:rPr>
        <w:t>λ</w:t>
      </w:r>
      <w:r w:rsidR="00467081">
        <w:rPr>
          <w:sz w:val="22"/>
        </w:rPr>
        <w:t xml:space="preserve"> != 0}</w:t>
      </w:r>
    </w:p>
    <w:p w14:paraId="0CBE3960" w14:textId="0EBEBE56" w:rsidR="00DB6658" w:rsidRDefault="006C16B3" w:rsidP="00B632E8">
      <w:pPr>
        <w:spacing w:line="360" w:lineRule="auto"/>
        <w:rPr>
          <w:sz w:val="22"/>
        </w:rPr>
      </w:pPr>
      <w:r>
        <w:rPr>
          <w:sz w:val="22"/>
        </w:rPr>
        <w:t xml:space="preserve">However, </w:t>
      </w:r>
      <w:r w:rsidR="0036254C">
        <w:rPr>
          <w:sz w:val="22"/>
        </w:rPr>
        <w:t xml:space="preserve">it should be noted that </w:t>
      </w:r>
      <w:r>
        <w:rPr>
          <w:sz w:val="22"/>
        </w:rPr>
        <w:t xml:space="preserve">major and minor eigenvectors are not related to </w:t>
      </w:r>
      <w:r w:rsidR="00863368">
        <w:rPr>
          <w:sz w:val="22"/>
        </w:rPr>
        <w:t>major and minor</w:t>
      </w:r>
      <w:r w:rsidR="00F14456">
        <w:rPr>
          <w:sz w:val="22"/>
        </w:rPr>
        <w:t xml:space="preserve"> roads</w:t>
      </w:r>
      <w:r w:rsidR="00C01245">
        <w:rPr>
          <w:sz w:val="22"/>
        </w:rPr>
        <w:t xml:space="preserve">. The different road types have </w:t>
      </w:r>
      <w:r w:rsidR="006D569F">
        <w:rPr>
          <w:sz w:val="22"/>
        </w:rPr>
        <w:t xml:space="preserve">their own instances of </w:t>
      </w:r>
      <w:r w:rsidR="00A847E8">
        <w:rPr>
          <w:sz w:val="22"/>
        </w:rPr>
        <w:t>both tensor field hyperstreamlines</w:t>
      </w:r>
      <w:r w:rsidR="000C034C">
        <w:rPr>
          <w:sz w:val="22"/>
        </w:rPr>
        <w:t>. A detailed explanation can be seen in ?.</w:t>
      </w:r>
    </w:p>
    <w:p w14:paraId="257DCA66" w14:textId="676A84DF" w:rsidR="004D394B" w:rsidRDefault="004D394B" w:rsidP="00B632E8">
      <w:pPr>
        <w:spacing w:line="360" w:lineRule="auto"/>
        <w:rPr>
          <w:sz w:val="22"/>
        </w:rPr>
      </w:pPr>
    </w:p>
    <w:p w14:paraId="7C78571E" w14:textId="70892010" w:rsidR="00C27523" w:rsidRDefault="00C27523" w:rsidP="00B632E8">
      <w:pPr>
        <w:spacing w:line="360" w:lineRule="auto"/>
        <w:rPr>
          <w:sz w:val="22"/>
        </w:rPr>
      </w:pPr>
    </w:p>
    <w:p w14:paraId="579FF741" w14:textId="7A0F00AC" w:rsidR="00C27523" w:rsidRDefault="00C27523" w:rsidP="00B632E8">
      <w:pPr>
        <w:spacing w:line="360" w:lineRule="auto"/>
        <w:rPr>
          <w:sz w:val="22"/>
        </w:rPr>
      </w:pPr>
    </w:p>
    <w:p w14:paraId="2C99D1DA" w14:textId="513D958B" w:rsidR="00C27523" w:rsidRDefault="00C27523" w:rsidP="00B632E8">
      <w:pPr>
        <w:spacing w:line="360" w:lineRule="auto"/>
        <w:rPr>
          <w:sz w:val="22"/>
        </w:rPr>
      </w:pPr>
    </w:p>
    <w:p w14:paraId="429ECE83" w14:textId="6D238E4A" w:rsidR="00C27523" w:rsidRDefault="00C27523" w:rsidP="00B632E8">
      <w:pPr>
        <w:spacing w:line="360" w:lineRule="auto"/>
        <w:rPr>
          <w:sz w:val="22"/>
        </w:rPr>
      </w:pPr>
    </w:p>
    <w:p w14:paraId="081693FD" w14:textId="552B0A85" w:rsidR="00C27523" w:rsidRDefault="00C27523" w:rsidP="00B632E8">
      <w:pPr>
        <w:spacing w:line="360" w:lineRule="auto"/>
        <w:rPr>
          <w:sz w:val="22"/>
        </w:rPr>
      </w:pPr>
    </w:p>
    <w:p w14:paraId="6F3F77A4" w14:textId="0494C9C9" w:rsidR="00C27523" w:rsidRDefault="00C27523" w:rsidP="00B632E8">
      <w:pPr>
        <w:spacing w:line="360" w:lineRule="auto"/>
        <w:rPr>
          <w:sz w:val="22"/>
        </w:rPr>
      </w:pPr>
    </w:p>
    <w:p w14:paraId="5B0DDADE" w14:textId="1544E0DB" w:rsidR="00C27523" w:rsidRDefault="00C27523" w:rsidP="00B632E8">
      <w:pPr>
        <w:spacing w:line="360" w:lineRule="auto"/>
        <w:rPr>
          <w:sz w:val="22"/>
        </w:rPr>
      </w:pPr>
    </w:p>
    <w:p w14:paraId="0E72FC1E" w14:textId="17F6C42C" w:rsidR="00C27523" w:rsidRDefault="00C27523" w:rsidP="00B632E8">
      <w:pPr>
        <w:spacing w:line="360" w:lineRule="auto"/>
        <w:rPr>
          <w:sz w:val="22"/>
        </w:rPr>
      </w:pPr>
    </w:p>
    <w:p w14:paraId="70D07F3C" w14:textId="019ED3EF" w:rsidR="00C27523" w:rsidRDefault="00C27523" w:rsidP="00B632E8">
      <w:pPr>
        <w:spacing w:line="360" w:lineRule="auto"/>
        <w:rPr>
          <w:sz w:val="22"/>
        </w:rPr>
      </w:pPr>
    </w:p>
    <w:p w14:paraId="349FE8EA" w14:textId="729025E0" w:rsidR="00C27523" w:rsidRDefault="00C27523" w:rsidP="00B632E8">
      <w:pPr>
        <w:spacing w:line="360" w:lineRule="auto"/>
        <w:rPr>
          <w:sz w:val="22"/>
        </w:rPr>
      </w:pPr>
    </w:p>
    <w:p w14:paraId="47312CEE" w14:textId="48980513" w:rsidR="000A589E" w:rsidRPr="00405317" w:rsidRDefault="000A589E" w:rsidP="000A589E">
      <w:pPr>
        <w:pStyle w:val="Heading3"/>
      </w:pPr>
      <w:r>
        <w:lastRenderedPageBreak/>
        <w:t>2.1.3 Voronoi Diagram</w:t>
      </w:r>
    </w:p>
    <w:p w14:paraId="28AEBAD5" w14:textId="5B81AB6F" w:rsidR="009B4F5C" w:rsidRDefault="00094BE0" w:rsidP="004F6ACB">
      <w:pPr>
        <w:spacing w:line="360" w:lineRule="auto"/>
        <w:rPr>
          <w:sz w:val="22"/>
        </w:rPr>
      </w:pPr>
      <w:r>
        <w:rPr>
          <w:sz w:val="22"/>
        </w:rPr>
        <w:t>Voronoi diagram is another technique that</w:t>
      </w:r>
      <w:r w:rsidR="009B4F5C">
        <w:rPr>
          <w:sz w:val="22"/>
        </w:rPr>
        <w:t xml:space="preserve"> was demonstrated as a way of procedural generation by </w:t>
      </w:r>
      <w:r w:rsidR="004F6CEB">
        <w:rPr>
          <w:sz w:val="22"/>
        </w:rPr>
        <w:t>S. Worley</w:t>
      </w:r>
      <w:r w:rsidR="007E4A16">
        <w:rPr>
          <w:sz w:val="22"/>
        </w:rPr>
        <w:t xml:space="preserve"> (A Cellular Texture Basis Function)</w:t>
      </w:r>
      <w:r w:rsidR="009B4F5C">
        <w:rPr>
          <w:sz w:val="22"/>
        </w:rPr>
        <w:t xml:space="preserve"> and later found its usefulness in a variety of fields</w:t>
      </w:r>
      <w:r w:rsidR="00365F5F">
        <w:rPr>
          <w:sz w:val="22"/>
        </w:rPr>
        <w:t>,</w:t>
      </w:r>
      <w:r w:rsidR="009B4F5C">
        <w:rPr>
          <w:sz w:val="22"/>
        </w:rPr>
        <w:t xml:space="preserve"> one being the street </w:t>
      </w:r>
      <w:r w:rsidR="00E44392">
        <w:rPr>
          <w:sz w:val="22"/>
        </w:rPr>
        <w:t xml:space="preserve">network </w:t>
      </w:r>
      <w:r w:rsidR="009B4F5C">
        <w:rPr>
          <w:sz w:val="22"/>
        </w:rPr>
        <w:t>geometry</w:t>
      </w:r>
      <w:r w:rsidR="001B20E2">
        <w:rPr>
          <w:sz w:val="22"/>
        </w:rPr>
        <w:t xml:space="preserve"> (review, </w:t>
      </w:r>
      <w:r w:rsidR="008458C1">
        <w:rPr>
          <w:sz w:val="22"/>
        </w:rPr>
        <w:t>african</w:t>
      </w:r>
      <w:r w:rsidR="001B20E2">
        <w:rPr>
          <w:sz w:val="22"/>
        </w:rPr>
        <w:t>)</w:t>
      </w:r>
      <w:r w:rsidR="009B4F5C">
        <w:rPr>
          <w:sz w:val="22"/>
        </w:rPr>
        <w:t>.</w:t>
      </w:r>
      <w:r w:rsidR="00953A7B">
        <w:rPr>
          <w:sz w:val="22"/>
        </w:rPr>
        <w:t xml:space="preserve"> </w:t>
      </w:r>
      <w:r w:rsidR="00545ED4">
        <w:rPr>
          <w:sz w:val="22"/>
        </w:rPr>
        <w:t xml:space="preserve"> </w:t>
      </w:r>
    </w:p>
    <w:p w14:paraId="2BEF0454" w14:textId="3402DD36" w:rsidR="0063011C" w:rsidRDefault="0063011C" w:rsidP="007A1DAB">
      <w:pPr>
        <w:spacing w:line="360" w:lineRule="auto"/>
        <w:rPr>
          <w:sz w:val="22"/>
        </w:rPr>
      </w:pPr>
      <w:r>
        <w:rPr>
          <w:noProof/>
        </w:rPr>
        <w:drawing>
          <wp:anchor distT="0" distB="0" distL="114300" distR="114300" simplePos="0" relativeHeight="251667456" behindDoc="0" locked="0" layoutInCell="1" allowOverlap="1" wp14:anchorId="5B983A9D" wp14:editId="5576D652">
            <wp:simplePos x="0" y="0"/>
            <wp:positionH relativeFrom="column">
              <wp:posOffset>0</wp:posOffset>
            </wp:positionH>
            <wp:positionV relativeFrom="paragraph">
              <wp:posOffset>1205653</wp:posOffset>
            </wp:positionV>
            <wp:extent cx="2428875" cy="2412296"/>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5759" t="8272" r="25548" b="5751"/>
                    <a:stretch/>
                  </pic:blipFill>
                  <pic:spPr bwMode="auto">
                    <a:xfrm>
                      <a:off x="0" y="0"/>
                      <a:ext cx="2428875" cy="2412296"/>
                    </a:xfrm>
                    <a:prstGeom prst="rect">
                      <a:avLst/>
                    </a:prstGeom>
                    <a:ln>
                      <a:noFill/>
                    </a:ln>
                    <a:extLst>
                      <a:ext uri="{53640926-AAD7-44D8-BBD7-CCE9431645EC}">
                        <a14:shadowObscured xmlns:a14="http://schemas.microsoft.com/office/drawing/2010/main"/>
                      </a:ext>
                    </a:extLst>
                  </pic:spPr>
                </pic:pic>
              </a:graphicData>
            </a:graphic>
          </wp:anchor>
        </w:drawing>
      </w:r>
      <w:r w:rsidR="009B4F5C">
        <w:rPr>
          <w:sz w:val="22"/>
        </w:rPr>
        <w:t>It partitions a plane i</w:t>
      </w:r>
      <w:r w:rsidR="00817D6D">
        <w:rPr>
          <w:sz w:val="22"/>
        </w:rPr>
        <w:t>nto convex polygons</w:t>
      </w:r>
      <w:r w:rsidR="009F0413">
        <w:rPr>
          <w:sz w:val="22"/>
        </w:rPr>
        <w:t xml:space="preserve"> called Voronoi cells</w:t>
      </w:r>
      <w:r w:rsidR="009B4F5C">
        <w:rPr>
          <w:sz w:val="22"/>
        </w:rPr>
        <w:t xml:space="preserve"> </w:t>
      </w:r>
      <w:r w:rsidR="008D0ADE">
        <w:rPr>
          <w:sz w:val="22"/>
        </w:rPr>
        <w:t xml:space="preserve">based on </w:t>
      </w:r>
      <w:r w:rsidR="002A5165">
        <w:rPr>
          <w:sz w:val="22"/>
        </w:rPr>
        <w:t xml:space="preserve">a set of points called seeds. </w:t>
      </w:r>
      <w:r w:rsidR="00A81AE1">
        <w:rPr>
          <w:sz w:val="22"/>
        </w:rPr>
        <w:t xml:space="preserve">The partitioning is made in such a way that each polygon contains exactly one seed </w:t>
      </w:r>
      <w:r w:rsidR="009658A8">
        <w:rPr>
          <w:sz w:val="22"/>
        </w:rPr>
        <w:t xml:space="preserve">and </w:t>
      </w:r>
      <w:r w:rsidR="007A1DAB">
        <w:rPr>
          <w:sz w:val="22"/>
        </w:rPr>
        <w:t xml:space="preserve">the distances between a border and a seed of neighbouring </w:t>
      </w:r>
      <w:r w:rsidR="00A35A0B">
        <w:rPr>
          <w:sz w:val="22"/>
        </w:rPr>
        <w:t>Voronoi cells is the same</w:t>
      </w:r>
      <w:r w:rsidR="00A0528B">
        <w:rPr>
          <w:sz w:val="22"/>
        </w:rPr>
        <w:t xml:space="preserve"> </w:t>
      </w:r>
      <w:r w:rsidR="00A0528B">
        <w:t xml:space="preserve"> </w:t>
      </w:r>
      <w:r w:rsidR="00A0528B" w:rsidRPr="00203A20">
        <w:rPr>
          <w:sz w:val="22"/>
          <w:szCs w:val="22"/>
        </w:rPr>
        <w:t>[Preparata and Shamos 1985]</w:t>
      </w:r>
      <w:r w:rsidR="00A35A0B" w:rsidRPr="00203A20">
        <w:rPr>
          <w:sz w:val="22"/>
          <w:szCs w:val="22"/>
        </w:rPr>
        <w:t>.</w:t>
      </w:r>
      <w:r w:rsidR="001B0CDA">
        <w:rPr>
          <w:sz w:val="22"/>
        </w:rPr>
        <w:t xml:space="preserve"> That way, if a random point is inside</w:t>
      </w:r>
      <w:r w:rsidR="00914DB8">
        <w:rPr>
          <w:sz w:val="22"/>
        </w:rPr>
        <w:t xml:space="preserve"> a certain Voronoi cell</w:t>
      </w:r>
      <w:r w:rsidR="001A43CA">
        <w:rPr>
          <w:sz w:val="22"/>
        </w:rPr>
        <w:t>,</w:t>
      </w:r>
      <w:r w:rsidR="000E2C68">
        <w:rPr>
          <w:sz w:val="22"/>
        </w:rPr>
        <w:t xml:space="preserve"> it will be closer to that</w:t>
      </w:r>
      <w:r w:rsidR="00914DB8">
        <w:rPr>
          <w:sz w:val="22"/>
        </w:rPr>
        <w:t xml:space="preserve"> polygon’</w:t>
      </w:r>
      <w:r w:rsidR="002C733C">
        <w:rPr>
          <w:sz w:val="22"/>
        </w:rPr>
        <w:t xml:space="preserve">s seed than to any other one. </w:t>
      </w:r>
    </w:p>
    <w:p w14:paraId="7DFB3294" w14:textId="7F0AB1C6" w:rsidR="0063011C" w:rsidRDefault="0063011C" w:rsidP="007A1DAB">
      <w:pPr>
        <w:spacing w:line="360" w:lineRule="auto"/>
        <w:rPr>
          <w:sz w:val="22"/>
        </w:rPr>
      </w:pPr>
    </w:p>
    <w:p w14:paraId="5852F7C8" w14:textId="6FE5FCF5" w:rsidR="0063011C" w:rsidRDefault="0063011C" w:rsidP="007A1DAB">
      <w:pPr>
        <w:spacing w:line="360" w:lineRule="auto"/>
        <w:rPr>
          <w:sz w:val="22"/>
        </w:rPr>
      </w:pPr>
    </w:p>
    <w:p w14:paraId="0E40EB27" w14:textId="0FFD0EBC" w:rsidR="0063011C" w:rsidRDefault="0063011C" w:rsidP="007A1DAB">
      <w:pPr>
        <w:spacing w:line="360" w:lineRule="auto"/>
        <w:rPr>
          <w:sz w:val="22"/>
        </w:rPr>
      </w:pPr>
    </w:p>
    <w:p w14:paraId="77590AA2" w14:textId="4928DF62" w:rsidR="0063011C" w:rsidRDefault="0063011C" w:rsidP="007A1DAB">
      <w:pPr>
        <w:spacing w:line="360" w:lineRule="auto"/>
        <w:rPr>
          <w:sz w:val="22"/>
        </w:rPr>
      </w:pPr>
    </w:p>
    <w:p w14:paraId="06B5202A" w14:textId="07EC457A" w:rsidR="0063011C" w:rsidRDefault="0063011C" w:rsidP="007A1DAB">
      <w:pPr>
        <w:spacing w:line="360" w:lineRule="auto"/>
        <w:rPr>
          <w:sz w:val="22"/>
        </w:rPr>
      </w:pPr>
    </w:p>
    <w:p w14:paraId="30B5046D" w14:textId="30C6819F" w:rsidR="0063011C" w:rsidRDefault="0063011C" w:rsidP="007A1DAB">
      <w:pPr>
        <w:spacing w:line="360" w:lineRule="auto"/>
        <w:rPr>
          <w:sz w:val="22"/>
        </w:rPr>
      </w:pPr>
    </w:p>
    <w:p w14:paraId="06E1C4FB" w14:textId="3D4A5AF3" w:rsidR="0063011C" w:rsidRDefault="0063011C" w:rsidP="007A1DAB">
      <w:pPr>
        <w:spacing w:line="360" w:lineRule="auto"/>
        <w:rPr>
          <w:sz w:val="22"/>
        </w:rPr>
      </w:pPr>
    </w:p>
    <w:p w14:paraId="6F6A2344" w14:textId="711E7AEB" w:rsidR="0063011C" w:rsidRDefault="0063011C" w:rsidP="007A1DAB">
      <w:pPr>
        <w:spacing w:line="360" w:lineRule="auto"/>
        <w:rPr>
          <w:sz w:val="22"/>
        </w:rPr>
      </w:pPr>
    </w:p>
    <w:p w14:paraId="49E09155" w14:textId="0720390A" w:rsidR="008E3C9D" w:rsidRDefault="006B7C28" w:rsidP="007A1DAB">
      <w:pPr>
        <w:spacing w:line="360" w:lineRule="auto"/>
        <w:rPr>
          <w:sz w:val="22"/>
        </w:rPr>
      </w:pPr>
      <w:r>
        <w:rPr>
          <w:sz w:val="22"/>
        </w:rPr>
        <w:t xml:space="preserve">In the context of procedurally </w:t>
      </w:r>
      <w:r w:rsidR="00C31911">
        <w:rPr>
          <w:sz w:val="22"/>
        </w:rPr>
        <w:t>generating street networks</w:t>
      </w:r>
      <w:r w:rsidR="006417D5">
        <w:rPr>
          <w:sz w:val="22"/>
        </w:rPr>
        <w:t xml:space="preserve">, </w:t>
      </w:r>
      <w:r w:rsidR="008609A7">
        <w:rPr>
          <w:sz w:val="22"/>
        </w:rPr>
        <w:t xml:space="preserve">(african) and (the other) </w:t>
      </w:r>
      <w:r w:rsidR="00F701FF">
        <w:rPr>
          <w:sz w:val="22"/>
        </w:rPr>
        <w:t xml:space="preserve">interpret </w:t>
      </w:r>
      <w:r w:rsidR="000D130B">
        <w:rPr>
          <w:sz w:val="22"/>
        </w:rPr>
        <w:t>the edges of all</w:t>
      </w:r>
      <w:r w:rsidR="003D42D8">
        <w:rPr>
          <w:sz w:val="22"/>
        </w:rPr>
        <w:t xml:space="preserve"> polygons as streets</w:t>
      </w:r>
      <w:r w:rsidR="007A1BA9">
        <w:rPr>
          <w:sz w:val="22"/>
        </w:rPr>
        <w:t>.</w:t>
      </w:r>
      <w:r w:rsidR="00131248">
        <w:rPr>
          <w:sz w:val="22"/>
        </w:rPr>
        <w:t xml:space="preserve"> </w:t>
      </w:r>
      <w:r w:rsidR="00265987">
        <w:rPr>
          <w:sz w:val="22"/>
        </w:rPr>
        <w:t>(african) even</w:t>
      </w:r>
      <w:r w:rsidR="0050142A">
        <w:rPr>
          <w:sz w:val="22"/>
        </w:rPr>
        <w:t xml:space="preserve"> proposed</w:t>
      </w:r>
      <w:r w:rsidR="00AF4E2F">
        <w:rPr>
          <w:sz w:val="22"/>
        </w:rPr>
        <w:t xml:space="preserve"> a combined</w:t>
      </w:r>
      <w:r w:rsidR="0050142A">
        <w:rPr>
          <w:sz w:val="22"/>
        </w:rPr>
        <w:t xml:space="preserve"> solution where </w:t>
      </w:r>
      <w:r w:rsidR="0066048A">
        <w:rPr>
          <w:sz w:val="22"/>
        </w:rPr>
        <w:t>Voronoi wa</w:t>
      </w:r>
      <w:r w:rsidR="005D34E6">
        <w:rPr>
          <w:sz w:val="22"/>
        </w:rPr>
        <w:t>s applied to</w:t>
      </w:r>
      <w:r w:rsidR="00BF2CC9">
        <w:rPr>
          <w:sz w:val="22"/>
        </w:rPr>
        <w:t xml:space="preserve"> </w:t>
      </w:r>
      <w:r w:rsidR="00440827">
        <w:rPr>
          <w:sz w:val="22"/>
        </w:rPr>
        <w:t xml:space="preserve">model </w:t>
      </w:r>
      <w:r w:rsidR="00D8238A">
        <w:rPr>
          <w:sz w:val="22"/>
        </w:rPr>
        <w:t xml:space="preserve">only </w:t>
      </w:r>
      <w:r w:rsidR="0066048A">
        <w:rPr>
          <w:sz w:val="22"/>
        </w:rPr>
        <w:t>major streets and other</w:t>
      </w:r>
      <w:r w:rsidR="00265987">
        <w:rPr>
          <w:sz w:val="22"/>
        </w:rPr>
        <w:t xml:space="preserve"> technique</w:t>
      </w:r>
      <w:r w:rsidR="00BF2CC9">
        <w:rPr>
          <w:sz w:val="22"/>
        </w:rPr>
        <w:t>s</w:t>
      </w:r>
      <w:r w:rsidR="00265987">
        <w:rPr>
          <w:sz w:val="22"/>
        </w:rPr>
        <w:t xml:space="preserve"> such as subd</w:t>
      </w:r>
      <w:r w:rsidR="00556F71">
        <w:rPr>
          <w:sz w:val="22"/>
        </w:rPr>
        <w:t>ivision, Perlin noise</w:t>
      </w:r>
      <w:r w:rsidR="00265987">
        <w:rPr>
          <w:sz w:val="22"/>
        </w:rPr>
        <w:t xml:space="preserve"> and L-Systems</w:t>
      </w:r>
      <w:r w:rsidR="005D34E6">
        <w:rPr>
          <w:sz w:val="22"/>
        </w:rPr>
        <w:t xml:space="preserve"> </w:t>
      </w:r>
      <w:r w:rsidR="0085582B">
        <w:rPr>
          <w:sz w:val="22"/>
        </w:rPr>
        <w:t>generated the</w:t>
      </w:r>
      <w:r w:rsidR="00B43472">
        <w:rPr>
          <w:sz w:val="22"/>
        </w:rPr>
        <w:t xml:space="preserve"> minor ones</w:t>
      </w:r>
      <w:r w:rsidR="00080C09">
        <w:rPr>
          <w:sz w:val="22"/>
        </w:rPr>
        <w:t>.</w:t>
      </w:r>
      <w:r w:rsidR="009406DC">
        <w:rPr>
          <w:sz w:val="22"/>
        </w:rPr>
        <w:t xml:space="preserve"> </w:t>
      </w:r>
      <w:r w:rsidR="00951F26">
        <w:rPr>
          <w:sz w:val="22"/>
        </w:rPr>
        <w:t xml:space="preserve"> </w:t>
      </w:r>
    </w:p>
    <w:p w14:paraId="7DC185B9" w14:textId="682F020B" w:rsidR="0037272F" w:rsidRDefault="00961F0F" w:rsidP="007A1DAB">
      <w:pPr>
        <w:spacing w:line="360" w:lineRule="auto"/>
        <w:rPr>
          <w:sz w:val="22"/>
        </w:rPr>
      </w:pPr>
      <w:r>
        <w:rPr>
          <w:noProof/>
        </w:rPr>
        <w:drawing>
          <wp:anchor distT="0" distB="0" distL="114300" distR="114300" simplePos="0" relativeHeight="251639808" behindDoc="0" locked="0" layoutInCell="1" allowOverlap="1" wp14:anchorId="62DB824B" wp14:editId="4B08F81B">
            <wp:simplePos x="0" y="0"/>
            <wp:positionH relativeFrom="column">
              <wp:posOffset>3162300</wp:posOffset>
            </wp:positionH>
            <wp:positionV relativeFrom="paragraph">
              <wp:posOffset>1180465</wp:posOffset>
            </wp:positionV>
            <wp:extent cx="1409700" cy="984250"/>
            <wp:effectExtent l="0" t="0" r="0" b="635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2999" t="36163" r="41202" b="19402"/>
                    <a:stretch/>
                  </pic:blipFill>
                  <pic:spPr bwMode="auto">
                    <a:xfrm>
                      <a:off x="0" y="0"/>
                      <a:ext cx="1409700" cy="98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8784" behindDoc="0" locked="0" layoutInCell="1" allowOverlap="1" wp14:anchorId="23104BF5" wp14:editId="3223085D">
            <wp:simplePos x="0" y="0"/>
            <wp:positionH relativeFrom="column">
              <wp:posOffset>4587240</wp:posOffset>
            </wp:positionH>
            <wp:positionV relativeFrom="paragraph">
              <wp:posOffset>1210945</wp:posOffset>
            </wp:positionV>
            <wp:extent cx="1294765" cy="908685"/>
            <wp:effectExtent l="0" t="0" r="635" b="571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4680" t="37108" r="40837" b="19874"/>
                    <a:stretch/>
                  </pic:blipFill>
                  <pic:spPr bwMode="auto">
                    <a:xfrm>
                      <a:off x="0" y="0"/>
                      <a:ext cx="1294765" cy="908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7760" behindDoc="0" locked="0" layoutInCell="1" allowOverlap="1" wp14:anchorId="38398CE7" wp14:editId="0504A87D">
            <wp:simplePos x="0" y="0"/>
            <wp:positionH relativeFrom="column">
              <wp:posOffset>1219200</wp:posOffset>
            </wp:positionH>
            <wp:positionV relativeFrom="paragraph">
              <wp:posOffset>1134745</wp:posOffset>
            </wp:positionV>
            <wp:extent cx="1450340" cy="1020445"/>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4798" t="35218" r="39508" b="20110"/>
                    <a:stretch/>
                  </pic:blipFill>
                  <pic:spPr bwMode="auto">
                    <a:xfrm>
                      <a:off x="0" y="0"/>
                      <a:ext cx="1450340" cy="1020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0832" behindDoc="0" locked="0" layoutInCell="1" allowOverlap="1" wp14:anchorId="6E274EF5" wp14:editId="1EC06894">
            <wp:simplePos x="0" y="0"/>
            <wp:positionH relativeFrom="column">
              <wp:posOffset>-236220</wp:posOffset>
            </wp:positionH>
            <wp:positionV relativeFrom="paragraph">
              <wp:posOffset>1157605</wp:posOffset>
            </wp:positionV>
            <wp:extent cx="1455420" cy="1007745"/>
            <wp:effectExtent l="0" t="0" r="0" b="190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3000" t="36163" r="40920" b="19402"/>
                    <a:stretch/>
                  </pic:blipFill>
                  <pic:spPr bwMode="auto">
                    <a:xfrm>
                      <a:off x="0" y="0"/>
                      <a:ext cx="1455420" cy="1007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6D2B">
        <w:rPr>
          <w:sz w:val="22"/>
        </w:rPr>
        <w:t xml:space="preserve">An interesting feature of Voronoi diagrams is that </w:t>
      </w:r>
      <w:r w:rsidR="00423331">
        <w:rPr>
          <w:sz w:val="22"/>
        </w:rPr>
        <w:t>if a random point is placed on a cell’</w:t>
      </w:r>
      <w:r w:rsidR="0034677A">
        <w:rPr>
          <w:sz w:val="22"/>
        </w:rPr>
        <w:t>s edge</w:t>
      </w:r>
      <w:r w:rsidR="00423331">
        <w:rPr>
          <w:sz w:val="22"/>
        </w:rPr>
        <w:t>, it can have at most three seeds with t</w:t>
      </w:r>
      <w:r w:rsidR="00E904ED">
        <w:rPr>
          <w:sz w:val="22"/>
        </w:rPr>
        <w:t>he same distance to that point.</w:t>
      </w:r>
      <w:r w:rsidR="00DB2933">
        <w:rPr>
          <w:sz w:val="22"/>
        </w:rPr>
        <w:t xml:space="preserve"> Therefore, </w:t>
      </w:r>
      <w:r w:rsidR="0011228D">
        <w:rPr>
          <w:sz w:val="22"/>
        </w:rPr>
        <w:t>a street junction can only join three street segments.</w:t>
      </w:r>
      <w:r w:rsidR="00815A61">
        <w:rPr>
          <w:sz w:val="22"/>
        </w:rPr>
        <w:t xml:space="preserve"> </w:t>
      </w:r>
      <w:r w:rsidR="0037272F">
        <w:rPr>
          <w:sz w:val="22"/>
        </w:rPr>
        <w:t xml:space="preserve">Possibilities for mitigating that limitation are to either </w:t>
      </w:r>
      <w:r w:rsidR="009B32E0">
        <w:rPr>
          <w:sz w:val="22"/>
        </w:rPr>
        <w:t>join together</w:t>
      </w:r>
      <w:r w:rsidR="00BA5B97">
        <w:rPr>
          <w:sz w:val="22"/>
        </w:rPr>
        <w:t xml:space="preserve"> edge intersections that are close to each other or</w:t>
      </w:r>
      <w:r w:rsidR="00A03F9E">
        <w:rPr>
          <w:sz w:val="22"/>
        </w:rPr>
        <w:t xml:space="preserve"> adjust the seeds</w:t>
      </w:r>
      <w:r w:rsidR="009254C6">
        <w:rPr>
          <w:sz w:val="22"/>
        </w:rPr>
        <w:t xml:space="preserve"> so that ?</w:t>
      </w:r>
    </w:p>
    <w:p w14:paraId="4A191129" w14:textId="2FC1C4F1" w:rsidR="00C368A4" w:rsidRDefault="00C368A4" w:rsidP="007A1DAB">
      <w:pPr>
        <w:spacing w:line="360" w:lineRule="auto"/>
        <w:rPr>
          <w:sz w:val="22"/>
        </w:rPr>
      </w:pPr>
    </w:p>
    <w:p w14:paraId="4B1B180C" w14:textId="241DFA14" w:rsidR="00C368A4" w:rsidRDefault="00C368A4" w:rsidP="007A1DAB">
      <w:pPr>
        <w:spacing w:line="360" w:lineRule="auto"/>
        <w:rPr>
          <w:sz w:val="22"/>
        </w:rPr>
      </w:pPr>
    </w:p>
    <w:p w14:paraId="03BA2BB2" w14:textId="7EC102ED" w:rsidR="00C368A4" w:rsidRDefault="00C368A4" w:rsidP="007A1DAB">
      <w:pPr>
        <w:spacing w:line="360" w:lineRule="auto"/>
        <w:rPr>
          <w:sz w:val="22"/>
        </w:rPr>
      </w:pPr>
    </w:p>
    <w:p w14:paraId="7BFA44A2" w14:textId="275BA64B" w:rsidR="00C27523" w:rsidRDefault="00C27523" w:rsidP="004F6ACB">
      <w:pPr>
        <w:spacing w:line="360" w:lineRule="auto"/>
        <w:rPr>
          <w:sz w:val="22"/>
        </w:rPr>
      </w:pPr>
    </w:p>
    <w:p w14:paraId="5C20F03C" w14:textId="326C9362" w:rsidR="005F691D" w:rsidRDefault="00A963D8" w:rsidP="00057172">
      <w:pPr>
        <w:pStyle w:val="Heading3"/>
      </w:pPr>
      <w:r>
        <w:lastRenderedPageBreak/>
        <w:t>2</w:t>
      </w:r>
      <w:r w:rsidR="00DD5220">
        <w:t>.1.4</w:t>
      </w:r>
      <w:r>
        <w:t xml:space="preserve"> </w:t>
      </w:r>
      <w:r w:rsidR="005F691D">
        <w:t>Random Planar Graph</w:t>
      </w:r>
      <w:r w:rsidR="00244F1A">
        <w:t xml:space="preserve"> change with sth else</w:t>
      </w:r>
    </w:p>
    <w:p w14:paraId="5E1433F6" w14:textId="13E9FAA9" w:rsidR="005F691D" w:rsidRDefault="005F691D" w:rsidP="004F6ACB">
      <w:pPr>
        <w:spacing w:line="360" w:lineRule="auto"/>
        <w:rPr>
          <w:sz w:val="22"/>
        </w:rPr>
      </w:pPr>
    </w:p>
    <w:p w14:paraId="1241DE91" w14:textId="153CFD39" w:rsidR="005F691D" w:rsidRDefault="00DD5220" w:rsidP="00057172">
      <w:pPr>
        <w:pStyle w:val="Heading3"/>
      </w:pPr>
      <w:r>
        <w:t>2.1.5</w:t>
      </w:r>
      <w:r w:rsidR="00A963D8">
        <w:t xml:space="preserve"> </w:t>
      </w:r>
      <w:r w:rsidR="00840193">
        <w:t>Geographic Data</w:t>
      </w:r>
    </w:p>
    <w:p w14:paraId="2B97866F" w14:textId="602D012E" w:rsidR="00631A9C" w:rsidRDefault="00C7772C" w:rsidP="00186766">
      <w:pPr>
        <w:spacing w:line="360" w:lineRule="auto"/>
        <w:rPr>
          <w:sz w:val="22"/>
        </w:rPr>
      </w:pPr>
      <w:r>
        <w:rPr>
          <w:sz w:val="22"/>
        </w:rPr>
        <w:t xml:space="preserve">A recent paper </w:t>
      </w:r>
      <w:r w:rsidR="00B56A8D">
        <w:rPr>
          <w:sz w:val="22"/>
        </w:rPr>
        <w:t>adapted the use of GIS data</w:t>
      </w:r>
      <w:r w:rsidR="005F5FEB">
        <w:rPr>
          <w:sz w:val="22"/>
        </w:rPr>
        <w:t xml:space="preserve"> </w:t>
      </w:r>
      <w:r w:rsidR="00381144">
        <w:rPr>
          <w:sz w:val="22"/>
        </w:rPr>
        <w:t>to</w:t>
      </w:r>
      <w:r w:rsidR="008F308B">
        <w:rPr>
          <w:sz w:val="22"/>
        </w:rPr>
        <w:t xml:space="preserve"> create a street network model</w:t>
      </w:r>
      <w:r w:rsidR="006613F9">
        <w:rPr>
          <w:sz w:val="22"/>
        </w:rPr>
        <w:t xml:space="preserve"> (geo)</w:t>
      </w:r>
      <w:r w:rsidR="008F308B">
        <w:rPr>
          <w:sz w:val="22"/>
        </w:rPr>
        <w:t>.</w:t>
      </w:r>
      <w:r w:rsidR="00631A9C">
        <w:rPr>
          <w:sz w:val="22"/>
        </w:rPr>
        <w:t xml:space="preserve"> </w:t>
      </w:r>
      <w:r w:rsidR="00A76F85">
        <w:rPr>
          <w:sz w:val="22"/>
        </w:rPr>
        <w:t>The real geographic data consisted of p</w:t>
      </w:r>
      <w:r w:rsidR="00305C46">
        <w:rPr>
          <w:sz w:val="22"/>
        </w:rPr>
        <w:t>olylines</w:t>
      </w:r>
      <w:r w:rsidR="00D341B0">
        <w:rPr>
          <w:sz w:val="22"/>
        </w:rPr>
        <w:t xml:space="preserve"> </w:t>
      </w:r>
      <w:r w:rsidR="00F4169B">
        <w:rPr>
          <w:sz w:val="22"/>
        </w:rPr>
        <w:t>showing the location of each street</w:t>
      </w:r>
      <w:r w:rsidR="009451DA">
        <w:rPr>
          <w:sz w:val="22"/>
        </w:rPr>
        <w:t>.</w:t>
      </w:r>
      <w:r w:rsidR="00FB5C03">
        <w:rPr>
          <w:sz w:val="22"/>
        </w:rPr>
        <w:t xml:space="preserve"> </w:t>
      </w:r>
      <w:r w:rsidR="001D2FAB">
        <w:rPr>
          <w:sz w:val="22"/>
        </w:rPr>
        <w:t>Using those polylines</w:t>
      </w:r>
      <w:r w:rsidR="00261A6D">
        <w:rPr>
          <w:sz w:val="22"/>
        </w:rPr>
        <w:t xml:space="preserve"> as well as information about the street</w:t>
      </w:r>
      <w:r w:rsidR="004263F2">
        <w:rPr>
          <w:sz w:val="22"/>
        </w:rPr>
        <w:t>’s</w:t>
      </w:r>
      <w:r w:rsidR="00261A6D">
        <w:rPr>
          <w:sz w:val="22"/>
        </w:rPr>
        <w:t xml:space="preserve"> type</w:t>
      </w:r>
      <w:r w:rsidR="001D2FAB">
        <w:rPr>
          <w:sz w:val="22"/>
        </w:rPr>
        <w:t xml:space="preserve">, </w:t>
      </w:r>
      <w:r w:rsidR="00691712">
        <w:rPr>
          <w:sz w:val="22"/>
        </w:rPr>
        <w:t xml:space="preserve">road surfaces </w:t>
      </w:r>
      <w:r w:rsidR="008C71E5">
        <w:rPr>
          <w:sz w:val="22"/>
        </w:rPr>
        <w:t xml:space="preserve">with different width were created. </w:t>
      </w:r>
      <w:r w:rsidR="00173D20">
        <w:rPr>
          <w:sz w:val="22"/>
        </w:rPr>
        <w:t>The point</w:t>
      </w:r>
      <w:r w:rsidR="00D94CE5">
        <w:rPr>
          <w:sz w:val="22"/>
        </w:rPr>
        <w:t xml:space="preserve"> </w:t>
      </w:r>
      <w:r w:rsidR="007A7DD2">
        <w:rPr>
          <w:sz w:val="22"/>
        </w:rPr>
        <w:t>where streets join was modelled</w:t>
      </w:r>
      <w:r w:rsidR="00173D20">
        <w:rPr>
          <w:sz w:val="22"/>
        </w:rPr>
        <w:t xml:space="preserve"> as a junction object</w:t>
      </w:r>
      <w:r w:rsidR="00A17C47">
        <w:rPr>
          <w:sz w:val="22"/>
        </w:rPr>
        <w:t xml:space="preserve"> and </w:t>
      </w:r>
      <w:r w:rsidR="0055491E">
        <w:rPr>
          <w:sz w:val="22"/>
        </w:rPr>
        <w:t xml:space="preserve">any </w:t>
      </w:r>
      <w:r w:rsidR="008F4F62">
        <w:rPr>
          <w:sz w:val="22"/>
        </w:rPr>
        <w:t>fully enclosed areas were treated as building parcels.</w:t>
      </w:r>
      <w:r w:rsidR="00073405">
        <w:rPr>
          <w:sz w:val="22"/>
        </w:rPr>
        <w:t xml:space="preserve"> </w:t>
      </w:r>
    </w:p>
    <w:p w14:paraId="3F80109E" w14:textId="2F63DB45" w:rsidR="00FF526F" w:rsidRDefault="001A2892" w:rsidP="00186766">
      <w:pPr>
        <w:spacing w:line="360" w:lineRule="auto"/>
        <w:rPr>
          <w:sz w:val="22"/>
        </w:rPr>
      </w:pPr>
      <w:r>
        <w:rPr>
          <w:sz w:val="22"/>
        </w:rPr>
        <w:t>The paper, h</w:t>
      </w:r>
      <w:r w:rsidR="002752DD">
        <w:rPr>
          <w:sz w:val="22"/>
        </w:rPr>
        <w:t xml:space="preserve">owever, </w:t>
      </w:r>
      <w:r w:rsidR="00715927">
        <w:rPr>
          <w:sz w:val="22"/>
        </w:rPr>
        <w:t xml:space="preserve"> </w:t>
      </w:r>
      <w:r>
        <w:rPr>
          <w:sz w:val="22"/>
        </w:rPr>
        <w:t xml:space="preserve">aimed at </w:t>
      </w:r>
      <w:r w:rsidR="00D00A16">
        <w:rPr>
          <w:sz w:val="22"/>
        </w:rPr>
        <w:t>a</w:t>
      </w:r>
      <w:r w:rsidR="004C4FFC">
        <w:rPr>
          <w:sz w:val="22"/>
        </w:rPr>
        <w:t xml:space="preserve">pproximating </w:t>
      </w:r>
      <w:r w:rsidR="003A4AD4">
        <w:rPr>
          <w:sz w:val="22"/>
        </w:rPr>
        <w:t>road surfaces (</w:t>
      </w:r>
      <w:r w:rsidR="00A26106">
        <w:rPr>
          <w:sz w:val="22"/>
        </w:rPr>
        <w:t xml:space="preserve">e.g. </w:t>
      </w:r>
      <w:r w:rsidR="003A4AD4">
        <w:rPr>
          <w:sz w:val="22"/>
        </w:rPr>
        <w:t xml:space="preserve">width, lanes, markings) </w:t>
      </w:r>
      <w:r w:rsidR="00D00A16">
        <w:rPr>
          <w:sz w:val="22"/>
        </w:rPr>
        <w:t>junction objects</w:t>
      </w:r>
      <w:r w:rsidR="00675F00">
        <w:rPr>
          <w:sz w:val="22"/>
        </w:rPr>
        <w:t xml:space="preserve"> (</w:t>
      </w:r>
      <w:r w:rsidR="00A61033">
        <w:rPr>
          <w:sz w:val="22"/>
        </w:rPr>
        <w:t xml:space="preserve">e.g. </w:t>
      </w:r>
      <w:r w:rsidR="00C7594B">
        <w:rPr>
          <w:sz w:val="22"/>
        </w:rPr>
        <w:t>corner arcs</w:t>
      </w:r>
      <w:r w:rsidR="003D7D3F">
        <w:rPr>
          <w:sz w:val="22"/>
        </w:rPr>
        <w:t>, shape</w:t>
      </w:r>
      <w:r w:rsidR="00675F00">
        <w:rPr>
          <w:sz w:val="22"/>
        </w:rPr>
        <w:t>)</w:t>
      </w:r>
      <w:r w:rsidR="003A4AD4">
        <w:rPr>
          <w:sz w:val="22"/>
        </w:rPr>
        <w:t xml:space="preserve"> and building par</w:t>
      </w:r>
      <w:r w:rsidR="00D52205">
        <w:rPr>
          <w:sz w:val="22"/>
        </w:rPr>
        <w:t>cel areas</w:t>
      </w:r>
      <w:r w:rsidR="00D00A16">
        <w:rPr>
          <w:sz w:val="22"/>
        </w:rPr>
        <w:t xml:space="preserve"> as close to the real ones as possible.</w:t>
      </w:r>
      <w:r w:rsidR="008D33DE">
        <w:rPr>
          <w:sz w:val="22"/>
        </w:rPr>
        <w:t xml:space="preserve"> Using</w:t>
      </w:r>
      <w:r w:rsidR="004A0117">
        <w:rPr>
          <w:sz w:val="22"/>
        </w:rPr>
        <w:t xml:space="preserve"> hypothesis and the GIS street data,</w:t>
      </w:r>
      <w:r w:rsidR="008D33DE">
        <w:rPr>
          <w:sz w:val="22"/>
        </w:rPr>
        <w:t xml:space="preserve"> typical street networks were correctly generated but rare </w:t>
      </w:r>
      <w:r w:rsidR="00F41CFB">
        <w:rPr>
          <w:sz w:val="22"/>
        </w:rPr>
        <w:t>cases</w:t>
      </w:r>
      <w:r w:rsidR="00346577">
        <w:rPr>
          <w:sz w:val="22"/>
        </w:rPr>
        <w:t xml:space="preserve"> failed</w:t>
      </w:r>
      <w:r w:rsidR="008D33DE">
        <w:rPr>
          <w:sz w:val="22"/>
        </w:rPr>
        <w:t>.</w:t>
      </w:r>
      <w:r w:rsidR="00545817">
        <w:rPr>
          <w:sz w:val="22"/>
        </w:rPr>
        <w:t xml:space="preserve"> Regardless of that limitation, </w:t>
      </w:r>
      <w:r w:rsidR="00F97A50">
        <w:rPr>
          <w:sz w:val="22"/>
        </w:rPr>
        <w:t xml:space="preserve">a substantial amount of successfully approximated cases was covered </w:t>
      </w:r>
      <w:r w:rsidR="00672E2F">
        <w:rPr>
          <w:sz w:val="22"/>
        </w:rPr>
        <w:t xml:space="preserve">and </w:t>
      </w:r>
      <w:r w:rsidR="00EF2A03">
        <w:rPr>
          <w:sz w:val="22"/>
        </w:rPr>
        <w:t>the rare occasion</w:t>
      </w:r>
      <w:r w:rsidR="00D60615">
        <w:rPr>
          <w:sz w:val="22"/>
        </w:rPr>
        <w:t>s</w:t>
      </w:r>
      <w:r w:rsidR="00EF2A03">
        <w:rPr>
          <w:sz w:val="22"/>
        </w:rPr>
        <w:t xml:space="preserve"> of unsuccessful</w:t>
      </w:r>
      <w:r w:rsidR="00A165E3">
        <w:rPr>
          <w:sz w:val="22"/>
        </w:rPr>
        <w:t xml:space="preserve"> </w:t>
      </w:r>
      <w:r w:rsidR="0057743A">
        <w:rPr>
          <w:sz w:val="22"/>
        </w:rPr>
        <w:t>hypothesis</w:t>
      </w:r>
      <w:r w:rsidR="00EF2A03">
        <w:rPr>
          <w:sz w:val="22"/>
        </w:rPr>
        <w:t xml:space="preserve"> was easily determined a</w:t>
      </w:r>
      <w:r w:rsidR="00E37C4A">
        <w:rPr>
          <w:sz w:val="22"/>
        </w:rPr>
        <w:t>n</w:t>
      </w:r>
      <w:r w:rsidR="002E5E5E">
        <w:rPr>
          <w:sz w:val="22"/>
        </w:rPr>
        <w:t xml:space="preserve">d corrected with editing tools. </w:t>
      </w:r>
    </w:p>
    <w:p w14:paraId="764FF489" w14:textId="607968AB" w:rsidR="003F164F" w:rsidRDefault="00647220" w:rsidP="0020640D">
      <w:pPr>
        <w:spacing w:after="0" w:line="360" w:lineRule="auto"/>
        <w:rPr>
          <w:sz w:val="22"/>
        </w:rPr>
      </w:pPr>
      <w:r>
        <w:rPr>
          <w:sz w:val="22"/>
        </w:rPr>
        <w:t xml:space="preserve">Overall, </w:t>
      </w:r>
      <w:r w:rsidR="00267F20">
        <w:rPr>
          <w:sz w:val="22"/>
        </w:rPr>
        <w:t xml:space="preserve">using GIS data </w:t>
      </w:r>
      <w:r w:rsidR="00146A76">
        <w:rPr>
          <w:sz w:val="22"/>
        </w:rPr>
        <w:t>a</w:t>
      </w:r>
      <w:r w:rsidR="00954793">
        <w:rPr>
          <w:sz w:val="22"/>
        </w:rPr>
        <w:t xml:space="preserve">s a basis for street generation </w:t>
      </w:r>
      <w:r w:rsidR="00F26EE8">
        <w:rPr>
          <w:sz w:val="22"/>
        </w:rPr>
        <w:t xml:space="preserve">adds valuable </w:t>
      </w:r>
      <w:r w:rsidR="0082138B">
        <w:rPr>
          <w:sz w:val="22"/>
        </w:rPr>
        <w:t>benefits</w:t>
      </w:r>
      <w:r w:rsidR="005E310E">
        <w:rPr>
          <w:sz w:val="22"/>
        </w:rPr>
        <w:t xml:space="preserve"> such as:</w:t>
      </w:r>
    </w:p>
    <w:p w14:paraId="7BE26423" w14:textId="428F2B65" w:rsidR="00F26D79" w:rsidRDefault="00F26D79" w:rsidP="0020640D">
      <w:pPr>
        <w:spacing w:after="0" w:line="360" w:lineRule="auto"/>
        <w:rPr>
          <w:sz w:val="22"/>
        </w:rPr>
      </w:pPr>
      <w:r>
        <w:rPr>
          <w:sz w:val="22"/>
        </w:rPr>
        <w:t>- realism</w:t>
      </w:r>
      <w:r w:rsidR="00B17F55">
        <w:rPr>
          <w:sz w:val="22"/>
        </w:rPr>
        <w:t xml:space="preserve"> </w:t>
      </w:r>
      <w:r w:rsidR="00D10C46">
        <w:rPr>
          <w:sz w:val="22"/>
        </w:rPr>
        <w:t>-</w:t>
      </w:r>
      <w:r w:rsidR="00B17F55">
        <w:rPr>
          <w:sz w:val="22"/>
        </w:rPr>
        <w:t xml:space="preserve"> the city </w:t>
      </w:r>
      <w:r w:rsidR="00B408EA">
        <w:rPr>
          <w:sz w:val="22"/>
        </w:rPr>
        <w:t>looks realistic</w:t>
      </w:r>
      <w:r w:rsidR="004A4C89">
        <w:rPr>
          <w:sz w:val="22"/>
        </w:rPr>
        <w:t xml:space="preserve"> because it is</w:t>
      </w:r>
      <w:r w:rsidR="009B7130">
        <w:rPr>
          <w:sz w:val="22"/>
        </w:rPr>
        <w:t xml:space="preserve"> based on</w:t>
      </w:r>
      <w:r w:rsidR="004A4C89">
        <w:rPr>
          <w:sz w:val="22"/>
        </w:rPr>
        <w:t xml:space="preserve"> a real geographic data</w:t>
      </w:r>
    </w:p>
    <w:p w14:paraId="50AE8C8B" w14:textId="3EDC0B53" w:rsidR="004A360D" w:rsidRDefault="00D10C46" w:rsidP="0020640D">
      <w:pPr>
        <w:spacing w:after="0" w:line="360" w:lineRule="auto"/>
        <w:rPr>
          <w:sz w:val="22"/>
        </w:rPr>
      </w:pPr>
      <w:r>
        <w:rPr>
          <w:sz w:val="22"/>
        </w:rPr>
        <w:t>- scale</w:t>
      </w:r>
      <w:r w:rsidR="006513BA">
        <w:rPr>
          <w:sz w:val="22"/>
        </w:rPr>
        <w:t xml:space="preserve"> -</w:t>
      </w:r>
      <w:r w:rsidR="00EE4AB6">
        <w:rPr>
          <w:sz w:val="22"/>
        </w:rPr>
        <w:t xml:space="preserve"> </w:t>
      </w:r>
      <w:r w:rsidR="005C6DE2">
        <w:rPr>
          <w:sz w:val="22"/>
        </w:rPr>
        <w:t xml:space="preserve">the size </w:t>
      </w:r>
      <w:r w:rsidR="00E84C90">
        <w:rPr>
          <w:sz w:val="22"/>
        </w:rPr>
        <w:t xml:space="preserve">can be large or small, </w:t>
      </w:r>
      <w:r w:rsidR="009F33C9">
        <w:rPr>
          <w:sz w:val="22"/>
        </w:rPr>
        <w:t>depending on the extracted region</w:t>
      </w:r>
    </w:p>
    <w:p w14:paraId="633577DD" w14:textId="4CDF97A8" w:rsidR="005E310E" w:rsidRDefault="00CC6F96" w:rsidP="0020640D">
      <w:pPr>
        <w:spacing w:after="0" w:line="360" w:lineRule="auto"/>
        <w:rPr>
          <w:sz w:val="22"/>
        </w:rPr>
      </w:pPr>
      <w:r>
        <w:rPr>
          <w:sz w:val="22"/>
        </w:rPr>
        <w:t xml:space="preserve">- variation - diverse </w:t>
      </w:r>
      <w:r w:rsidR="004A792B">
        <w:rPr>
          <w:sz w:val="22"/>
        </w:rPr>
        <w:t xml:space="preserve">street </w:t>
      </w:r>
      <w:r>
        <w:rPr>
          <w:sz w:val="22"/>
        </w:rPr>
        <w:t xml:space="preserve">variations can be tested and they </w:t>
      </w:r>
      <w:r w:rsidR="009B1A2D">
        <w:rPr>
          <w:sz w:val="22"/>
        </w:rPr>
        <w:t>won’t be unrealistic</w:t>
      </w:r>
    </w:p>
    <w:p w14:paraId="1D9BD7CE" w14:textId="7B2D2298" w:rsidR="00734679" w:rsidRDefault="003A00C5" w:rsidP="003F164F">
      <w:pPr>
        <w:spacing w:line="360" w:lineRule="auto"/>
        <w:rPr>
          <w:sz w:val="22"/>
        </w:rPr>
      </w:pPr>
      <w:r>
        <w:rPr>
          <w:noProof/>
          <w:sz w:val="22"/>
        </w:rPr>
        <mc:AlternateContent>
          <mc:Choice Requires="wps">
            <w:drawing>
              <wp:anchor distT="0" distB="0" distL="114300" distR="114300" simplePos="0" relativeHeight="251676672" behindDoc="0" locked="0" layoutInCell="1" allowOverlap="1" wp14:anchorId="1DCEAB4E" wp14:editId="5678ACD6">
                <wp:simplePos x="0" y="0"/>
                <wp:positionH relativeFrom="column">
                  <wp:posOffset>3003549</wp:posOffset>
                </wp:positionH>
                <wp:positionV relativeFrom="paragraph">
                  <wp:posOffset>290196</wp:posOffset>
                </wp:positionV>
                <wp:extent cx="568325" cy="6350"/>
                <wp:effectExtent l="0" t="0" r="22225" b="31750"/>
                <wp:wrapNone/>
                <wp:docPr id="43" name="Straight Connector 43"/>
                <wp:cNvGraphicFramePr/>
                <a:graphic xmlns:a="http://schemas.openxmlformats.org/drawingml/2006/main">
                  <a:graphicData uri="http://schemas.microsoft.com/office/word/2010/wordprocessingShape">
                    <wps:wsp>
                      <wps:cNvCnPr/>
                      <wps:spPr>
                        <a:xfrm flipH="1" flipV="1">
                          <a:off x="0" y="0"/>
                          <a:ext cx="568325"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0C298C" id="Straight Connector 43"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22.85pt" to="281.25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" strokecolor="black [3040]"/>
            </w:pict>
          </mc:Fallback>
        </mc:AlternateContent>
      </w:r>
      <w:r w:rsidR="00734679">
        <w:rPr>
          <w:noProof/>
          <w:sz w:val="22"/>
        </w:rPr>
        <mc:AlternateContent>
          <mc:Choice Requires="wps">
            <w:drawing>
              <wp:anchor distT="0" distB="0" distL="114300" distR="114300" simplePos="0" relativeHeight="251674624" behindDoc="0" locked="0" layoutInCell="1" allowOverlap="1" wp14:anchorId="64773502" wp14:editId="6E8B7AFC">
                <wp:simplePos x="0" y="0"/>
                <wp:positionH relativeFrom="column">
                  <wp:posOffset>3419475</wp:posOffset>
                </wp:positionH>
                <wp:positionV relativeFrom="paragraph">
                  <wp:posOffset>274320</wp:posOffset>
                </wp:positionV>
                <wp:extent cx="138545" cy="590377"/>
                <wp:effectExtent l="0" t="0" r="33020" b="19685"/>
                <wp:wrapNone/>
                <wp:docPr id="40" name="Straight Connector 40"/>
                <wp:cNvGraphicFramePr/>
                <a:graphic xmlns:a="http://schemas.openxmlformats.org/drawingml/2006/main">
                  <a:graphicData uri="http://schemas.microsoft.com/office/word/2010/wordprocessingShape">
                    <wps:wsp>
                      <wps:cNvCnPr/>
                      <wps:spPr>
                        <a:xfrm flipH="1">
                          <a:off x="0" y="0"/>
                          <a:ext cx="138545" cy="5903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D91EE1" id="Straight Connector 40"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25pt,21.6pt" to="280.15pt,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" strokecolor="black [3040]"/>
            </w:pict>
          </mc:Fallback>
        </mc:AlternateContent>
      </w:r>
      <w:r w:rsidR="00734679">
        <w:rPr>
          <w:noProof/>
          <w:sz w:val="22"/>
        </w:rPr>
        <mc:AlternateContent>
          <mc:Choice Requires="wps">
            <w:drawing>
              <wp:anchor distT="0" distB="0" distL="114300" distR="114300" simplePos="0" relativeHeight="251671552" behindDoc="0" locked="0" layoutInCell="1" allowOverlap="1" wp14:anchorId="1C517DBA" wp14:editId="77FA0F4D">
                <wp:simplePos x="0" y="0"/>
                <wp:positionH relativeFrom="column">
                  <wp:posOffset>2851150</wp:posOffset>
                </wp:positionH>
                <wp:positionV relativeFrom="paragraph">
                  <wp:posOffset>282575</wp:posOffset>
                </wp:positionV>
                <wp:extent cx="138545" cy="590377"/>
                <wp:effectExtent l="0" t="0" r="33020" b="19685"/>
                <wp:wrapNone/>
                <wp:docPr id="12" name="Straight Connector 12"/>
                <wp:cNvGraphicFramePr/>
                <a:graphic xmlns:a="http://schemas.openxmlformats.org/drawingml/2006/main">
                  <a:graphicData uri="http://schemas.microsoft.com/office/word/2010/wordprocessingShape">
                    <wps:wsp>
                      <wps:cNvCnPr/>
                      <wps:spPr>
                        <a:xfrm flipH="1">
                          <a:off x="0" y="0"/>
                          <a:ext cx="138545" cy="5903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4E37EF" id="Straight Connector 12"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5pt,22.25pt" to="235.4pt,6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" strokecolor="black [3040]"/>
            </w:pict>
          </mc:Fallback>
        </mc:AlternateContent>
      </w:r>
    </w:p>
    <w:p w14:paraId="196437AF" w14:textId="4F45944B" w:rsidR="003C7941" w:rsidRDefault="003A00C5" w:rsidP="003F164F">
      <w:pPr>
        <w:spacing w:line="360" w:lineRule="auto"/>
        <w:rPr>
          <w:sz w:val="22"/>
        </w:rPr>
      </w:pPr>
      <w:r>
        <w:rPr>
          <w:noProof/>
          <w:sz w:val="22"/>
        </w:rPr>
        <mc:AlternateContent>
          <mc:Choice Requires="wps">
            <w:drawing>
              <wp:anchor distT="0" distB="0" distL="114300" distR="114300" simplePos="0" relativeHeight="251672576" behindDoc="0" locked="0" layoutInCell="1" allowOverlap="1" wp14:anchorId="160F5D7B" wp14:editId="4F2A039E">
                <wp:simplePos x="0" y="0"/>
                <wp:positionH relativeFrom="column">
                  <wp:posOffset>2266950</wp:posOffset>
                </wp:positionH>
                <wp:positionV relativeFrom="paragraph">
                  <wp:posOffset>273685</wp:posOffset>
                </wp:positionV>
                <wp:extent cx="38100" cy="264160"/>
                <wp:effectExtent l="0" t="0" r="19050" b="21590"/>
                <wp:wrapNone/>
                <wp:docPr id="39" name="Straight Connector 39"/>
                <wp:cNvGraphicFramePr/>
                <a:graphic xmlns:a="http://schemas.openxmlformats.org/drawingml/2006/main">
                  <a:graphicData uri="http://schemas.microsoft.com/office/word/2010/wordprocessingShape">
                    <wps:wsp>
                      <wps:cNvCnPr/>
                      <wps:spPr>
                        <a:xfrm flipH="1">
                          <a:off x="0" y="0"/>
                          <a:ext cx="38100" cy="264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1E4BCD" id="Straight Connector 39"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21.55pt" to="181.5pt,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" strokecolor="black [3040]"/>
            </w:pict>
          </mc:Fallback>
        </mc:AlternateContent>
      </w:r>
      <w:r w:rsidR="00734679">
        <w:rPr>
          <w:noProof/>
          <w:sz w:val="22"/>
        </w:rPr>
        <mc:AlternateContent>
          <mc:Choice Requires="wps">
            <w:drawing>
              <wp:anchor distT="0" distB="0" distL="114300" distR="114300" simplePos="0" relativeHeight="251670528" behindDoc="0" locked="0" layoutInCell="1" allowOverlap="1" wp14:anchorId="5EE07DA3" wp14:editId="19D9ADFA">
                <wp:simplePos x="0" y="0"/>
                <wp:positionH relativeFrom="column">
                  <wp:posOffset>2322830</wp:posOffset>
                </wp:positionH>
                <wp:positionV relativeFrom="paragraph">
                  <wp:posOffset>272415</wp:posOffset>
                </wp:positionV>
                <wp:extent cx="1184564" cy="2079"/>
                <wp:effectExtent l="0" t="0" r="15875" b="36195"/>
                <wp:wrapNone/>
                <wp:docPr id="11" name="Straight Connector 11"/>
                <wp:cNvGraphicFramePr/>
                <a:graphic xmlns:a="http://schemas.openxmlformats.org/drawingml/2006/main">
                  <a:graphicData uri="http://schemas.microsoft.com/office/word/2010/wordprocessingShape">
                    <wps:wsp>
                      <wps:cNvCnPr/>
                      <wps:spPr>
                        <a:xfrm flipH="1">
                          <a:off x="0" y="0"/>
                          <a:ext cx="1184564" cy="20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1DA5C" id="Straight Connector 1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9pt,21.45pt" to="276.1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" strokecolor="black [3040]"/>
            </w:pict>
          </mc:Fallback>
        </mc:AlternateContent>
      </w:r>
      <w:r w:rsidR="003C7941">
        <w:rPr>
          <w:noProof/>
          <w:sz w:val="22"/>
        </w:rPr>
        <mc:AlternateContent>
          <mc:Choice Requires="wps">
            <w:drawing>
              <wp:anchor distT="0" distB="0" distL="114300" distR="114300" simplePos="0" relativeHeight="251668480" behindDoc="0" locked="0" layoutInCell="1" allowOverlap="1" wp14:anchorId="3443C3AA" wp14:editId="4EF400AC">
                <wp:simplePos x="0" y="0"/>
                <wp:positionH relativeFrom="column">
                  <wp:posOffset>1612438</wp:posOffset>
                </wp:positionH>
                <wp:positionV relativeFrom="paragraph">
                  <wp:posOffset>273973</wp:posOffset>
                </wp:positionV>
                <wp:extent cx="160944" cy="200891"/>
                <wp:effectExtent l="0" t="0" r="29845" b="27940"/>
                <wp:wrapNone/>
                <wp:docPr id="10" name="Straight Connector 10"/>
                <wp:cNvGraphicFramePr/>
                <a:graphic xmlns:a="http://schemas.openxmlformats.org/drawingml/2006/main">
                  <a:graphicData uri="http://schemas.microsoft.com/office/word/2010/wordprocessingShape">
                    <wps:wsp>
                      <wps:cNvCnPr/>
                      <wps:spPr>
                        <a:xfrm flipH="1" flipV="1">
                          <a:off x="0" y="0"/>
                          <a:ext cx="160944" cy="2008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7F815D" id="Straight Connector 10"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95pt,21.55pt" to="139.6pt,3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" strokecolor="black [3040]"/>
            </w:pict>
          </mc:Fallback>
        </mc:AlternateContent>
      </w:r>
      <w:r w:rsidR="003C7941">
        <w:rPr>
          <w:noProof/>
          <w:sz w:val="22"/>
        </w:rPr>
        <mc:AlternateContent>
          <mc:Choice Requires="wps">
            <w:drawing>
              <wp:anchor distT="0" distB="0" distL="114300" distR="114300" simplePos="0" relativeHeight="251664384" behindDoc="0" locked="0" layoutInCell="1" allowOverlap="1" wp14:anchorId="7E8FDD28" wp14:editId="01CAB0D0">
                <wp:simplePos x="0" y="0"/>
                <wp:positionH relativeFrom="column">
                  <wp:posOffset>31750</wp:posOffset>
                </wp:positionH>
                <wp:positionV relativeFrom="paragraph">
                  <wp:posOffset>286962</wp:posOffset>
                </wp:positionV>
                <wp:extent cx="277091" cy="221673"/>
                <wp:effectExtent l="0" t="0" r="27940" b="26035"/>
                <wp:wrapNone/>
                <wp:docPr id="9" name="Straight Connector 9"/>
                <wp:cNvGraphicFramePr/>
                <a:graphic xmlns:a="http://schemas.openxmlformats.org/drawingml/2006/main">
                  <a:graphicData uri="http://schemas.microsoft.com/office/word/2010/wordprocessingShape">
                    <wps:wsp>
                      <wps:cNvCnPr/>
                      <wps:spPr>
                        <a:xfrm flipV="1">
                          <a:off x="0" y="0"/>
                          <a:ext cx="277091" cy="2216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478AB3" id="Straight Connector 9"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2.6pt" to="24.3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" strokecolor="black [3040]"/>
            </w:pict>
          </mc:Fallback>
        </mc:AlternateContent>
      </w:r>
      <w:r w:rsidR="003C7941">
        <w:rPr>
          <w:noProof/>
          <w:sz w:val="22"/>
        </w:rPr>
        <mc:AlternateContent>
          <mc:Choice Requires="wps">
            <w:drawing>
              <wp:anchor distT="0" distB="0" distL="114300" distR="114300" simplePos="0" relativeHeight="251653120" behindDoc="0" locked="0" layoutInCell="1" allowOverlap="1" wp14:anchorId="51EFD71B" wp14:editId="57EDC55F">
                <wp:simplePos x="0" y="0"/>
                <wp:positionH relativeFrom="column">
                  <wp:posOffset>1249680</wp:posOffset>
                </wp:positionH>
                <wp:positionV relativeFrom="paragraph">
                  <wp:posOffset>118745</wp:posOffset>
                </wp:positionV>
                <wp:extent cx="365760" cy="152400"/>
                <wp:effectExtent l="0" t="0" r="34290" b="19050"/>
                <wp:wrapNone/>
                <wp:docPr id="8" name="Straight Connector 8"/>
                <wp:cNvGraphicFramePr/>
                <a:graphic xmlns:a="http://schemas.openxmlformats.org/drawingml/2006/main">
                  <a:graphicData uri="http://schemas.microsoft.com/office/word/2010/wordprocessingShape">
                    <wps:wsp>
                      <wps:cNvCnPr/>
                      <wps:spPr>
                        <a:xfrm>
                          <a:off x="0" y="0"/>
                          <a:ext cx="36576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10D245" id="Straight Connector 8"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35pt" to="127.2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" strokecolor="black [3040]"/>
            </w:pict>
          </mc:Fallback>
        </mc:AlternateContent>
      </w:r>
      <w:r w:rsidR="003C7941">
        <w:rPr>
          <w:noProof/>
          <w:sz w:val="22"/>
        </w:rPr>
        <mc:AlternateContent>
          <mc:Choice Requires="wps">
            <w:drawing>
              <wp:anchor distT="0" distB="0" distL="114300" distR="114300" simplePos="0" relativeHeight="251642880" behindDoc="0" locked="0" layoutInCell="1" allowOverlap="1" wp14:anchorId="5161C154" wp14:editId="57B9B4FD">
                <wp:simplePos x="0" y="0"/>
                <wp:positionH relativeFrom="column">
                  <wp:posOffset>305163</wp:posOffset>
                </wp:positionH>
                <wp:positionV relativeFrom="paragraph">
                  <wp:posOffset>171450</wp:posOffset>
                </wp:positionV>
                <wp:extent cx="457200" cy="121920"/>
                <wp:effectExtent l="0" t="0" r="19050" b="30480"/>
                <wp:wrapNone/>
                <wp:docPr id="5" name="Straight Connector 5"/>
                <wp:cNvGraphicFramePr/>
                <a:graphic xmlns:a="http://schemas.openxmlformats.org/drawingml/2006/main">
                  <a:graphicData uri="http://schemas.microsoft.com/office/word/2010/wordprocessingShape">
                    <wps:wsp>
                      <wps:cNvCnPr/>
                      <wps:spPr>
                        <a:xfrm flipV="1">
                          <a:off x="0" y="0"/>
                          <a:ext cx="457200" cy="121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934E8D" id="Straight Connector 5" o:spid="_x0000_s1026" style="position:absolute;flip:y;z-index:251642880;visibility:visible;mso-wrap-style:square;mso-wrap-distance-left:9pt;mso-wrap-distance-top:0;mso-wrap-distance-right:9pt;mso-wrap-distance-bottom:0;mso-position-horizontal:absolute;mso-position-horizontal-relative:text;mso-position-vertical:absolute;mso-position-vertical-relative:text" from="24.05pt,13.5pt" to="60.0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" strokecolor="black [3040]"/>
            </w:pict>
          </mc:Fallback>
        </mc:AlternateContent>
      </w:r>
      <w:r w:rsidR="003C7941">
        <w:rPr>
          <w:noProof/>
          <w:sz w:val="22"/>
        </w:rPr>
        <mc:AlternateContent>
          <mc:Choice Requires="wps">
            <w:drawing>
              <wp:anchor distT="0" distB="0" distL="114300" distR="114300" simplePos="0" relativeHeight="251643904" behindDoc="0" locked="0" layoutInCell="1" allowOverlap="1" wp14:anchorId="22CCA2F4" wp14:editId="0A6138D6">
                <wp:simplePos x="0" y="0"/>
                <wp:positionH relativeFrom="column">
                  <wp:posOffset>762000</wp:posOffset>
                </wp:positionH>
                <wp:positionV relativeFrom="paragraph">
                  <wp:posOffset>118110</wp:posOffset>
                </wp:positionV>
                <wp:extent cx="487680" cy="53340"/>
                <wp:effectExtent l="0" t="0" r="26670" b="22860"/>
                <wp:wrapNone/>
                <wp:docPr id="7" name="Straight Connector 7"/>
                <wp:cNvGraphicFramePr/>
                <a:graphic xmlns:a="http://schemas.openxmlformats.org/drawingml/2006/main">
                  <a:graphicData uri="http://schemas.microsoft.com/office/word/2010/wordprocessingShape">
                    <wps:wsp>
                      <wps:cNvCnPr/>
                      <wps:spPr>
                        <a:xfrm flipV="1">
                          <a:off x="0" y="0"/>
                          <a:ext cx="487680" cy="53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4C6786" id="Straight Connector 7" o:spid="_x0000_s1026" style="position:absolute;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pt,9.3pt" to="98.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" strokecolor="black [3040]"/>
            </w:pict>
          </mc:Fallback>
        </mc:AlternateContent>
      </w:r>
    </w:p>
    <w:p w14:paraId="31513710" w14:textId="498D4931" w:rsidR="003C7941" w:rsidRDefault="00734679" w:rsidP="003F164F">
      <w:pPr>
        <w:spacing w:line="360" w:lineRule="auto"/>
        <w:rPr>
          <w:sz w:val="22"/>
        </w:rPr>
      </w:pPr>
      <w:r>
        <w:rPr>
          <w:noProof/>
          <w:sz w:val="22"/>
        </w:rPr>
        <mc:AlternateContent>
          <mc:Choice Requires="wps">
            <w:drawing>
              <wp:anchor distT="0" distB="0" distL="114300" distR="114300" simplePos="0" relativeHeight="251675648" behindDoc="0" locked="0" layoutInCell="1" allowOverlap="1" wp14:anchorId="6A2A3CFA" wp14:editId="4ECE24EF">
                <wp:simplePos x="0" y="0"/>
                <wp:positionH relativeFrom="column">
                  <wp:posOffset>2266950</wp:posOffset>
                </wp:positionH>
                <wp:positionV relativeFrom="paragraph">
                  <wp:posOffset>240030</wp:posOffset>
                </wp:positionV>
                <wp:extent cx="1104900" cy="0"/>
                <wp:effectExtent l="0" t="0" r="19050" b="19050"/>
                <wp:wrapNone/>
                <wp:docPr id="41" name="Straight Connector 41"/>
                <wp:cNvGraphicFramePr/>
                <a:graphic xmlns:a="http://schemas.openxmlformats.org/drawingml/2006/main">
                  <a:graphicData uri="http://schemas.microsoft.com/office/word/2010/wordprocessingShape">
                    <wps:wsp>
                      <wps:cNvCnPr/>
                      <wps:spPr>
                        <a:xfrm flipH="1">
                          <a:off x="0" y="0"/>
                          <a:ext cx="1104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7EDD86" id="Straight Connector 41"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8.9pt" to="265.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" strokecolor="black [3040]"/>
            </w:pict>
          </mc:Fallback>
        </mc:AlternateContent>
      </w:r>
    </w:p>
    <w:p w14:paraId="47411ADC" w14:textId="52ECEE68" w:rsidR="003F164F" w:rsidRDefault="003F164F" w:rsidP="003F164F">
      <w:pPr>
        <w:spacing w:line="360" w:lineRule="auto"/>
        <w:rPr>
          <w:sz w:val="22"/>
        </w:rPr>
      </w:pPr>
    </w:p>
    <w:p w14:paraId="7A5DE749" w14:textId="7B18778D" w:rsidR="008D33DE" w:rsidRDefault="008D33DE" w:rsidP="00186766">
      <w:pPr>
        <w:spacing w:line="360" w:lineRule="auto"/>
        <w:rPr>
          <w:sz w:val="22"/>
        </w:rPr>
      </w:pPr>
    </w:p>
    <w:p w14:paraId="6EF6680E" w14:textId="77777777" w:rsidR="008215B5" w:rsidRDefault="008215B5" w:rsidP="008215B5">
      <w:pPr>
        <w:spacing w:line="360" w:lineRule="auto"/>
        <w:rPr>
          <w:sz w:val="22"/>
        </w:rPr>
      </w:pPr>
      <w:r>
        <w:rPr>
          <w:sz w:val="22"/>
        </w:rPr>
        <w:t>proved that</w:t>
      </w:r>
    </w:p>
    <w:p w14:paraId="7E02D5F8" w14:textId="77777777" w:rsidR="008215B5" w:rsidRDefault="008215B5" w:rsidP="008215B5">
      <w:pPr>
        <w:spacing w:line="360" w:lineRule="auto"/>
        <w:rPr>
          <w:sz w:val="22"/>
        </w:rPr>
      </w:pPr>
      <w:r>
        <w:rPr>
          <w:sz w:val="22"/>
        </w:rPr>
        <w:t>a nice technique for determining the location of streets</w:t>
      </w:r>
    </w:p>
    <w:p w14:paraId="5A60B31E" w14:textId="4F163D09" w:rsidR="008215B5" w:rsidRDefault="008215B5" w:rsidP="00186766">
      <w:pPr>
        <w:spacing w:line="360" w:lineRule="auto"/>
        <w:rPr>
          <w:sz w:val="22"/>
        </w:rPr>
      </w:pPr>
      <w:r>
        <w:rPr>
          <w:sz w:val="22"/>
        </w:rPr>
        <w:t>tracking the shape and location of the streets</w:t>
      </w:r>
    </w:p>
    <w:p w14:paraId="536EBB01" w14:textId="58349F6B" w:rsidR="00733C12" w:rsidRDefault="008D33DE" w:rsidP="00186766">
      <w:pPr>
        <w:spacing w:line="360" w:lineRule="auto"/>
        <w:rPr>
          <w:sz w:val="22"/>
        </w:rPr>
      </w:pPr>
      <w:r>
        <w:rPr>
          <w:sz w:val="22"/>
        </w:rPr>
        <w:t>A</w:t>
      </w:r>
      <w:r w:rsidR="00601DA6">
        <w:rPr>
          <w:sz w:val="22"/>
        </w:rPr>
        <w:t xml:space="preserve"> </w:t>
      </w:r>
      <w:r>
        <w:rPr>
          <w:sz w:val="22"/>
        </w:rPr>
        <w:t>k</w:t>
      </w:r>
      <w:r w:rsidR="004E57BD">
        <w:rPr>
          <w:sz w:val="22"/>
        </w:rPr>
        <w:t xml:space="preserve">inematic rule of thumb </w:t>
      </w:r>
      <w:r w:rsidR="006E1BDC">
        <w:rPr>
          <w:sz w:val="22"/>
        </w:rPr>
        <w:t>attempted to estimate the radius of</w:t>
      </w:r>
      <w:r w:rsidR="005102DE">
        <w:rPr>
          <w:sz w:val="22"/>
        </w:rPr>
        <w:t xml:space="preserve"> the corners where streets intersect and form junctions. </w:t>
      </w:r>
    </w:p>
    <w:p w14:paraId="465FDDE2" w14:textId="77777777" w:rsidR="00733C12" w:rsidRDefault="00733C12" w:rsidP="00733C12">
      <w:pPr>
        <w:spacing w:line="360" w:lineRule="auto"/>
        <w:rPr>
          <w:sz w:val="22"/>
        </w:rPr>
      </w:pPr>
      <w:r>
        <w:rPr>
          <w:sz w:val="22"/>
        </w:rPr>
        <w:t>first hypothesis – streets were adapted so that vehicles can drive conveniently at a given speed that depends on the street type. Streets tend to drive more slowly on narrow residential streets than on city fast lanes.</w:t>
      </w:r>
    </w:p>
    <w:p w14:paraId="66D00403" w14:textId="77777777" w:rsidR="00733C12" w:rsidRPr="00805DD4" w:rsidRDefault="00733C12" w:rsidP="00733C12">
      <w:pPr>
        <w:spacing w:line="360" w:lineRule="auto"/>
        <w:rPr>
          <w:sz w:val="22"/>
        </w:rPr>
      </w:pPr>
      <w:r>
        <w:rPr>
          <w:sz w:val="22"/>
        </w:rPr>
        <w:lastRenderedPageBreak/>
        <w:t xml:space="preserve">second hypothesis – given a speed, a vehicle is limited in the turns it can make. </w:t>
      </w:r>
      <w:r w:rsidRPr="00805DD4">
        <w:rPr>
          <w:sz w:val="22"/>
        </w:rPr>
        <w:t>Considering that the vehicle follows an arc of circle trajectory, a radius that is too small would produce a dangerous acceleration and would be uncomfortable</w:t>
      </w:r>
      <w:r>
        <w:rPr>
          <w:sz w:val="22"/>
        </w:rPr>
        <w:t>. Find the radius r associated with a driving speed s through empirical function f(s) -&gt; r. (SETRA, 2006)</w:t>
      </w:r>
    </w:p>
    <w:p w14:paraId="057214F4" w14:textId="2ADEF9A5" w:rsidR="002A358C" w:rsidRDefault="002A358C" w:rsidP="00186766">
      <w:pPr>
        <w:spacing w:line="360" w:lineRule="auto"/>
        <w:rPr>
          <w:sz w:val="22"/>
        </w:rPr>
      </w:pPr>
    </w:p>
    <w:p w14:paraId="575BAEA3" w14:textId="25F3F7D1" w:rsidR="00994BD6" w:rsidRDefault="00994BD6" w:rsidP="00186766">
      <w:pPr>
        <w:spacing w:line="360" w:lineRule="auto"/>
        <w:rPr>
          <w:sz w:val="22"/>
        </w:rPr>
      </w:pPr>
      <w:r w:rsidRPr="00994BD6">
        <w:rPr>
          <w:sz w:val="22"/>
        </w:rPr>
        <w:t>First, we observe that street and urban objects are structured by the street axis</w:t>
      </w:r>
    </w:p>
    <w:p w14:paraId="33D2137D" w14:textId="09FA1862" w:rsidR="008074E7" w:rsidRDefault="002D09E8" w:rsidP="00186766">
      <w:pPr>
        <w:spacing w:line="360" w:lineRule="auto"/>
        <w:rPr>
          <w:sz w:val="22"/>
        </w:rPr>
      </w:pPr>
      <w:r w:rsidRPr="002D09E8">
        <w:rPr>
          <w:sz w:val="22"/>
        </w:rPr>
        <w:t>This</w:t>
      </w:r>
      <w:r w:rsidR="00952329">
        <w:rPr>
          <w:sz w:val="22"/>
        </w:rPr>
        <w:t xml:space="preserve"> </w:t>
      </w:r>
      <w:r w:rsidRPr="002D09E8">
        <w:rPr>
          <w:sz w:val="22"/>
        </w:rPr>
        <w:t>means</w:t>
      </w:r>
      <w:r w:rsidR="00952329">
        <w:rPr>
          <w:sz w:val="22"/>
        </w:rPr>
        <w:t xml:space="preserve"> </w:t>
      </w:r>
      <w:r w:rsidRPr="002D09E8">
        <w:rPr>
          <w:sz w:val="22"/>
        </w:rPr>
        <w:t>that</w:t>
      </w:r>
      <w:r w:rsidR="00952329">
        <w:rPr>
          <w:sz w:val="22"/>
        </w:rPr>
        <w:t xml:space="preserve"> </w:t>
      </w:r>
      <w:r w:rsidRPr="002D09E8">
        <w:rPr>
          <w:sz w:val="22"/>
        </w:rPr>
        <w:t>cornerstone</w:t>
      </w:r>
      <w:r w:rsidR="00952329">
        <w:rPr>
          <w:sz w:val="22"/>
        </w:rPr>
        <w:t xml:space="preserve"> </w:t>
      </w:r>
      <w:r w:rsidRPr="002D09E8">
        <w:rPr>
          <w:sz w:val="22"/>
        </w:rPr>
        <w:t>in</w:t>
      </w:r>
      <w:r w:rsidR="00952329">
        <w:rPr>
          <w:sz w:val="22"/>
        </w:rPr>
        <w:t xml:space="preserve"> </w:t>
      </w:r>
      <w:r w:rsidRPr="002D09E8">
        <w:rPr>
          <w:sz w:val="22"/>
        </w:rPr>
        <w:t>an</w:t>
      </w:r>
      <w:r w:rsidR="00952329">
        <w:rPr>
          <w:sz w:val="22"/>
        </w:rPr>
        <w:t xml:space="preserve"> </w:t>
      </w:r>
      <w:r w:rsidRPr="002D09E8">
        <w:rPr>
          <w:sz w:val="22"/>
        </w:rPr>
        <w:t>intersection</w:t>
      </w:r>
      <w:r w:rsidR="00952329">
        <w:rPr>
          <w:sz w:val="22"/>
        </w:rPr>
        <w:t xml:space="preserve"> </w:t>
      </w:r>
      <w:r w:rsidRPr="002D09E8">
        <w:rPr>
          <w:sz w:val="22"/>
        </w:rPr>
        <w:t>does</w:t>
      </w:r>
      <w:r w:rsidR="00952329">
        <w:rPr>
          <w:sz w:val="22"/>
        </w:rPr>
        <w:t xml:space="preserve"> </w:t>
      </w:r>
      <w:r w:rsidRPr="002D09E8">
        <w:rPr>
          <w:sz w:val="22"/>
        </w:rPr>
        <w:t>not</w:t>
      </w:r>
      <w:r w:rsidR="00952329">
        <w:rPr>
          <w:sz w:val="22"/>
        </w:rPr>
        <w:t xml:space="preserve"> </w:t>
      </w:r>
      <w:r w:rsidRPr="002D09E8">
        <w:rPr>
          <w:sz w:val="22"/>
        </w:rPr>
        <w:t>form</w:t>
      </w:r>
      <w:r w:rsidR="00952329">
        <w:rPr>
          <w:sz w:val="22"/>
        </w:rPr>
        <w:t xml:space="preserve"> </w:t>
      </w:r>
      <w:r w:rsidRPr="002D09E8">
        <w:rPr>
          <w:sz w:val="22"/>
        </w:rPr>
        <w:t>sharp right turns that would be dangerous for vehicle tires. The most widespread cornerstone path in this case seems to be the arc of a circle, as it is the easiest form to build during public work</w:t>
      </w:r>
    </w:p>
    <w:p w14:paraId="7507DAB3" w14:textId="13B0D227" w:rsidR="002D09E8" w:rsidRDefault="000E358D" w:rsidP="00186766">
      <w:pPr>
        <w:spacing w:line="360" w:lineRule="auto"/>
        <w:rPr>
          <w:sz w:val="22"/>
        </w:rPr>
      </w:pPr>
      <w:r>
        <w:rPr>
          <w:sz w:val="22"/>
        </w:rPr>
        <w:t xml:space="preserve">Kinematic rule of thumb – attempt to estimate the radius of the corner in the </w:t>
      </w:r>
      <w:r w:rsidR="001C7999">
        <w:rPr>
          <w:sz w:val="22"/>
        </w:rPr>
        <w:t xml:space="preserve">intersection. </w:t>
      </w:r>
      <w:r w:rsidR="00EE1C0C">
        <w:rPr>
          <w:sz w:val="22"/>
        </w:rPr>
        <w:t>They give a reasonable best guess result and don’t mean that the streets were made following them</w:t>
      </w:r>
    </w:p>
    <w:p w14:paraId="7E62C42D" w14:textId="77777777" w:rsidR="002D09E8" w:rsidRDefault="002D09E8" w:rsidP="00186766">
      <w:pPr>
        <w:spacing w:line="360" w:lineRule="auto"/>
        <w:rPr>
          <w:sz w:val="22"/>
        </w:rPr>
      </w:pPr>
    </w:p>
    <w:p w14:paraId="658B2CA6" w14:textId="5364C482" w:rsidR="00656BF5" w:rsidRDefault="00656BF5" w:rsidP="00186766">
      <w:pPr>
        <w:spacing w:line="360" w:lineRule="auto"/>
        <w:rPr>
          <w:sz w:val="22"/>
        </w:rPr>
      </w:pPr>
      <w:r>
        <w:rPr>
          <w:sz w:val="22"/>
        </w:rPr>
        <w:t>estimat</w:t>
      </w:r>
      <w:r w:rsidR="006B7608">
        <w:rPr>
          <w:sz w:val="22"/>
        </w:rPr>
        <w:t>e the turning radius based on the assumption that it depends on the type of road</w:t>
      </w:r>
      <w:r>
        <w:rPr>
          <w:sz w:val="22"/>
        </w:rPr>
        <w:t>.</w:t>
      </w:r>
      <w:r w:rsidR="00520416">
        <w:rPr>
          <w:sz w:val="22"/>
        </w:rPr>
        <w:t xml:space="preserve"> </w:t>
      </w:r>
      <w:r>
        <w:rPr>
          <w:sz w:val="22"/>
        </w:rPr>
        <w:t xml:space="preserve"> </w:t>
      </w:r>
    </w:p>
    <w:p w14:paraId="051D37A7" w14:textId="77777777" w:rsidR="00656BF5" w:rsidRDefault="00656BF5" w:rsidP="00186766">
      <w:pPr>
        <w:spacing w:line="360" w:lineRule="auto"/>
        <w:rPr>
          <w:sz w:val="22"/>
        </w:rPr>
      </w:pPr>
    </w:p>
    <w:p w14:paraId="37F41AF3" w14:textId="65EDF3A1" w:rsidR="002C012B" w:rsidRDefault="00186766" w:rsidP="00186766">
      <w:pPr>
        <w:spacing w:line="360" w:lineRule="auto"/>
        <w:rPr>
          <w:sz w:val="22"/>
        </w:rPr>
      </w:pPr>
      <w:r w:rsidRPr="00186766">
        <w:rPr>
          <w:sz w:val="22"/>
        </w:rPr>
        <w:t>Then,</w:t>
      </w:r>
      <w:r>
        <w:rPr>
          <w:sz w:val="22"/>
        </w:rPr>
        <w:t xml:space="preserve"> </w:t>
      </w:r>
      <w:r w:rsidRPr="00186766">
        <w:rPr>
          <w:sz w:val="22"/>
        </w:rPr>
        <w:t>we</w:t>
      </w:r>
      <w:r>
        <w:rPr>
          <w:sz w:val="22"/>
        </w:rPr>
        <w:t xml:space="preserve"> </w:t>
      </w:r>
      <w:r w:rsidRPr="00186766">
        <w:rPr>
          <w:sz w:val="22"/>
        </w:rPr>
        <w:t>use</w:t>
      </w:r>
      <w:r>
        <w:rPr>
          <w:sz w:val="22"/>
        </w:rPr>
        <w:t xml:space="preserve"> </w:t>
      </w:r>
      <w:r w:rsidRPr="00186766">
        <w:rPr>
          <w:sz w:val="22"/>
        </w:rPr>
        <w:t>a</w:t>
      </w:r>
      <w:r>
        <w:rPr>
          <w:sz w:val="22"/>
        </w:rPr>
        <w:t xml:space="preserve"> </w:t>
      </w:r>
      <w:r w:rsidRPr="00186766">
        <w:rPr>
          <w:sz w:val="22"/>
        </w:rPr>
        <w:t>basic</w:t>
      </w:r>
      <w:r>
        <w:rPr>
          <w:sz w:val="22"/>
        </w:rPr>
        <w:t xml:space="preserve"> </w:t>
      </w:r>
      <w:r w:rsidRPr="00186766">
        <w:rPr>
          <w:sz w:val="22"/>
        </w:rPr>
        <w:t>hypothesis</w:t>
      </w:r>
      <w:r>
        <w:rPr>
          <w:sz w:val="22"/>
        </w:rPr>
        <w:t xml:space="preserve"> </w:t>
      </w:r>
      <w:r w:rsidRPr="00186766">
        <w:rPr>
          <w:sz w:val="22"/>
        </w:rPr>
        <w:t>and</w:t>
      </w:r>
      <w:r>
        <w:rPr>
          <w:sz w:val="22"/>
        </w:rPr>
        <w:t xml:space="preserve"> </w:t>
      </w:r>
      <w:r w:rsidRPr="00186766">
        <w:rPr>
          <w:sz w:val="22"/>
        </w:rPr>
        <w:t>a</w:t>
      </w:r>
      <w:r>
        <w:rPr>
          <w:sz w:val="22"/>
        </w:rPr>
        <w:t xml:space="preserve"> </w:t>
      </w:r>
      <w:r w:rsidRPr="00186766">
        <w:rPr>
          <w:sz w:val="22"/>
        </w:rPr>
        <w:t>simple</w:t>
      </w:r>
      <w:r>
        <w:rPr>
          <w:sz w:val="22"/>
        </w:rPr>
        <w:t xml:space="preserve"> </w:t>
      </w:r>
      <w:r w:rsidRPr="00186766">
        <w:rPr>
          <w:sz w:val="22"/>
        </w:rPr>
        <w:t>road</w:t>
      </w:r>
      <w:r>
        <w:rPr>
          <w:sz w:val="22"/>
        </w:rPr>
        <w:t xml:space="preserve"> </w:t>
      </w:r>
      <w:r w:rsidRPr="00186766">
        <w:rPr>
          <w:sz w:val="22"/>
        </w:rPr>
        <w:t>model to generate more detailed data. We use a widespread street network model, where the skeleton is formed by street axis and intersection forming a network.</w:t>
      </w:r>
    </w:p>
    <w:p w14:paraId="74A846B9" w14:textId="6969F168" w:rsidR="00FD66DB" w:rsidRDefault="00FD66DB" w:rsidP="00186766">
      <w:pPr>
        <w:spacing w:line="360" w:lineRule="auto"/>
        <w:rPr>
          <w:sz w:val="22"/>
        </w:rPr>
      </w:pPr>
    </w:p>
    <w:p w14:paraId="205F186C" w14:textId="3A3B4429" w:rsidR="00FD66DB" w:rsidRDefault="00FD66DB" w:rsidP="00186766">
      <w:pPr>
        <w:spacing w:line="360" w:lineRule="auto"/>
        <w:rPr>
          <w:sz w:val="22"/>
        </w:rPr>
      </w:pPr>
      <w:r w:rsidRPr="00FD66DB">
        <w:rPr>
          <w:sz w:val="22"/>
        </w:rPr>
        <w:t>Real life streets are extremely complex and diverse; we do not aim at modelling all the possible streets in all their subtleties, but rather aim at modelling typical streets with a reasonable number of parameters.</w:t>
      </w:r>
    </w:p>
    <w:p w14:paraId="0EB2AE3E" w14:textId="1FD9C7DD" w:rsidR="006D5BE3" w:rsidRDefault="006D5BE3" w:rsidP="00186766">
      <w:pPr>
        <w:spacing w:line="360" w:lineRule="auto"/>
        <w:rPr>
          <w:sz w:val="22"/>
        </w:rPr>
      </w:pPr>
    </w:p>
    <w:p w14:paraId="00D5248F" w14:textId="3C130615" w:rsidR="006D5BE3" w:rsidRDefault="006D5BE3" w:rsidP="00186766">
      <w:pPr>
        <w:spacing w:line="360" w:lineRule="auto"/>
        <w:rPr>
          <w:sz w:val="22"/>
        </w:rPr>
      </w:pPr>
    </w:p>
    <w:p w14:paraId="40DD3989" w14:textId="35B7FF9D" w:rsidR="006D5BE3" w:rsidRDefault="006D5BE3" w:rsidP="00186766">
      <w:pPr>
        <w:spacing w:line="360" w:lineRule="auto"/>
        <w:rPr>
          <w:sz w:val="22"/>
        </w:rPr>
      </w:pPr>
    </w:p>
    <w:p w14:paraId="6ED60A8A" w14:textId="24D1821A" w:rsidR="006D5BE3" w:rsidRDefault="006D5BE3" w:rsidP="00186766">
      <w:pPr>
        <w:spacing w:line="360" w:lineRule="auto"/>
        <w:rPr>
          <w:sz w:val="22"/>
        </w:rPr>
      </w:pPr>
    </w:p>
    <w:p w14:paraId="1478D95E" w14:textId="76679E5A" w:rsidR="006D5BE3" w:rsidRDefault="006D5BE3" w:rsidP="00186766">
      <w:pPr>
        <w:spacing w:line="360" w:lineRule="auto"/>
        <w:rPr>
          <w:sz w:val="22"/>
        </w:rPr>
      </w:pPr>
    </w:p>
    <w:p w14:paraId="0032CE39" w14:textId="37AF490D" w:rsidR="006D5BE3" w:rsidRDefault="006D5BE3" w:rsidP="00186766">
      <w:pPr>
        <w:spacing w:line="360" w:lineRule="auto"/>
        <w:rPr>
          <w:sz w:val="22"/>
        </w:rPr>
      </w:pPr>
    </w:p>
    <w:p w14:paraId="5A9241AD" w14:textId="77777777" w:rsidR="00D249D4" w:rsidRDefault="00D249D4" w:rsidP="00186766">
      <w:pPr>
        <w:spacing w:line="360" w:lineRule="auto"/>
        <w:rPr>
          <w:sz w:val="22"/>
        </w:rPr>
      </w:pPr>
    </w:p>
    <w:p w14:paraId="156A9C10" w14:textId="2B1369AD" w:rsidR="00F90064" w:rsidRDefault="008C690D" w:rsidP="00D904CF">
      <w:pPr>
        <w:pStyle w:val="Heading2"/>
        <w:ind w:left="0" w:firstLine="0"/>
      </w:pPr>
      <w:r>
        <w:lastRenderedPageBreak/>
        <w:t>2.</w:t>
      </w:r>
      <w:r w:rsidR="00BB1F80" w:rsidRPr="00546242">
        <w:t xml:space="preserve">2 </w:t>
      </w:r>
      <w:r w:rsidR="002C012B" w:rsidRPr="00546242">
        <w:t>Streets</w:t>
      </w:r>
    </w:p>
    <w:p w14:paraId="22C9CC12" w14:textId="2EF4D0D5" w:rsidR="00D904CF" w:rsidRPr="0077583C" w:rsidRDefault="00D904CF" w:rsidP="00D904CF">
      <w:pPr>
        <w:rPr>
          <w:sz w:val="22"/>
        </w:rPr>
      </w:pPr>
      <w:r w:rsidRPr="0077583C">
        <w:rPr>
          <w:sz w:val="22"/>
        </w:rPr>
        <w:t xml:space="preserve">Urban street geometry </w:t>
      </w:r>
      <w:r w:rsidR="00355AC2">
        <w:rPr>
          <w:sz w:val="22"/>
        </w:rPr>
        <w:t xml:space="preserve">is very </w:t>
      </w:r>
      <w:r w:rsidR="00B03A86">
        <w:rPr>
          <w:sz w:val="22"/>
        </w:rPr>
        <w:t>diverse encompassing</w:t>
      </w:r>
      <w:r w:rsidR="00027840">
        <w:rPr>
          <w:sz w:val="22"/>
        </w:rPr>
        <w:t xml:space="preserve"> </w:t>
      </w:r>
      <w:r w:rsidR="005D15CD">
        <w:rPr>
          <w:sz w:val="22"/>
        </w:rPr>
        <w:t xml:space="preserve">examples of </w:t>
      </w:r>
      <w:r w:rsidR="00027840">
        <w:rPr>
          <w:sz w:val="22"/>
        </w:rPr>
        <w:t>linear,</w:t>
      </w:r>
      <w:r w:rsidR="00355AC2">
        <w:rPr>
          <w:sz w:val="22"/>
        </w:rPr>
        <w:t xml:space="preserve"> curvilinear</w:t>
      </w:r>
      <w:r w:rsidR="00027840">
        <w:rPr>
          <w:sz w:val="22"/>
        </w:rPr>
        <w:t xml:space="preserve"> </w:t>
      </w:r>
      <w:r w:rsidR="000338A6">
        <w:rPr>
          <w:sz w:val="22"/>
        </w:rPr>
        <w:t>and</w:t>
      </w:r>
      <w:r w:rsidR="00027840">
        <w:rPr>
          <w:sz w:val="22"/>
        </w:rPr>
        <w:t xml:space="preserve"> </w:t>
      </w:r>
      <w:r w:rsidR="0001309A">
        <w:rPr>
          <w:sz w:val="22"/>
        </w:rPr>
        <w:t xml:space="preserve">a </w:t>
      </w:r>
      <w:r w:rsidR="00027840">
        <w:rPr>
          <w:sz w:val="22"/>
        </w:rPr>
        <w:t>combination of both</w:t>
      </w:r>
      <w:r w:rsidR="005D15CD">
        <w:rPr>
          <w:sz w:val="22"/>
        </w:rPr>
        <w:t xml:space="preserve"> streets</w:t>
      </w:r>
      <w:r w:rsidR="00CD0DE1">
        <w:rPr>
          <w:sz w:val="22"/>
        </w:rPr>
        <w:t>.</w:t>
      </w:r>
      <w:r w:rsidR="00350C43">
        <w:rPr>
          <w:sz w:val="22"/>
        </w:rPr>
        <w:t xml:space="preserve"> </w:t>
      </w:r>
      <w:r w:rsidR="00426A0C">
        <w:rPr>
          <w:sz w:val="22"/>
        </w:rPr>
        <w:t>To accurately display such diversity in the computer graphics world</w:t>
      </w:r>
      <w:r w:rsidR="002E1748">
        <w:rPr>
          <w:sz w:val="22"/>
        </w:rPr>
        <w:t>, however,</w:t>
      </w:r>
      <w:r w:rsidR="00DE20FF">
        <w:rPr>
          <w:sz w:val="22"/>
        </w:rPr>
        <w:t xml:space="preserve"> complex algorithms are</w:t>
      </w:r>
      <w:r w:rsidR="0023049C">
        <w:rPr>
          <w:sz w:val="22"/>
        </w:rPr>
        <w:t xml:space="preserve"> required</w:t>
      </w:r>
      <w:r w:rsidR="00DE20FF">
        <w:rPr>
          <w:sz w:val="22"/>
        </w:rPr>
        <w:t>.</w:t>
      </w:r>
      <w:r w:rsidR="00B50DCB">
        <w:rPr>
          <w:sz w:val="22"/>
        </w:rPr>
        <w:t xml:space="preserve"> </w:t>
      </w:r>
      <w:r w:rsidR="009C3433">
        <w:rPr>
          <w:sz w:val="22"/>
        </w:rPr>
        <w:t>This</w:t>
      </w:r>
      <w:r w:rsidR="002B6AF8">
        <w:rPr>
          <w:sz w:val="22"/>
        </w:rPr>
        <w:t xml:space="preserve"> subsection will </w:t>
      </w:r>
      <w:r w:rsidR="009C3433">
        <w:rPr>
          <w:sz w:val="22"/>
        </w:rPr>
        <w:t>reveal the possi</w:t>
      </w:r>
      <w:r w:rsidR="00C51BF8">
        <w:rPr>
          <w:sz w:val="22"/>
        </w:rPr>
        <w:t>ble approaches of rendering street</w:t>
      </w:r>
      <w:r w:rsidR="009C3433">
        <w:rPr>
          <w:sz w:val="22"/>
        </w:rPr>
        <w:t xml:space="preserve"> examples </w:t>
      </w:r>
      <w:r w:rsidR="00B82249">
        <w:rPr>
          <w:sz w:val="22"/>
        </w:rPr>
        <w:t xml:space="preserve">as well as </w:t>
      </w:r>
      <w:r w:rsidR="00C30B2D">
        <w:rPr>
          <w:sz w:val="22"/>
        </w:rPr>
        <w:t xml:space="preserve">techniques for turning </w:t>
      </w:r>
      <w:r w:rsidR="00BB501C">
        <w:rPr>
          <w:sz w:val="22"/>
        </w:rPr>
        <w:t>street lines</w:t>
      </w:r>
      <w:r w:rsidR="00137B63">
        <w:rPr>
          <w:sz w:val="22"/>
        </w:rPr>
        <w:t xml:space="preserve"> </w:t>
      </w:r>
      <w:r w:rsidR="00636256">
        <w:rPr>
          <w:sz w:val="22"/>
        </w:rPr>
        <w:t xml:space="preserve">into </w:t>
      </w:r>
      <w:r w:rsidR="00001EDA">
        <w:rPr>
          <w:sz w:val="22"/>
        </w:rPr>
        <w:t xml:space="preserve">larger </w:t>
      </w:r>
      <w:r w:rsidR="00833D66">
        <w:rPr>
          <w:sz w:val="22"/>
        </w:rPr>
        <w:t>segments</w:t>
      </w:r>
      <w:r w:rsidR="00B96EBB">
        <w:rPr>
          <w:sz w:val="22"/>
        </w:rPr>
        <w:t xml:space="preserve"> and later tessellating them.</w:t>
      </w:r>
    </w:p>
    <w:p w14:paraId="24AAA11B" w14:textId="77777777" w:rsidR="003B503C" w:rsidRPr="00F90064" w:rsidRDefault="003B503C" w:rsidP="00F90064">
      <w:pPr>
        <w:rPr>
          <w:sz w:val="22"/>
        </w:rPr>
      </w:pPr>
    </w:p>
    <w:p w14:paraId="56415290" w14:textId="112199AF" w:rsidR="00880D3D" w:rsidRDefault="00705D3D" w:rsidP="00880D3D">
      <w:pPr>
        <w:pStyle w:val="Heading3"/>
      </w:pPr>
      <w:r>
        <w:t>2.1 Street Axis</w:t>
      </w:r>
    </w:p>
    <w:p w14:paraId="6E86A718" w14:textId="0A85AD78" w:rsidR="00113EA0" w:rsidRDefault="00C73AE7" w:rsidP="00547AE9">
      <w:pPr>
        <w:spacing w:after="0"/>
        <w:rPr>
          <w:sz w:val="22"/>
        </w:rPr>
      </w:pPr>
      <w:r>
        <w:rPr>
          <w:sz w:val="22"/>
        </w:rPr>
        <w:t>A</w:t>
      </w:r>
      <w:r w:rsidR="00E94A09">
        <w:rPr>
          <w:sz w:val="22"/>
        </w:rPr>
        <w:t xml:space="preserve"> computer graphics solution to fin</w:t>
      </w:r>
      <w:r w:rsidR="00923DC8">
        <w:rPr>
          <w:sz w:val="22"/>
        </w:rPr>
        <w:t>ding the trajectory of lines whether curved or straight</w:t>
      </w:r>
      <w:r w:rsidR="00C51D17">
        <w:rPr>
          <w:sz w:val="22"/>
        </w:rPr>
        <w:t xml:space="preserve"> is by using </w:t>
      </w:r>
      <w:r w:rsidR="00F97D1E">
        <w:rPr>
          <w:sz w:val="22"/>
        </w:rPr>
        <w:t>Bezier curves</w:t>
      </w:r>
      <w:r w:rsidR="002A7780">
        <w:rPr>
          <w:sz w:val="22"/>
        </w:rPr>
        <w:t xml:space="preserve">. </w:t>
      </w:r>
      <w:r w:rsidR="00D85A2B">
        <w:rPr>
          <w:sz w:val="22"/>
        </w:rPr>
        <w:t>Such curves</w:t>
      </w:r>
      <w:r w:rsidR="00A56190">
        <w:rPr>
          <w:sz w:val="22"/>
        </w:rPr>
        <w:t xml:space="preserve"> are defined by a set of control points P</w:t>
      </w:r>
      <w:r w:rsidR="00A56190" w:rsidRPr="00A56190">
        <w:rPr>
          <w:sz w:val="22"/>
          <w:vertAlign w:val="subscript"/>
        </w:rPr>
        <w:t>0</w:t>
      </w:r>
      <w:r w:rsidR="00A56190">
        <w:rPr>
          <w:sz w:val="22"/>
        </w:rPr>
        <w:t xml:space="preserve"> through P</w:t>
      </w:r>
      <w:r w:rsidR="00A56190">
        <w:rPr>
          <w:sz w:val="22"/>
          <w:vertAlign w:val="subscript"/>
        </w:rPr>
        <w:t>n</w:t>
      </w:r>
      <w:r w:rsidR="00A56190">
        <w:rPr>
          <w:sz w:val="22"/>
        </w:rPr>
        <w:t xml:space="preserve"> </w:t>
      </w:r>
      <w:r w:rsidR="00FB3011">
        <w:rPr>
          <w:sz w:val="22"/>
        </w:rPr>
        <w:t>where the first and last points correspond to the start and end points of the curve.</w:t>
      </w:r>
      <w:r w:rsidR="00113EA0">
        <w:rPr>
          <w:sz w:val="22"/>
        </w:rPr>
        <w:t xml:space="preserve"> From that follow that:</w:t>
      </w:r>
    </w:p>
    <w:p w14:paraId="455C7F61" w14:textId="412F4A34" w:rsidR="00113EA0" w:rsidRDefault="00113EA0" w:rsidP="00547AE9">
      <w:pPr>
        <w:spacing w:after="0"/>
        <w:rPr>
          <w:sz w:val="22"/>
        </w:rPr>
      </w:pPr>
      <w:r>
        <w:rPr>
          <w:sz w:val="22"/>
        </w:rPr>
        <w:t>when n=1, the curve is linear</w:t>
      </w:r>
    </w:p>
    <w:p w14:paraId="4E3E78DE" w14:textId="5026EA15" w:rsidR="00113EA0" w:rsidRDefault="00113EA0" w:rsidP="00547AE9">
      <w:pPr>
        <w:spacing w:after="0"/>
        <w:rPr>
          <w:sz w:val="22"/>
        </w:rPr>
      </w:pPr>
      <w:r>
        <w:rPr>
          <w:sz w:val="22"/>
        </w:rPr>
        <w:t>when n=2, the curve is quadratic</w:t>
      </w:r>
    </w:p>
    <w:p w14:paraId="663C175A" w14:textId="73E90DD3" w:rsidR="00726433" w:rsidRDefault="00113EA0" w:rsidP="00547AE9">
      <w:pPr>
        <w:spacing w:after="0"/>
        <w:rPr>
          <w:sz w:val="22"/>
        </w:rPr>
      </w:pPr>
      <w:r>
        <w:rPr>
          <w:sz w:val="22"/>
        </w:rPr>
        <w:t>when n=3, the curve is cubic</w:t>
      </w:r>
    </w:p>
    <w:p w14:paraId="398A36BA" w14:textId="373C2A41" w:rsidR="00FD0D84" w:rsidRDefault="00BB458B" w:rsidP="005D4FF3">
      <w:pPr>
        <w:rPr>
          <w:sz w:val="22"/>
        </w:rPr>
      </w:pPr>
      <w:r>
        <w:rPr>
          <w:sz w:val="22"/>
        </w:rPr>
        <w:t xml:space="preserve">Furthermore, </w:t>
      </w:r>
      <w:r w:rsidR="0026424D">
        <w:rPr>
          <w:sz w:val="22"/>
        </w:rPr>
        <w:t>a combination of multiple Bezier curves can be joined to</w:t>
      </w:r>
      <w:r w:rsidR="00B2787D">
        <w:rPr>
          <w:sz w:val="22"/>
        </w:rPr>
        <w:t xml:space="preserve">gether to form a Bezier spline. </w:t>
      </w:r>
      <w:r w:rsidR="000B5D4D">
        <w:rPr>
          <w:sz w:val="22"/>
        </w:rPr>
        <w:t>If that spline follows certain properties like smoothness and identical curvature at the breakpoints</w:t>
      </w:r>
      <w:r w:rsidR="00B06E2B">
        <w:rPr>
          <w:sz w:val="22"/>
        </w:rPr>
        <w:t>,</w:t>
      </w:r>
      <w:r w:rsidR="005F70C1">
        <w:rPr>
          <w:sz w:val="22"/>
        </w:rPr>
        <w:t xml:space="preserve"> it gets</w:t>
      </w:r>
      <w:r w:rsidR="00135084">
        <w:rPr>
          <w:sz w:val="22"/>
        </w:rPr>
        <w:t xml:space="preserve"> called a B-Spline.</w:t>
      </w:r>
    </w:p>
    <w:p w14:paraId="1A2DCBD1" w14:textId="77777777" w:rsidR="00B511FC" w:rsidRDefault="00B511FC" w:rsidP="005D4FF3">
      <w:pPr>
        <w:rPr>
          <w:sz w:val="22"/>
        </w:rPr>
      </w:pPr>
    </w:p>
    <w:p w14:paraId="0E5F585E" w14:textId="6AC90A46" w:rsidR="00FD0D84" w:rsidRPr="00AD0D20" w:rsidRDefault="00AE4251" w:rsidP="005D4FF3">
      <w:pPr>
        <w:rPr>
          <w:sz w:val="22"/>
        </w:rPr>
      </w:pPr>
      <w:r>
        <w:rPr>
          <w:sz w:val="22"/>
        </w:rPr>
        <w:t>The linear</w:t>
      </w:r>
      <w:r w:rsidR="00932161">
        <w:rPr>
          <w:sz w:val="22"/>
        </w:rPr>
        <w:t xml:space="preserve"> Bezier</w:t>
      </w:r>
      <w:r w:rsidR="00636AC0">
        <w:rPr>
          <w:sz w:val="22"/>
        </w:rPr>
        <w:t xml:space="preserve"> equation</w:t>
      </w:r>
      <w:r>
        <w:rPr>
          <w:sz w:val="22"/>
        </w:rPr>
        <w:t xml:space="preserve"> simply</w:t>
      </w:r>
      <w:r w:rsidR="002D77B7">
        <w:rPr>
          <w:sz w:val="22"/>
        </w:rPr>
        <w:t xml:space="preserve"> defines</w:t>
      </w:r>
      <w:r>
        <w:rPr>
          <w:sz w:val="22"/>
        </w:rPr>
        <w:t xml:space="preserve"> a straight l</w:t>
      </w:r>
      <w:r w:rsidR="000256CC">
        <w:rPr>
          <w:sz w:val="22"/>
        </w:rPr>
        <w:t>ine between two points</w:t>
      </w:r>
      <w:r w:rsidR="00915447">
        <w:rPr>
          <w:sz w:val="22"/>
        </w:rPr>
        <w:t xml:space="preserve"> </w:t>
      </w:r>
      <w:r w:rsidR="00A7125A">
        <w:rPr>
          <w:sz w:val="22"/>
        </w:rPr>
        <w:t>as follows:</w:t>
      </w:r>
    </w:p>
    <w:p w14:paraId="6ECCCACB" w14:textId="24E0F2B4" w:rsidR="006D68DC" w:rsidRDefault="00FD0D84" w:rsidP="005D4FF3">
      <w:r>
        <w:rPr>
          <w:noProof/>
        </w:rPr>
        <w:drawing>
          <wp:inline distT="0" distB="0" distL="0" distR="0" wp14:anchorId="5C69DFCE" wp14:editId="556BD1B2">
            <wp:extent cx="4255861" cy="2709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483" t="28760" r="49575" b="67172"/>
                    <a:stretch/>
                  </pic:blipFill>
                  <pic:spPr bwMode="auto">
                    <a:xfrm>
                      <a:off x="0" y="0"/>
                      <a:ext cx="4784009" cy="304555"/>
                    </a:xfrm>
                    <a:prstGeom prst="rect">
                      <a:avLst/>
                    </a:prstGeom>
                    <a:ln>
                      <a:noFill/>
                    </a:ln>
                    <a:extLst>
                      <a:ext uri="{53640926-AAD7-44D8-BBD7-CCE9431645EC}">
                        <a14:shadowObscured xmlns:a14="http://schemas.microsoft.com/office/drawing/2010/main"/>
                      </a:ext>
                    </a:extLst>
                  </pic:spPr>
                </pic:pic>
              </a:graphicData>
            </a:graphic>
          </wp:inline>
        </w:drawing>
      </w:r>
    </w:p>
    <w:p w14:paraId="051ECEEB" w14:textId="026E5517" w:rsidR="001E1A61" w:rsidRDefault="004C0FCB" w:rsidP="005D4FF3">
      <w:pPr>
        <w:rPr>
          <w:sz w:val="22"/>
        </w:rPr>
      </w:pPr>
      <w:r>
        <w:rPr>
          <w:sz w:val="22"/>
        </w:rPr>
        <w:t>where B(t)</w:t>
      </w:r>
      <w:r w:rsidR="000D1CE6">
        <w:rPr>
          <w:sz w:val="22"/>
        </w:rPr>
        <w:t xml:space="preserve"> gives the path between P</w:t>
      </w:r>
      <w:r w:rsidR="000D1CE6" w:rsidRPr="000D1CE6">
        <w:rPr>
          <w:sz w:val="22"/>
          <w:vertAlign w:val="subscript"/>
        </w:rPr>
        <w:t>0</w:t>
      </w:r>
      <w:r w:rsidR="000D1CE6">
        <w:rPr>
          <w:sz w:val="22"/>
        </w:rPr>
        <w:t xml:space="preserve"> and P</w:t>
      </w:r>
      <w:r w:rsidR="000D1CE6" w:rsidRPr="000D1CE6">
        <w:rPr>
          <w:sz w:val="22"/>
          <w:vertAlign w:val="subscript"/>
        </w:rPr>
        <w:t>1</w:t>
      </w:r>
      <w:r>
        <w:rPr>
          <w:sz w:val="22"/>
        </w:rPr>
        <w:t xml:space="preserve"> depending on </w:t>
      </w:r>
      <w:r w:rsidR="001D723E">
        <w:rPr>
          <w:sz w:val="22"/>
        </w:rPr>
        <w:t xml:space="preserve">the value of </w:t>
      </w:r>
      <w:r>
        <w:rPr>
          <w:sz w:val="22"/>
        </w:rPr>
        <w:t>t</w:t>
      </w:r>
      <w:r w:rsidR="0040187E">
        <w:rPr>
          <w:sz w:val="22"/>
        </w:rPr>
        <w:t>.</w:t>
      </w:r>
    </w:p>
    <w:p w14:paraId="5DC30CF9" w14:textId="559D3499" w:rsidR="005122D1" w:rsidRDefault="000A4E06" w:rsidP="005D4FF3">
      <w:pPr>
        <w:rPr>
          <w:sz w:val="22"/>
        </w:rPr>
      </w:pPr>
      <w:r>
        <w:rPr>
          <w:noProof/>
        </w:rPr>
        <w:drawing>
          <wp:inline distT="0" distB="0" distL="0" distR="0" wp14:anchorId="7A2BCED2" wp14:editId="24587095">
            <wp:extent cx="2634542" cy="939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4625" t="53837" r="33937" b="32566"/>
                    <a:stretch/>
                  </pic:blipFill>
                  <pic:spPr bwMode="auto">
                    <a:xfrm>
                      <a:off x="0" y="0"/>
                      <a:ext cx="2649420" cy="945107"/>
                    </a:xfrm>
                    <a:prstGeom prst="rect">
                      <a:avLst/>
                    </a:prstGeom>
                    <a:ln>
                      <a:noFill/>
                    </a:ln>
                    <a:extLst>
                      <a:ext uri="{53640926-AAD7-44D8-BBD7-CCE9431645EC}">
                        <a14:shadowObscured xmlns:a14="http://schemas.microsoft.com/office/drawing/2010/main"/>
                      </a:ext>
                    </a:extLst>
                  </pic:spPr>
                </pic:pic>
              </a:graphicData>
            </a:graphic>
          </wp:inline>
        </w:drawing>
      </w:r>
    </w:p>
    <w:p w14:paraId="0AF7AEDF" w14:textId="77777777" w:rsidR="008D50DB" w:rsidRPr="004C0FCB" w:rsidRDefault="008D50DB" w:rsidP="005D4FF3">
      <w:pPr>
        <w:rPr>
          <w:sz w:val="22"/>
        </w:rPr>
      </w:pPr>
    </w:p>
    <w:p w14:paraId="716D6BA4" w14:textId="2AD3F2E8" w:rsidR="0003499B" w:rsidRPr="007F4427" w:rsidRDefault="005C36B9" w:rsidP="005D4FF3">
      <w:pPr>
        <w:rPr>
          <w:sz w:val="22"/>
        </w:rPr>
      </w:pPr>
      <w:r w:rsidRPr="007F4427">
        <w:rPr>
          <w:sz w:val="22"/>
        </w:rPr>
        <w:t xml:space="preserve">The </w:t>
      </w:r>
      <w:r w:rsidR="0003499B" w:rsidRPr="007F4427">
        <w:rPr>
          <w:sz w:val="22"/>
        </w:rPr>
        <w:t>quadratic</w:t>
      </w:r>
      <w:r w:rsidR="001E1A61" w:rsidRPr="007F4427">
        <w:rPr>
          <w:sz w:val="22"/>
        </w:rPr>
        <w:t xml:space="preserve"> equation </w:t>
      </w:r>
      <w:r w:rsidR="007F4427" w:rsidRPr="007F4427">
        <w:rPr>
          <w:sz w:val="22"/>
        </w:rPr>
        <w:t>uses three points P</w:t>
      </w:r>
      <w:r w:rsidR="007F4427" w:rsidRPr="00AD7886">
        <w:rPr>
          <w:sz w:val="22"/>
          <w:vertAlign w:val="subscript"/>
        </w:rPr>
        <w:t>0</w:t>
      </w:r>
      <w:r w:rsidR="007F4427" w:rsidRPr="007F4427">
        <w:rPr>
          <w:sz w:val="22"/>
        </w:rPr>
        <w:t>, P</w:t>
      </w:r>
      <w:r w:rsidR="007F4427" w:rsidRPr="00AD7886">
        <w:rPr>
          <w:sz w:val="22"/>
          <w:vertAlign w:val="subscript"/>
        </w:rPr>
        <w:t>1</w:t>
      </w:r>
      <w:r w:rsidR="007F4427" w:rsidRPr="007F4427">
        <w:rPr>
          <w:sz w:val="22"/>
        </w:rPr>
        <w:t xml:space="preserve"> and P</w:t>
      </w:r>
      <w:r w:rsidR="007F4427" w:rsidRPr="00AD7886">
        <w:rPr>
          <w:sz w:val="22"/>
          <w:vertAlign w:val="subscript"/>
        </w:rPr>
        <w:t>2</w:t>
      </w:r>
    </w:p>
    <w:p w14:paraId="46B1732B" w14:textId="43FB04DC" w:rsidR="005D4FF3" w:rsidRDefault="005D4FF3" w:rsidP="005D4FF3">
      <w:r>
        <w:rPr>
          <w:noProof/>
        </w:rPr>
        <w:drawing>
          <wp:inline distT="0" distB="0" distL="0" distR="0" wp14:anchorId="33102094" wp14:editId="6FE3D294">
            <wp:extent cx="4521863" cy="2878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652" t="54830" r="49406" b="41102"/>
                    <a:stretch/>
                  </pic:blipFill>
                  <pic:spPr bwMode="auto">
                    <a:xfrm>
                      <a:off x="0" y="0"/>
                      <a:ext cx="5146377" cy="327624"/>
                    </a:xfrm>
                    <a:prstGeom prst="rect">
                      <a:avLst/>
                    </a:prstGeom>
                    <a:ln>
                      <a:noFill/>
                    </a:ln>
                    <a:extLst>
                      <a:ext uri="{53640926-AAD7-44D8-BBD7-CCE9431645EC}">
                        <a14:shadowObscured xmlns:a14="http://schemas.microsoft.com/office/drawing/2010/main"/>
                      </a:ext>
                    </a:extLst>
                  </pic:spPr>
                </pic:pic>
              </a:graphicData>
            </a:graphic>
          </wp:inline>
        </w:drawing>
      </w:r>
    </w:p>
    <w:p w14:paraId="0FF655CC" w14:textId="2C93365B" w:rsidR="0003499B" w:rsidRDefault="007561A1" w:rsidP="005D4FF3">
      <w:pPr>
        <w:rPr>
          <w:sz w:val="22"/>
        </w:rPr>
      </w:pPr>
      <w:r>
        <w:rPr>
          <w:sz w:val="22"/>
        </w:rPr>
        <w:t xml:space="preserve">but can also be interpreted as three linear interpolations </w:t>
      </w:r>
      <w:r w:rsidR="00425F69">
        <w:rPr>
          <w:sz w:val="22"/>
        </w:rPr>
        <w:t>from P</w:t>
      </w:r>
      <w:r w:rsidR="00425F69" w:rsidRPr="00B1731D">
        <w:rPr>
          <w:sz w:val="22"/>
          <w:vertAlign w:val="subscript"/>
        </w:rPr>
        <w:t>0</w:t>
      </w:r>
      <w:r w:rsidR="00425F69">
        <w:rPr>
          <w:sz w:val="22"/>
        </w:rPr>
        <w:t xml:space="preserve"> to P</w:t>
      </w:r>
      <w:r w:rsidR="00425F69" w:rsidRPr="00B1731D">
        <w:rPr>
          <w:sz w:val="22"/>
          <w:vertAlign w:val="subscript"/>
        </w:rPr>
        <w:t>1</w:t>
      </w:r>
      <w:r w:rsidR="00425F69">
        <w:rPr>
          <w:sz w:val="22"/>
        </w:rPr>
        <w:t>, P</w:t>
      </w:r>
      <w:r w:rsidR="00425F69" w:rsidRPr="00B1731D">
        <w:rPr>
          <w:sz w:val="22"/>
          <w:vertAlign w:val="subscript"/>
        </w:rPr>
        <w:t>1</w:t>
      </w:r>
      <w:r w:rsidR="00425F69">
        <w:rPr>
          <w:sz w:val="22"/>
        </w:rPr>
        <w:t xml:space="preserve"> to P</w:t>
      </w:r>
      <w:r w:rsidR="00425F69" w:rsidRPr="00B1731D">
        <w:rPr>
          <w:sz w:val="22"/>
          <w:vertAlign w:val="subscript"/>
        </w:rPr>
        <w:t>2</w:t>
      </w:r>
      <w:r w:rsidR="00425F69">
        <w:rPr>
          <w:sz w:val="22"/>
        </w:rPr>
        <w:t xml:space="preserve"> and then the resulting point from the first equation with the resulting point from the second.</w:t>
      </w:r>
    </w:p>
    <w:p w14:paraId="26990578" w14:textId="5A427513" w:rsidR="00B92E05" w:rsidRPr="00243E60" w:rsidRDefault="00B92E05" w:rsidP="005D4FF3">
      <w:pPr>
        <w:rPr>
          <w:sz w:val="22"/>
        </w:rPr>
      </w:pPr>
      <w:r>
        <w:rPr>
          <w:noProof/>
        </w:rPr>
        <w:lastRenderedPageBreak/>
        <w:drawing>
          <wp:inline distT="0" distB="0" distL="0" distR="0" wp14:anchorId="42924413" wp14:editId="1212586D">
            <wp:extent cx="2294153" cy="9990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757" t="42807" r="45912" b="43001"/>
                    <a:stretch/>
                  </pic:blipFill>
                  <pic:spPr bwMode="auto">
                    <a:xfrm>
                      <a:off x="0" y="0"/>
                      <a:ext cx="2330096" cy="1014720"/>
                    </a:xfrm>
                    <a:prstGeom prst="rect">
                      <a:avLst/>
                    </a:prstGeom>
                    <a:ln>
                      <a:noFill/>
                    </a:ln>
                    <a:extLst>
                      <a:ext uri="{53640926-AAD7-44D8-BBD7-CCE9431645EC}">
                        <a14:shadowObscured xmlns:a14="http://schemas.microsoft.com/office/drawing/2010/main"/>
                      </a:ext>
                    </a:extLst>
                  </pic:spPr>
                </pic:pic>
              </a:graphicData>
            </a:graphic>
          </wp:inline>
        </w:drawing>
      </w:r>
    </w:p>
    <w:p w14:paraId="42811567" w14:textId="77777777" w:rsidR="00F9068F" w:rsidRDefault="00F9068F" w:rsidP="005D4FF3">
      <w:pPr>
        <w:rPr>
          <w:sz w:val="22"/>
        </w:rPr>
      </w:pPr>
    </w:p>
    <w:p w14:paraId="2FF3394A" w14:textId="1F0FF6F0" w:rsidR="0003499B" w:rsidRPr="00243E60" w:rsidRDefault="0037414F" w:rsidP="005D4FF3">
      <w:pPr>
        <w:rPr>
          <w:sz w:val="22"/>
        </w:rPr>
      </w:pPr>
      <w:r>
        <w:rPr>
          <w:sz w:val="22"/>
        </w:rPr>
        <w:t xml:space="preserve">A </w:t>
      </w:r>
      <w:r w:rsidR="0003499B" w:rsidRPr="00243E60">
        <w:rPr>
          <w:sz w:val="22"/>
        </w:rPr>
        <w:t>cubic</w:t>
      </w:r>
      <w:r w:rsidR="00895A17">
        <w:rPr>
          <w:sz w:val="22"/>
        </w:rPr>
        <w:t xml:space="preserve"> Bezier curve is defined in a similar way </w:t>
      </w:r>
      <w:r w:rsidR="00EA1719">
        <w:rPr>
          <w:sz w:val="22"/>
        </w:rPr>
        <w:t>except that four points are used.</w:t>
      </w:r>
      <w:r w:rsidR="00895A17">
        <w:rPr>
          <w:sz w:val="22"/>
        </w:rPr>
        <w:t xml:space="preserve"> </w:t>
      </w:r>
    </w:p>
    <w:p w14:paraId="209C1B4E" w14:textId="77777777" w:rsidR="005D4FF3" w:rsidRDefault="005D4FF3" w:rsidP="005D4FF3">
      <w:r w:rsidRPr="00A51DA3">
        <w:rPr>
          <w:noProof/>
        </w:rPr>
        <w:drawing>
          <wp:inline distT="0" distB="0" distL="0" distR="0" wp14:anchorId="04EF4800" wp14:editId="64D70D5C">
            <wp:extent cx="5069560" cy="209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661" t="58503" r="50543" b="38866"/>
                    <a:stretch/>
                  </pic:blipFill>
                  <pic:spPr bwMode="auto">
                    <a:xfrm>
                      <a:off x="0" y="0"/>
                      <a:ext cx="6118376" cy="252903"/>
                    </a:xfrm>
                    <a:prstGeom prst="rect">
                      <a:avLst/>
                    </a:prstGeom>
                    <a:ln>
                      <a:noFill/>
                    </a:ln>
                    <a:extLst>
                      <a:ext uri="{53640926-AAD7-44D8-BBD7-CCE9431645EC}">
                        <a14:shadowObscured xmlns:a14="http://schemas.microsoft.com/office/drawing/2010/main"/>
                      </a:ext>
                    </a:extLst>
                  </pic:spPr>
                </pic:pic>
              </a:graphicData>
            </a:graphic>
          </wp:inline>
        </w:drawing>
      </w:r>
    </w:p>
    <w:p w14:paraId="1FD03B48" w14:textId="77777777" w:rsidR="005D4FF3" w:rsidRDefault="005D4FF3" w:rsidP="005D4FF3">
      <w:r w:rsidRPr="00A51DA3">
        <w:rPr>
          <w:noProof/>
        </w:rPr>
        <w:drawing>
          <wp:inline distT="0" distB="0" distL="0" distR="0" wp14:anchorId="0F9DDCC8" wp14:editId="2928725E">
            <wp:extent cx="2029460" cy="103632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6162" t="56490" r="45092" b="26492"/>
                    <a:stretch/>
                  </pic:blipFill>
                  <pic:spPr bwMode="auto">
                    <a:xfrm>
                      <a:off x="0" y="0"/>
                      <a:ext cx="2042395" cy="1042925"/>
                    </a:xfrm>
                    <a:prstGeom prst="rect">
                      <a:avLst/>
                    </a:prstGeom>
                    <a:ln>
                      <a:noFill/>
                    </a:ln>
                    <a:extLst>
                      <a:ext uri="{53640926-AAD7-44D8-BBD7-CCE9431645EC}">
                        <a14:shadowObscured xmlns:a14="http://schemas.microsoft.com/office/drawing/2010/main"/>
                      </a:ext>
                    </a:extLst>
                  </pic:spPr>
                </pic:pic>
              </a:graphicData>
            </a:graphic>
          </wp:inline>
        </w:drawing>
      </w:r>
    </w:p>
    <w:p w14:paraId="011DA7AC" w14:textId="0BB22122" w:rsidR="0003499B" w:rsidRDefault="008C43E6" w:rsidP="005D4FF3">
      <w:commentRangeStart w:id="23"/>
      <w:r>
        <w:t>B-S</w:t>
      </w:r>
      <w:r w:rsidR="0003499B">
        <w:t>pline</w:t>
      </w:r>
      <w:commentRangeEnd w:id="23"/>
      <w:r w:rsidR="006B554A">
        <w:rPr>
          <w:rStyle w:val="CommentReference"/>
        </w:rPr>
        <w:commentReference w:id="23"/>
      </w:r>
    </w:p>
    <w:p w14:paraId="115CFE7B" w14:textId="49DED2D1" w:rsidR="0003499B" w:rsidRDefault="0003499B" w:rsidP="005D4FF3">
      <w:r>
        <w:t>…</w:t>
      </w:r>
    </w:p>
    <w:p w14:paraId="10E95B6D" w14:textId="77777777" w:rsidR="0003499B" w:rsidRPr="005D4FF3" w:rsidRDefault="0003499B" w:rsidP="005D4FF3"/>
    <w:p w14:paraId="51DA6210" w14:textId="703F5987" w:rsidR="00705D3D" w:rsidRPr="00705D3D" w:rsidRDefault="00705D3D" w:rsidP="00705D3D">
      <w:pPr>
        <w:pStyle w:val="Heading3"/>
      </w:pPr>
      <w:r>
        <w:t>2.2 Street Segments</w:t>
      </w:r>
    </w:p>
    <w:p w14:paraId="2FE8C9C1" w14:textId="7615028B" w:rsidR="00A2585E" w:rsidRPr="000E7007" w:rsidRDefault="00106D22" w:rsidP="00546242">
      <w:pPr>
        <w:rPr>
          <w:sz w:val="22"/>
        </w:rPr>
      </w:pPr>
      <w:r w:rsidRPr="000931FE">
        <w:rPr>
          <w:noProof/>
          <w:sz w:val="22"/>
        </w:rPr>
        <mc:AlternateContent>
          <mc:Choice Requires="wps">
            <w:drawing>
              <wp:anchor distT="0" distB="0" distL="114300" distR="114300" simplePos="0" relativeHeight="251669504" behindDoc="0" locked="0" layoutInCell="1" allowOverlap="1" wp14:anchorId="4F442A07" wp14:editId="0FB841DD">
                <wp:simplePos x="0" y="0"/>
                <wp:positionH relativeFrom="column">
                  <wp:posOffset>839470</wp:posOffset>
                </wp:positionH>
                <wp:positionV relativeFrom="paragraph">
                  <wp:posOffset>726440</wp:posOffset>
                </wp:positionV>
                <wp:extent cx="45719" cy="1719262"/>
                <wp:effectExtent l="1270" t="0" r="13335" b="13335"/>
                <wp:wrapNone/>
                <wp:docPr id="58" name="Rectangle 58"/>
                <wp:cNvGraphicFramePr/>
                <a:graphic xmlns:a="http://schemas.openxmlformats.org/drawingml/2006/main">
                  <a:graphicData uri="http://schemas.microsoft.com/office/word/2010/wordprocessingShape">
                    <wps:wsp>
                      <wps:cNvSpPr/>
                      <wps:spPr>
                        <a:xfrm rot="5400000">
                          <a:off x="0" y="0"/>
                          <a:ext cx="45719" cy="1719262"/>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35C6A" id="Rectangle 58" o:spid="_x0000_s1026" style="position:absolute;margin-left:66.1pt;margin-top:57.2pt;width:3.6pt;height:135.3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" fillcolor="black [3213]" strokecolor="black [3213]" strokeweight="2pt"/>
            </w:pict>
          </mc:Fallback>
        </mc:AlternateContent>
      </w:r>
      <w:r w:rsidRPr="000931FE">
        <w:rPr>
          <w:noProof/>
          <w:sz w:val="22"/>
        </w:rPr>
        <mc:AlternateContent>
          <mc:Choice Requires="wps">
            <w:drawing>
              <wp:anchor distT="0" distB="0" distL="114300" distR="114300" simplePos="0" relativeHeight="251677696" behindDoc="0" locked="0" layoutInCell="1" allowOverlap="1" wp14:anchorId="041AF316" wp14:editId="2AC37A3A">
                <wp:simplePos x="0" y="0"/>
                <wp:positionH relativeFrom="column">
                  <wp:posOffset>4467437</wp:posOffset>
                </wp:positionH>
                <wp:positionV relativeFrom="paragraph">
                  <wp:posOffset>791210</wp:posOffset>
                </wp:positionV>
                <wp:extent cx="390525" cy="1719262"/>
                <wp:effectExtent l="2540" t="0" r="12065" b="12065"/>
                <wp:wrapNone/>
                <wp:docPr id="57" name="Rectangle 57"/>
                <wp:cNvGraphicFramePr/>
                <a:graphic xmlns:a="http://schemas.openxmlformats.org/drawingml/2006/main">
                  <a:graphicData uri="http://schemas.microsoft.com/office/word/2010/wordprocessingShape">
                    <wps:wsp>
                      <wps:cNvSpPr/>
                      <wps:spPr>
                        <a:xfrm rot="5400000">
                          <a:off x="0" y="0"/>
                          <a:ext cx="390525" cy="171926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0B48B7" id="Rectangle 57" o:spid="_x0000_s1026" style="position:absolute;margin-left:351.75pt;margin-top:62.3pt;width:30.75pt;height:135.35pt;rotation:90;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" fillcolor="white [3212]" strokecolor="black [3213]" strokeweight="2pt"/>
            </w:pict>
          </mc:Fallback>
        </mc:AlternateContent>
      </w:r>
      <w:r w:rsidR="00CD7896" w:rsidRPr="000931FE">
        <w:rPr>
          <w:sz w:val="22"/>
        </w:rPr>
        <w:t>Using Bezier curves enable</w:t>
      </w:r>
      <w:r w:rsidR="00377A3B" w:rsidRPr="000931FE">
        <w:rPr>
          <w:sz w:val="22"/>
        </w:rPr>
        <w:t xml:space="preserve"> the creation of </w:t>
      </w:r>
      <w:r w:rsidR="004217CA" w:rsidRPr="000931FE">
        <w:rPr>
          <w:sz w:val="22"/>
        </w:rPr>
        <w:t xml:space="preserve">diverse lines </w:t>
      </w:r>
      <w:r w:rsidR="00377A3B" w:rsidRPr="000931FE">
        <w:rPr>
          <w:sz w:val="22"/>
        </w:rPr>
        <w:t>in computer graphics</w:t>
      </w:r>
      <w:r w:rsidR="001F7A4E" w:rsidRPr="000931FE">
        <w:rPr>
          <w:sz w:val="22"/>
        </w:rPr>
        <w:t xml:space="preserve"> but a single line is not sufficient </w:t>
      </w:r>
      <w:r w:rsidR="007242A7" w:rsidRPr="000931FE">
        <w:rPr>
          <w:sz w:val="22"/>
        </w:rPr>
        <w:t>to represent a</w:t>
      </w:r>
      <w:r w:rsidR="001C6292" w:rsidRPr="000931FE">
        <w:rPr>
          <w:sz w:val="22"/>
        </w:rPr>
        <w:t xml:space="preserve"> </w:t>
      </w:r>
      <w:r w:rsidR="007674E9" w:rsidRPr="000931FE">
        <w:rPr>
          <w:sz w:val="22"/>
        </w:rPr>
        <w:t xml:space="preserve">complete </w:t>
      </w:r>
      <w:r w:rsidR="001C6292" w:rsidRPr="000931FE">
        <w:rPr>
          <w:sz w:val="22"/>
        </w:rPr>
        <w:t>street.</w:t>
      </w:r>
      <w:r w:rsidR="004B71AF" w:rsidRPr="000931FE">
        <w:rPr>
          <w:sz w:val="22"/>
        </w:rPr>
        <w:t xml:space="preserve"> </w:t>
      </w:r>
      <w:r w:rsidR="0063280B" w:rsidRPr="000931FE">
        <w:rPr>
          <w:sz w:val="22"/>
        </w:rPr>
        <w:t>The</w:t>
      </w:r>
      <w:r w:rsidR="00C44511" w:rsidRPr="000931FE">
        <w:rPr>
          <w:sz w:val="22"/>
        </w:rPr>
        <w:t xml:space="preserve"> algo</w:t>
      </w:r>
      <w:r w:rsidR="0063280B" w:rsidRPr="000931FE">
        <w:rPr>
          <w:sz w:val="22"/>
        </w:rPr>
        <w:t xml:space="preserve">rithms regarding </w:t>
      </w:r>
      <w:r w:rsidR="00C44511" w:rsidRPr="000931FE">
        <w:rPr>
          <w:sz w:val="22"/>
        </w:rPr>
        <w:t xml:space="preserve">computation of street networks </w:t>
      </w:r>
      <w:r w:rsidR="00B86D69" w:rsidRPr="000931FE">
        <w:rPr>
          <w:sz w:val="22"/>
        </w:rPr>
        <w:t>only determine the middle</w:t>
      </w:r>
      <w:r w:rsidR="00954577" w:rsidRPr="000931FE">
        <w:rPr>
          <w:sz w:val="22"/>
        </w:rPr>
        <w:t xml:space="preserve"> line of the street</w:t>
      </w:r>
      <w:r w:rsidR="00B86D69" w:rsidRPr="000931FE">
        <w:rPr>
          <w:sz w:val="22"/>
        </w:rPr>
        <w:t xml:space="preserve"> also called street axis</w:t>
      </w:r>
      <w:r w:rsidR="00191561" w:rsidRPr="000931FE">
        <w:rPr>
          <w:sz w:val="22"/>
        </w:rPr>
        <w:t>.</w:t>
      </w:r>
      <w:r w:rsidR="00EB35E0" w:rsidRPr="000931FE">
        <w:rPr>
          <w:sz w:val="22"/>
        </w:rPr>
        <w:t xml:space="preserve"> </w:t>
      </w:r>
      <w:r w:rsidR="00847534" w:rsidRPr="000931FE">
        <w:rPr>
          <w:sz w:val="22"/>
        </w:rPr>
        <w:t xml:space="preserve">What we are after, however, </w:t>
      </w:r>
      <w:r w:rsidR="004B3EEC" w:rsidRPr="000931FE">
        <w:rPr>
          <w:sz w:val="22"/>
        </w:rPr>
        <w:t xml:space="preserve">is a </w:t>
      </w:r>
      <w:r w:rsidR="00D26A58" w:rsidRPr="000931FE">
        <w:rPr>
          <w:sz w:val="22"/>
        </w:rPr>
        <w:t>street not only with length but also with width.</w:t>
      </w:r>
      <w:r w:rsidR="003B50C9" w:rsidRPr="000931FE">
        <w:rPr>
          <w:sz w:val="22"/>
        </w:rPr>
        <w:t xml:space="preserve"> </w:t>
      </w:r>
      <w:r w:rsidR="00B82DC8">
        <w:rPr>
          <w:sz w:val="22"/>
        </w:rPr>
        <w:t>(</w:t>
      </w:r>
      <w:r w:rsidR="000E2BCF">
        <w:rPr>
          <w:sz w:val="22"/>
        </w:rPr>
        <w:t xml:space="preserve">there is </w:t>
      </w:r>
      <w:r w:rsidR="00B82DC8">
        <w:rPr>
          <w:sz w:val="22"/>
        </w:rPr>
        <w:t>better expl</w:t>
      </w:r>
      <w:r w:rsidR="000E2BCF">
        <w:rPr>
          <w:sz w:val="22"/>
        </w:rPr>
        <w:t>n</w:t>
      </w:r>
      <w:r w:rsidR="00B82DC8">
        <w:rPr>
          <w:sz w:val="22"/>
        </w:rPr>
        <w:t>)</w:t>
      </w:r>
    </w:p>
    <w:p w14:paraId="4C5C419C" w14:textId="56472EEC" w:rsidR="00990ADF" w:rsidRDefault="00990ADF" w:rsidP="00546242"/>
    <w:p w14:paraId="5C825B3B" w14:textId="5D796DEC" w:rsidR="008B73F5" w:rsidRDefault="008B73F5" w:rsidP="00546242"/>
    <w:p w14:paraId="167AE482" w14:textId="77777777" w:rsidR="00DB0A2C" w:rsidRDefault="00DB0A2C" w:rsidP="00546242"/>
    <w:p w14:paraId="38BD99DF" w14:textId="1C982095" w:rsidR="00DB7FA6" w:rsidRDefault="00DB7FA6" w:rsidP="00546242"/>
    <w:p w14:paraId="1326A7E8" w14:textId="77777777" w:rsidR="00C25C2B" w:rsidRDefault="00C25C2B" w:rsidP="00546242"/>
    <w:p w14:paraId="4D8A3092" w14:textId="71BADFC7" w:rsidR="00DB7FA6" w:rsidRPr="009871EC" w:rsidRDefault="003A11C3" w:rsidP="00546242">
      <w:pPr>
        <w:rPr>
          <w:sz w:val="22"/>
          <w:szCs w:val="22"/>
        </w:rPr>
      </w:pPr>
      <w:r w:rsidRPr="009871EC">
        <w:rPr>
          <w:sz w:val="22"/>
          <w:szCs w:val="22"/>
        </w:rPr>
        <w:t>Turning a straight line int</w:t>
      </w:r>
      <w:r w:rsidR="00A936B3" w:rsidRPr="009871EC">
        <w:rPr>
          <w:sz w:val="22"/>
          <w:szCs w:val="22"/>
        </w:rPr>
        <w:t>o</w:t>
      </w:r>
      <w:r w:rsidR="007E5ABD" w:rsidRPr="009871EC">
        <w:rPr>
          <w:sz w:val="22"/>
          <w:szCs w:val="22"/>
        </w:rPr>
        <w:t xml:space="preserve"> a</w:t>
      </w:r>
      <w:r w:rsidR="00341408" w:rsidRPr="009871EC">
        <w:rPr>
          <w:sz w:val="22"/>
          <w:szCs w:val="22"/>
        </w:rPr>
        <w:t xml:space="preserve"> rectangle</w:t>
      </w:r>
      <w:r w:rsidR="00847300" w:rsidRPr="009871EC">
        <w:rPr>
          <w:sz w:val="22"/>
          <w:szCs w:val="22"/>
        </w:rPr>
        <w:t xml:space="preserve"> is simple. </w:t>
      </w:r>
      <w:r w:rsidR="006D2FAE">
        <w:rPr>
          <w:sz w:val="22"/>
          <w:szCs w:val="22"/>
        </w:rPr>
        <w:t xml:space="preserve">Start and end points can be </w:t>
      </w:r>
      <w:r w:rsidR="00285CD2">
        <w:rPr>
          <w:sz w:val="22"/>
          <w:szCs w:val="22"/>
        </w:rPr>
        <w:t>offset</w:t>
      </w:r>
      <w:r w:rsidR="00017062">
        <w:rPr>
          <w:sz w:val="22"/>
          <w:szCs w:val="22"/>
        </w:rPr>
        <w:t xml:space="preserve"> by a predefined amount</w:t>
      </w:r>
      <w:r w:rsidR="00285CD2">
        <w:rPr>
          <w:sz w:val="22"/>
          <w:szCs w:val="22"/>
        </w:rPr>
        <w:t xml:space="preserve"> using the direction of both clockwise and counter</w:t>
      </w:r>
      <w:r w:rsidR="006E1796">
        <w:rPr>
          <w:sz w:val="22"/>
          <w:szCs w:val="22"/>
        </w:rPr>
        <w:t>-clockwise normal unit vectors.</w:t>
      </w:r>
      <w:r w:rsidR="00024925">
        <w:rPr>
          <w:sz w:val="22"/>
          <w:szCs w:val="22"/>
        </w:rPr>
        <w:t xml:space="preserve"> </w:t>
      </w:r>
      <w:r w:rsidR="009850A8">
        <w:rPr>
          <w:sz w:val="22"/>
          <w:szCs w:val="22"/>
        </w:rPr>
        <w:t xml:space="preserve">Then, </w:t>
      </w:r>
      <w:r w:rsidR="002A27BC">
        <w:rPr>
          <w:sz w:val="22"/>
          <w:szCs w:val="22"/>
        </w:rPr>
        <w:t>t</w:t>
      </w:r>
      <w:r w:rsidR="00024925">
        <w:rPr>
          <w:sz w:val="22"/>
          <w:szCs w:val="22"/>
        </w:rPr>
        <w:t xml:space="preserve">essellating the object as a polygon </w:t>
      </w:r>
      <w:r w:rsidR="00CB050F">
        <w:rPr>
          <w:sz w:val="22"/>
          <w:szCs w:val="22"/>
        </w:rPr>
        <w:t>using the four new points.</w:t>
      </w:r>
    </w:p>
    <w:p w14:paraId="23E3534A" w14:textId="77777777" w:rsidR="00E3274A" w:rsidRDefault="00FF5DA9" w:rsidP="00546242">
      <w:pPr>
        <w:rPr>
          <w:sz w:val="22"/>
          <w:szCs w:val="22"/>
        </w:rPr>
      </w:pPr>
      <w:r>
        <w:rPr>
          <w:sz w:val="22"/>
          <w:szCs w:val="22"/>
        </w:rPr>
        <w:t xml:space="preserve">Curved streets, </w:t>
      </w:r>
      <w:r w:rsidR="00C22DA6" w:rsidRPr="009871EC">
        <w:rPr>
          <w:sz w:val="22"/>
          <w:szCs w:val="22"/>
        </w:rPr>
        <w:t>on the other hand</w:t>
      </w:r>
      <w:r>
        <w:rPr>
          <w:sz w:val="22"/>
          <w:szCs w:val="22"/>
        </w:rPr>
        <w:t>, would consume more computation</w:t>
      </w:r>
      <w:r w:rsidR="00C73525">
        <w:rPr>
          <w:sz w:val="22"/>
          <w:szCs w:val="22"/>
        </w:rPr>
        <w:t>al</w:t>
      </w:r>
      <w:r>
        <w:rPr>
          <w:sz w:val="22"/>
          <w:szCs w:val="22"/>
        </w:rPr>
        <w:t xml:space="preserve"> power</w:t>
      </w:r>
      <w:r w:rsidR="00464DD7">
        <w:rPr>
          <w:sz w:val="22"/>
          <w:szCs w:val="22"/>
        </w:rPr>
        <w:t xml:space="preserve"> since offsetting </w:t>
      </w:r>
      <w:r w:rsidR="00C73525">
        <w:rPr>
          <w:sz w:val="22"/>
          <w:szCs w:val="22"/>
        </w:rPr>
        <w:t xml:space="preserve">them requires more </w:t>
      </w:r>
      <w:r w:rsidR="00FF3F83">
        <w:rPr>
          <w:sz w:val="22"/>
          <w:szCs w:val="22"/>
        </w:rPr>
        <w:t xml:space="preserve">such </w:t>
      </w:r>
      <w:r w:rsidR="00C73525">
        <w:rPr>
          <w:sz w:val="22"/>
          <w:szCs w:val="22"/>
        </w:rPr>
        <w:t>iterations</w:t>
      </w:r>
      <w:r w:rsidR="00E00AD3">
        <w:rPr>
          <w:sz w:val="22"/>
          <w:szCs w:val="22"/>
        </w:rPr>
        <w:t xml:space="preserve"> and </w:t>
      </w:r>
      <w:r w:rsidR="00E00AD3" w:rsidRPr="00E00AD3">
        <w:rPr>
          <w:sz w:val="22"/>
          <w:szCs w:val="22"/>
        </w:rPr>
        <w:t>fi</w:t>
      </w:r>
      <w:r w:rsidR="0016237E">
        <w:rPr>
          <w:sz w:val="22"/>
          <w:szCs w:val="22"/>
        </w:rPr>
        <w:t>nding the normal vector</w:t>
      </w:r>
      <w:r w:rsidR="002F3C9F">
        <w:rPr>
          <w:sz w:val="22"/>
          <w:szCs w:val="22"/>
        </w:rPr>
        <w:t>s</w:t>
      </w:r>
      <w:r w:rsidR="0016237E">
        <w:rPr>
          <w:sz w:val="22"/>
          <w:szCs w:val="22"/>
        </w:rPr>
        <w:t xml:space="preserve"> is not as straightforward.</w:t>
      </w:r>
      <w:r w:rsidR="006A0EF3">
        <w:rPr>
          <w:sz w:val="22"/>
          <w:szCs w:val="22"/>
        </w:rPr>
        <w:t xml:space="preserve"> </w:t>
      </w:r>
      <w:r w:rsidR="008260EA">
        <w:rPr>
          <w:sz w:val="22"/>
          <w:szCs w:val="22"/>
        </w:rPr>
        <w:t>For each point</w:t>
      </w:r>
      <w:r w:rsidR="00EE19D1">
        <w:rPr>
          <w:sz w:val="22"/>
          <w:szCs w:val="22"/>
        </w:rPr>
        <w:t>,</w:t>
      </w:r>
      <w:r w:rsidR="004976A5">
        <w:rPr>
          <w:sz w:val="22"/>
          <w:szCs w:val="22"/>
        </w:rPr>
        <w:t xml:space="preserve"> that has been</w:t>
      </w:r>
      <w:r w:rsidR="008260EA">
        <w:rPr>
          <w:sz w:val="22"/>
          <w:szCs w:val="22"/>
        </w:rPr>
        <w:t xml:space="preserve"> found while </w:t>
      </w:r>
      <w:r w:rsidR="001F3F2D">
        <w:rPr>
          <w:sz w:val="22"/>
          <w:szCs w:val="22"/>
        </w:rPr>
        <w:t xml:space="preserve">either computing </w:t>
      </w:r>
      <w:r w:rsidR="008260EA">
        <w:rPr>
          <w:sz w:val="22"/>
          <w:szCs w:val="22"/>
        </w:rPr>
        <w:t>the quadratic or cubic Bezier equation</w:t>
      </w:r>
      <w:r w:rsidR="00EE19D1">
        <w:rPr>
          <w:sz w:val="22"/>
          <w:szCs w:val="22"/>
        </w:rPr>
        <w:t>,</w:t>
      </w:r>
      <w:r w:rsidR="009229F6">
        <w:rPr>
          <w:sz w:val="22"/>
          <w:szCs w:val="22"/>
        </w:rPr>
        <w:t xml:space="preserve"> </w:t>
      </w:r>
      <w:r w:rsidR="00EF405A">
        <w:rPr>
          <w:sz w:val="22"/>
          <w:szCs w:val="22"/>
        </w:rPr>
        <w:t xml:space="preserve">the tangent of that point needs to be </w:t>
      </w:r>
      <w:r w:rsidR="00B44BAE">
        <w:rPr>
          <w:sz w:val="22"/>
          <w:szCs w:val="22"/>
        </w:rPr>
        <w:t>computed. Based on the</w:t>
      </w:r>
      <w:r w:rsidR="00BA216C">
        <w:rPr>
          <w:sz w:val="22"/>
          <w:szCs w:val="22"/>
        </w:rPr>
        <w:t xml:space="preserve"> tangent,</w:t>
      </w:r>
      <w:r w:rsidR="00225BD6">
        <w:rPr>
          <w:sz w:val="22"/>
          <w:szCs w:val="22"/>
        </w:rPr>
        <w:t xml:space="preserve"> both normal</w:t>
      </w:r>
      <w:r w:rsidR="00EE19D1">
        <w:rPr>
          <w:sz w:val="22"/>
          <w:szCs w:val="22"/>
        </w:rPr>
        <w:t xml:space="preserve"> vectors can be found</w:t>
      </w:r>
      <w:r w:rsidR="00133DB3">
        <w:rPr>
          <w:sz w:val="22"/>
          <w:szCs w:val="22"/>
        </w:rPr>
        <w:t>.</w:t>
      </w:r>
      <w:r w:rsidR="0007063A">
        <w:rPr>
          <w:sz w:val="22"/>
          <w:szCs w:val="22"/>
        </w:rPr>
        <w:t xml:space="preserve"> </w:t>
      </w:r>
      <w:r w:rsidR="006270E5">
        <w:rPr>
          <w:sz w:val="22"/>
          <w:szCs w:val="22"/>
        </w:rPr>
        <w:t xml:space="preserve">Doing that for all points and simultaneously </w:t>
      </w:r>
      <w:r w:rsidR="0042336E">
        <w:rPr>
          <w:sz w:val="22"/>
          <w:szCs w:val="22"/>
        </w:rPr>
        <w:lastRenderedPageBreak/>
        <w:t xml:space="preserve">summing each normal vector with its corresponding point </w:t>
      </w:r>
      <w:r w:rsidR="002E6D93">
        <w:rPr>
          <w:sz w:val="22"/>
          <w:szCs w:val="22"/>
        </w:rPr>
        <w:t xml:space="preserve">will </w:t>
      </w:r>
      <w:r w:rsidR="00CE69DE">
        <w:rPr>
          <w:sz w:val="22"/>
          <w:szCs w:val="22"/>
        </w:rPr>
        <w:t xml:space="preserve">give the </w:t>
      </w:r>
      <w:r w:rsidR="00D014C8">
        <w:rPr>
          <w:sz w:val="22"/>
          <w:szCs w:val="22"/>
        </w:rPr>
        <w:t xml:space="preserve">contour of the </w:t>
      </w:r>
      <w:r w:rsidR="00312500">
        <w:rPr>
          <w:sz w:val="22"/>
          <w:szCs w:val="22"/>
        </w:rPr>
        <w:t>curved street segment.</w:t>
      </w:r>
      <w:r w:rsidR="00614020">
        <w:rPr>
          <w:sz w:val="22"/>
          <w:szCs w:val="22"/>
        </w:rPr>
        <w:t xml:space="preserve"> </w:t>
      </w:r>
    </w:p>
    <w:p w14:paraId="274B1460" w14:textId="39FEBB90" w:rsidR="00E3274A" w:rsidRDefault="00E3274A" w:rsidP="00546242">
      <w:pPr>
        <w:rPr>
          <w:sz w:val="22"/>
          <w:szCs w:val="22"/>
        </w:rPr>
      </w:pPr>
    </w:p>
    <w:p w14:paraId="7C6E4F36" w14:textId="605E7008" w:rsidR="00E3274A" w:rsidRDefault="00E3274A" w:rsidP="00546242">
      <w:pPr>
        <w:rPr>
          <w:sz w:val="22"/>
          <w:szCs w:val="22"/>
        </w:rPr>
      </w:pPr>
      <w:r>
        <w:rPr>
          <w:sz w:val="22"/>
          <w:szCs w:val="22"/>
        </w:rPr>
        <w:t>(curve pictures with normal and tangents)</w:t>
      </w:r>
    </w:p>
    <w:p w14:paraId="11CD817B" w14:textId="77777777" w:rsidR="00E3274A" w:rsidRDefault="00E3274A" w:rsidP="00546242">
      <w:pPr>
        <w:rPr>
          <w:sz w:val="22"/>
          <w:szCs w:val="22"/>
        </w:rPr>
      </w:pPr>
    </w:p>
    <w:p w14:paraId="79AECC4C" w14:textId="5E99EC9F" w:rsidR="005A04B4" w:rsidRDefault="00EB1DD9" w:rsidP="00546242">
      <w:pPr>
        <w:rPr>
          <w:sz w:val="22"/>
          <w:szCs w:val="22"/>
        </w:rPr>
      </w:pPr>
      <w:r>
        <w:rPr>
          <w:sz w:val="22"/>
          <w:szCs w:val="22"/>
        </w:rPr>
        <w:t>However</w:t>
      </w:r>
      <w:r w:rsidR="00DF1A2C">
        <w:rPr>
          <w:sz w:val="22"/>
          <w:szCs w:val="22"/>
        </w:rPr>
        <w:t>,</w:t>
      </w:r>
      <w:r w:rsidR="00DF1A2C" w:rsidRPr="00DF1A2C">
        <w:rPr>
          <w:sz w:val="22"/>
          <w:szCs w:val="22"/>
        </w:rPr>
        <w:t xml:space="preserve"> in case of a really small curve</w:t>
      </w:r>
      <w:r w:rsidR="00A920D2">
        <w:rPr>
          <w:sz w:val="22"/>
          <w:szCs w:val="22"/>
        </w:rPr>
        <w:t xml:space="preserve"> axis</w:t>
      </w:r>
      <w:r w:rsidR="00DF1A2C" w:rsidRPr="00DF1A2C">
        <w:rPr>
          <w:sz w:val="22"/>
          <w:szCs w:val="22"/>
        </w:rPr>
        <w:t xml:space="preserve"> the</w:t>
      </w:r>
      <w:r w:rsidR="007E4B5B">
        <w:rPr>
          <w:sz w:val="22"/>
          <w:szCs w:val="22"/>
        </w:rPr>
        <w:t xml:space="preserve"> inner</w:t>
      </w:r>
      <w:r w:rsidR="00EC657F">
        <w:rPr>
          <w:sz w:val="22"/>
          <w:szCs w:val="22"/>
        </w:rPr>
        <w:t xml:space="preserve"> offset </w:t>
      </w:r>
      <w:r w:rsidR="00322060">
        <w:rPr>
          <w:sz w:val="22"/>
          <w:szCs w:val="22"/>
        </w:rPr>
        <w:t>curve</w:t>
      </w:r>
      <w:r w:rsidR="00DF1A2C" w:rsidRPr="00DF1A2C">
        <w:rPr>
          <w:sz w:val="22"/>
          <w:szCs w:val="22"/>
        </w:rPr>
        <w:t xml:space="preserve"> would intercept itself</w:t>
      </w:r>
      <w:r w:rsidR="00C50F4E">
        <w:rPr>
          <w:sz w:val="22"/>
          <w:szCs w:val="22"/>
        </w:rPr>
        <w:t xml:space="preserve"> causing the </w:t>
      </w:r>
      <w:r w:rsidR="00DC4E27">
        <w:rPr>
          <w:sz w:val="22"/>
          <w:szCs w:val="22"/>
        </w:rPr>
        <w:t>street segment to</w:t>
      </w:r>
      <w:r w:rsidR="00473E9F">
        <w:rPr>
          <w:sz w:val="22"/>
          <w:szCs w:val="22"/>
        </w:rPr>
        <w:t xml:space="preserve"> </w:t>
      </w:r>
      <w:r w:rsidR="00AC54F4">
        <w:rPr>
          <w:sz w:val="22"/>
          <w:szCs w:val="22"/>
        </w:rPr>
        <w:t>fail.</w:t>
      </w:r>
      <w:r w:rsidR="00283627">
        <w:rPr>
          <w:sz w:val="22"/>
          <w:szCs w:val="22"/>
        </w:rPr>
        <w:t xml:space="preserve"> (how to fix)</w:t>
      </w:r>
      <w:r w:rsidR="00125C1F">
        <w:rPr>
          <w:sz w:val="22"/>
          <w:szCs w:val="22"/>
        </w:rPr>
        <w:t xml:space="preserve">. </w:t>
      </w:r>
    </w:p>
    <w:p w14:paraId="40952171" w14:textId="2EBDC67F" w:rsidR="005A04B4" w:rsidRDefault="00E12E5A" w:rsidP="00546242">
      <w:pPr>
        <w:rPr>
          <w:sz w:val="22"/>
          <w:szCs w:val="22"/>
        </w:rPr>
      </w:pPr>
      <w:r>
        <w:rPr>
          <w:noProof/>
        </w:rPr>
        <w:drawing>
          <wp:anchor distT="0" distB="0" distL="114300" distR="114300" simplePos="0" relativeHeight="251632128" behindDoc="0" locked="0" layoutInCell="1" allowOverlap="1" wp14:anchorId="0A3E8062" wp14:editId="2834CCBA">
            <wp:simplePos x="0" y="0"/>
            <wp:positionH relativeFrom="column">
              <wp:posOffset>2918460</wp:posOffset>
            </wp:positionH>
            <wp:positionV relativeFrom="paragraph">
              <wp:posOffset>7620</wp:posOffset>
            </wp:positionV>
            <wp:extent cx="1852930" cy="1310640"/>
            <wp:effectExtent l="0" t="0" r="0" b="381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44488" t="35902" r="44415" b="50149"/>
                    <a:stretch/>
                  </pic:blipFill>
                  <pic:spPr bwMode="auto">
                    <a:xfrm>
                      <a:off x="0" y="0"/>
                      <a:ext cx="1852930" cy="131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682C">
        <w:rPr>
          <w:noProof/>
        </w:rPr>
        <w:drawing>
          <wp:inline distT="0" distB="0" distL="0" distR="0" wp14:anchorId="22E249C2" wp14:editId="0C9EC441">
            <wp:extent cx="1927860" cy="1286893"/>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4186" t="35724" r="44178" b="50467"/>
                    <a:stretch/>
                  </pic:blipFill>
                  <pic:spPr bwMode="auto">
                    <a:xfrm>
                      <a:off x="0" y="0"/>
                      <a:ext cx="1958436" cy="1307303"/>
                    </a:xfrm>
                    <a:prstGeom prst="rect">
                      <a:avLst/>
                    </a:prstGeom>
                    <a:ln>
                      <a:noFill/>
                    </a:ln>
                    <a:extLst>
                      <a:ext uri="{53640926-AAD7-44D8-BBD7-CCE9431645EC}">
                        <a14:shadowObscured xmlns:a14="http://schemas.microsoft.com/office/drawing/2010/main"/>
                      </a:ext>
                    </a:extLst>
                  </pic:spPr>
                </pic:pic>
              </a:graphicData>
            </a:graphic>
          </wp:inline>
        </w:drawing>
      </w:r>
    </w:p>
    <w:p w14:paraId="155B8ED2" w14:textId="55C75426" w:rsidR="00E12E5A" w:rsidRDefault="00E12E5A" w:rsidP="00546242">
      <w:pPr>
        <w:rPr>
          <w:sz w:val="22"/>
          <w:szCs w:val="22"/>
        </w:rPr>
      </w:pPr>
    </w:p>
    <w:p w14:paraId="06BEF132" w14:textId="54A5789B" w:rsidR="003C21BE" w:rsidRDefault="00D316EA" w:rsidP="00546242">
      <w:pPr>
        <w:rPr>
          <w:sz w:val="22"/>
          <w:szCs w:val="22"/>
        </w:rPr>
      </w:pPr>
      <w:commentRangeStart w:id="24"/>
      <w:r>
        <w:rPr>
          <w:sz w:val="22"/>
          <w:szCs w:val="22"/>
        </w:rPr>
        <w:t xml:space="preserve">Tessellating </w:t>
      </w:r>
      <w:commentRangeEnd w:id="24"/>
      <w:r w:rsidR="00B55367">
        <w:rPr>
          <w:rStyle w:val="CommentReference"/>
        </w:rPr>
        <w:commentReference w:id="24"/>
      </w:r>
      <w:r w:rsidR="000E665D">
        <w:rPr>
          <w:sz w:val="22"/>
          <w:szCs w:val="22"/>
        </w:rPr>
        <w:t>…</w:t>
      </w:r>
    </w:p>
    <w:p w14:paraId="7713B0B2" w14:textId="7D13A08D" w:rsidR="00E471C3" w:rsidRDefault="00F41252" w:rsidP="00546242">
      <w:pPr>
        <w:rPr>
          <w:sz w:val="22"/>
          <w:szCs w:val="22"/>
        </w:rPr>
      </w:pPr>
      <w:r>
        <w:rPr>
          <w:noProof/>
        </w:rPr>
        <w:drawing>
          <wp:inline distT="0" distB="0" distL="0" distR="0" wp14:anchorId="75034B50" wp14:editId="41DBAC6F">
            <wp:extent cx="1629410" cy="1081641"/>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6385" t="47517" r="46337" b="43893"/>
                    <a:stretch/>
                  </pic:blipFill>
                  <pic:spPr bwMode="auto">
                    <a:xfrm>
                      <a:off x="0" y="0"/>
                      <a:ext cx="1660951" cy="1102579"/>
                    </a:xfrm>
                    <a:prstGeom prst="rect">
                      <a:avLst/>
                    </a:prstGeom>
                    <a:ln>
                      <a:noFill/>
                    </a:ln>
                    <a:extLst>
                      <a:ext uri="{53640926-AAD7-44D8-BBD7-CCE9431645EC}">
                        <a14:shadowObscured xmlns:a14="http://schemas.microsoft.com/office/drawing/2010/main"/>
                      </a:ext>
                    </a:extLst>
                  </pic:spPr>
                </pic:pic>
              </a:graphicData>
            </a:graphic>
          </wp:inline>
        </w:drawing>
      </w:r>
    </w:p>
    <w:p w14:paraId="03CE67F9" w14:textId="77777777" w:rsidR="00E471C3" w:rsidRDefault="00E471C3" w:rsidP="00546242">
      <w:pPr>
        <w:rPr>
          <w:sz w:val="22"/>
          <w:szCs w:val="22"/>
        </w:rPr>
      </w:pPr>
    </w:p>
    <w:p w14:paraId="5A112B8D" w14:textId="16842469" w:rsidR="00705D3D" w:rsidRPr="009871EC" w:rsidRDefault="00705D3D" w:rsidP="00546242">
      <w:pPr>
        <w:rPr>
          <w:sz w:val="22"/>
          <w:szCs w:val="22"/>
        </w:rPr>
      </w:pPr>
    </w:p>
    <w:p w14:paraId="3C42D0E6" w14:textId="2E035205" w:rsidR="00D249D4" w:rsidRPr="009871EC" w:rsidRDefault="00D249D4" w:rsidP="00546242">
      <w:pPr>
        <w:rPr>
          <w:sz w:val="22"/>
          <w:szCs w:val="22"/>
        </w:rPr>
      </w:pPr>
    </w:p>
    <w:p w14:paraId="6CAC244F" w14:textId="77777777" w:rsidR="004860C4" w:rsidRPr="009871EC" w:rsidRDefault="004860C4" w:rsidP="004860C4">
      <w:pPr>
        <w:spacing w:after="0" w:line="240" w:lineRule="auto"/>
        <w:rPr>
          <w:sz w:val="22"/>
          <w:szCs w:val="22"/>
        </w:rPr>
      </w:pPr>
      <w:r w:rsidRPr="009871EC">
        <w:rPr>
          <w:sz w:val="22"/>
          <w:szCs w:val="22"/>
        </w:rPr>
        <w:t>Four points can define a cubic Bezier curve – P0, P1, P2, P3. The curve starts at P0 and ends at P3. The other two points provide directional information and they don’t get intersected by the curve. The distance between them (P1 and P2) also determine “how far” and “how fast” the curve moves towards P1 before turning towards P2*</w:t>
      </w:r>
    </w:p>
    <w:p w14:paraId="506E665A" w14:textId="52337590" w:rsidR="00D249D4" w:rsidRPr="009871EC" w:rsidRDefault="00D249D4" w:rsidP="00546242">
      <w:pPr>
        <w:rPr>
          <w:sz w:val="22"/>
          <w:szCs w:val="22"/>
        </w:rPr>
      </w:pPr>
    </w:p>
    <w:p w14:paraId="1B31F393" w14:textId="06E040A5" w:rsidR="004860C4" w:rsidRPr="009871EC" w:rsidRDefault="004860C4" w:rsidP="00546242">
      <w:pPr>
        <w:rPr>
          <w:sz w:val="22"/>
          <w:szCs w:val="22"/>
        </w:rPr>
      </w:pPr>
    </w:p>
    <w:p w14:paraId="641CBBF4" w14:textId="77777777" w:rsidR="004860C4" w:rsidRPr="009871EC" w:rsidRDefault="004860C4" w:rsidP="00546242">
      <w:pPr>
        <w:rPr>
          <w:sz w:val="22"/>
          <w:szCs w:val="22"/>
        </w:rPr>
      </w:pPr>
    </w:p>
    <w:p w14:paraId="25330A07" w14:textId="77777777" w:rsidR="004860C4" w:rsidRPr="009871EC" w:rsidRDefault="004860C4" w:rsidP="00546242">
      <w:pPr>
        <w:rPr>
          <w:sz w:val="22"/>
          <w:szCs w:val="22"/>
        </w:rPr>
      </w:pPr>
    </w:p>
    <w:p w14:paraId="46825AF7" w14:textId="235E1C03" w:rsidR="00546242" w:rsidRPr="009871EC" w:rsidRDefault="00546242" w:rsidP="00546242">
      <w:pPr>
        <w:rPr>
          <w:sz w:val="22"/>
          <w:szCs w:val="22"/>
        </w:rPr>
      </w:pPr>
      <w:r w:rsidRPr="009871EC">
        <w:rPr>
          <w:sz w:val="22"/>
          <w:szCs w:val="22"/>
        </w:rPr>
        <w:t>After de</w:t>
      </w:r>
      <w:r w:rsidR="00AB1F6E" w:rsidRPr="009871EC">
        <w:rPr>
          <w:sz w:val="22"/>
          <w:szCs w:val="22"/>
        </w:rPr>
        <w:t>fining a street network in the form of a graph</w:t>
      </w:r>
      <w:r w:rsidR="00546923" w:rsidRPr="009871EC">
        <w:rPr>
          <w:sz w:val="22"/>
          <w:szCs w:val="22"/>
        </w:rPr>
        <w:t xml:space="preserve"> consisting of</w:t>
      </w:r>
      <w:r w:rsidR="008A5396" w:rsidRPr="009871EC">
        <w:rPr>
          <w:sz w:val="22"/>
          <w:szCs w:val="22"/>
        </w:rPr>
        <w:t xml:space="preserve"> nodes and edges</w:t>
      </w:r>
      <w:r w:rsidR="00B746C2" w:rsidRPr="009871EC">
        <w:rPr>
          <w:sz w:val="22"/>
          <w:szCs w:val="22"/>
        </w:rPr>
        <w:t xml:space="preserve">, </w:t>
      </w:r>
      <w:r w:rsidR="008D1151" w:rsidRPr="009871EC">
        <w:rPr>
          <w:sz w:val="22"/>
          <w:szCs w:val="22"/>
        </w:rPr>
        <w:t xml:space="preserve"> </w:t>
      </w:r>
      <w:r w:rsidR="00A54A0A" w:rsidRPr="009871EC">
        <w:rPr>
          <w:sz w:val="22"/>
          <w:szCs w:val="22"/>
        </w:rPr>
        <w:t xml:space="preserve">each </w:t>
      </w:r>
      <w:r w:rsidR="000A21F0" w:rsidRPr="009871EC">
        <w:rPr>
          <w:sz w:val="22"/>
          <w:szCs w:val="22"/>
        </w:rPr>
        <w:t>edge</w:t>
      </w:r>
      <w:r w:rsidR="008A7BC3" w:rsidRPr="009871EC">
        <w:rPr>
          <w:sz w:val="22"/>
          <w:szCs w:val="22"/>
        </w:rPr>
        <w:t xml:space="preserve"> can act as the axis of a</w:t>
      </w:r>
      <w:r w:rsidR="008706C1" w:rsidRPr="009871EC">
        <w:rPr>
          <w:sz w:val="22"/>
          <w:szCs w:val="22"/>
        </w:rPr>
        <w:t>n individual</w:t>
      </w:r>
      <w:r w:rsidR="008A7BC3" w:rsidRPr="009871EC">
        <w:rPr>
          <w:sz w:val="22"/>
          <w:szCs w:val="22"/>
        </w:rPr>
        <w:t xml:space="preserve"> street segment. </w:t>
      </w:r>
      <w:r w:rsidR="006D205B" w:rsidRPr="009871EC">
        <w:rPr>
          <w:sz w:val="22"/>
          <w:szCs w:val="22"/>
        </w:rPr>
        <w:t>Those segments can have different widt</w:t>
      </w:r>
      <w:r w:rsidR="00366BF4" w:rsidRPr="009871EC">
        <w:rPr>
          <w:sz w:val="22"/>
          <w:szCs w:val="22"/>
        </w:rPr>
        <w:t xml:space="preserve">h depending on the street type. However, offsetting the edge axis on both sides to resemble a street </w:t>
      </w:r>
      <w:r w:rsidR="00B125D9" w:rsidRPr="009871EC">
        <w:rPr>
          <w:sz w:val="22"/>
          <w:szCs w:val="22"/>
        </w:rPr>
        <w:t>requires</w:t>
      </w:r>
      <w:r w:rsidR="0032673C" w:rsidRPr="009871EC">
        <w:rPr>
          <w:sz w:val="22"/>
          <w:szCs w:val="22"/>
        </w:rPr>
        <w:t xml:space="preserve"> </w:t>
      </w:r>
      <w:r w:rsidR="00C22BC3" w:rsidRPr="009871EC">
        <w:rPr>
          <w:sz w:val="22"/>
          <w:szCs w:val="22"/>
        </w:rPr>
        <w:t>the finding of offset directions and length.</w:t>
      </w:r>
      <w:r w:rsidR="00C70D9F" w:rsidRPr="009871EC">
        <w:rPr>
          <w:sz w:val="22"/>
          <w:szCs w:val="22"/>
        </w:rPr>
        <w:t xml:space="preserve"> </w:t>
      </w:r>
    </w:p>
    <w:p w14:paraId="44DDC572" w14:textId="13063FA0" w:rsidR="00546242" w:rsidRPr="009871EC" w:rsidRDefault="00546242" w:rsidP="00546242">
      <w:pPr>
        <w:rPr>
          <w:sz w:val="22"/>
          <w:szCs w:val="22"/>
        </w:rPr>
      </w:pPr>
    </w:p>
    <w:p w14:paraId="71C389B4" w14:textId="68ECB87A" w:rsidR="006D19E8" w:rsidRPr="009871EC" w:rsidRDefault="006D19E8" w:rsidP="00546242">
      <w:pPr>
        <w:rPr>
          <w:sz w:val="22"/>
          <w:szCs w:val="22"/>
        </w:rPr>
      </w:pPr>
      <w:r w:rsidRPr="009871EC">
        <w:rPr>
          <w:sz w:val="22"/>
          <w:szCs w:val="22"/>
        </w:rPr>
        <w:t xml:space="preserve">However, the focus is clearly to reconstruct road and not streets. Streets are much more complex objects </w:t>
      </w:r>
      <w:r w:rsidR="00975CFB" w:rsidRPr="009871EC">
        <w:rPr>
          <w:sz w:val="22"/>
          <w:szCs w:val="22"/>
        </w:rPr>
        <w:t xml:space="preserve">than roads, as they express the </w:t>
      </w:r>
      <w:r w:rsidRPr="009871EC">
        <w:rPr>
          <w:sz w:val="22"/>
          <w:szCs w:val="22"/>
        </w:rPr>
        <w:t>complexity</w:t>
      </w:r>
      <w:r w:rsidR="00975CFB" w:rsidRPr="009871EC">
        <w:rPr>
          <w:sz w:val="22"/>
          <w:szCs w:val="22"/>
        </w:rPr>
        <w:t xml:space="preserve"> </w:t>
      </w:r>
      <w:r w:rsidRPr="009871EC">
        <w:rPr>
          <w:sz w:val="22"/>
          <w:szCs w:val="22"/>
        </w:rPr>
        <w:t>of</w:t>
      </w:r>
      <w:r w:rsidR="00975CFB" w:rsidRPr="009871EC">
        <w:rPr>
          <w:sz w:val="22"/>
          <w:szCs w:val="22"/>
        </w:rPr>
        <w:t xml:space="preserve"> </w:t>
      </w:r>
      <w:r w:rsidRPr="009871EC">
        <w:rPr>
          <w:sz w:val="22"/>
          <w:szCs w:val="22"/>
        </w:rPr>
        <w:t>a</w:t>
      </w:r>
      <w:r w:rsidR="00975CFB" w:rsidRPr="009871EC">
        <w:rPr>
          <w:sz w:val="22"/>
          <w:szCs w:val="22"/>
        </w:rPr>
        <w:t xml:space="preserve"> </w:t>
      </w:r>
      <w:r w:rsidRPr="009871EC">
        <w:rPr>
          <w:sz w:val="22"/>
          <w:szCs w:val="22"/>
        </w:rPr>
        <w:t>city,</w:t>
      </w:r>
      <w:r w:rsidR="00975CFB" w:rsidRPr="009871EC">
        <w:rPr>
          <w:sz w:val="22"/>
          <w:szCs w:val="22"/>
        </w:rPr>
        <w:t xml:space="preserve"> </w:t>
      </w:r>
      <w:r w:rsidRPr="009871EC">
        <w:rPr>
          <w:sz w:val="22"/>
          <w:szCs w:val="22"/>
        </w:rPr>
        <w:t>and</w:t>
      </w:r>
      <w:r w:rsidR="00975CFB" w:rsidRPr="009871EC">
        <w:rPr>
          <w:sz w:val="22"/>
          <w:szCs w:val="22"/>
        </w:rPr>
        <w:t xml:space="preserve"> </w:t>
      </w:r>
      <w:r w:rsidRPr="009871EC">
        <w:rPr>
          <w:sz w:val="22"/>
          <w:szCs w:val="22"/>
        </w:rPr>
        <w:t>contains</w:t>
      </w:r>
      <w:r w:rsidR="00975CFB" w:rsidRPr="009871EC">
        <w:rPr>
          <w:sz w:val="22"/>
          <w:szCs w:val="22"/>
        </w:rPr>
        <w:t xml:space="preserve"> </w:t>
      </w:r>
      <w:r w:rsidRPr="009871EC">
        <w:rPr>
          <w:sz w:val="22"/>
          <w:szCs w:val="22"/>
        </w:rPr>
        <w:t>urban</w:t>
      </w:r>
      <w:r w:rsidR="00975CFB" w:rsidRPr="009871EC">
        <w:rPr>
          <w:sz w:val="22"/>
          <w:szCs w:val="22"/>
        </w:rPr>
        <w:t xml:space="preserve"> </w:t>
      </w:r>
      <w:r w:rsidRPr="009871EC">
        <w:rPr>
          <w:sz w:val="22"/>
          <w:szCs w:val="22"/>
        </w:rPr>
        <w:t>objects,</w:t>
      </w:r>
      <w:r w:rsidR="00975CFB" w:rsidRPr="009871EC">
        <w:rPr>
          <w:sz w:val="22"/>
          <w:szCs w:val="22"/>
        </w:rPr>
        <w:t xml:space="preserve"> </w:t>
      </w:r>
      <w:r w:rsidRPr="009871EC">
        <w:rPr>
          <w:sz w:val="22"/>
          <w:szCs w:val="22"/>
        </w:rPr>
        <w:t>places,</w:t>
      </w:r>
      <w:r w:rsidR="00975CFB" w:rsidRPr="009871EC">
        <w:rPr>
          <w:sz w:val="22"/>
          <w:szCs w:val="22"/>
        </w:rPr>
        <w:t xml:space="preserve"> </w:t>
      </w:r>
      <w:r w:rsidRPr="009871EC">
        <w:rPr>
          <w:sz w:val="22"/>
          <w:szCs w:val="22"/>
        </w:rPr>
        <w:t>temporary structures(like</w:t>
      </w:r>
      <w:r w:rsidR="00975CFB" w:rsidRPr="009871EC">
        <w:rPr>
          <w:sz w:val="22"/>
          <w:szCs w:val="22"/>
        </w:rPr>
        <w:t xml:space="preserve"> </w:t>
      </w:r>
      <w:r w:rsidRPr="009871EC">
        <w:rPr>
          <w:sz w:val="22"/>
          <w:szCs w:val="22"/>
        </w:rPr>
        <w:t>a</w:t>
      </w:r>
      <w:r w:rsidR="00975CFB" w:rsidRPr="009871EC">
        <w:rPr>
          <w:sz w:val="22"/>
          <w:szCs w:val="22"/>
        </w:rPr>
        <w:t xml:space="preserve"> </w:t>
      </w:r>
      <w:r w:rsidRPr="009871EC">
        <w:rPr>
          <w:sz w:val="22"/>
          <w:szCs w:val="22"/>
        </w:rPr>
        <w:t>marketplace).</w:t>
      </w:r>
      <w:r w:rsidR="003E4D09" w:rsidRPr="009871EC">
        <w:rPr>
          <w:sz w:val="22"/>
          <w:szCs w:val="22"/>
        </w:rPr>
        <w:t xml:space="preserve"> [junctions]</w:t>
      </w:r>
    </w:p>
    <w:p w14:paraId="38FB6935" w14:textId="0ECF52B4" w:rsidR="006D19E8" w:rsidRPr="009871EC" w:rsidRDefault="006D19E8" w:rsidP="00546242">
      <w:pPr>
        <w:rPr>
          <w:sz w:val="22"/>
          <w:szCs w:val="22"/>
        </w:rPr>
      </w:pPr>
    </w:p>
    <w:p w14:paraId="42A46D80" w14:textId="3F08EC39" w:rsidR="008C690D" w:rsidRPr="009871EC" w:rsidRDefault="008C690D" w:rsidP="008C690D">
      <w:pPr>
        <w:rPr>
          <w:sz w:val="22"/>
          <w:szCs w:val="22"/>
        </w:rPr>
      </w:pPr>
      <w:r w:rsidRPr="009871EC">
        <w:rPr>
          <w:sz w:val="22"/>
          <w:szCs w:val="22"/>
        </w:rPr>
        <w:t>The aim may also be to create a road network as the base layout of a city. Indeed, stemming from t</w:t>
      </w:r>
      <w:r w:rsidR="00671477" w:rsidRPr="009871EC">
        <w:rPr>
          <w:sz w:val="22"/>
          <w:szCs w:val="22"/>
        </w:rPr>
        <w:t>he seminal work of Parish and M</w:t>
      </w:r>
      <w:r w:rsidRPr="009871EC">
        <w:rPr>
          <w:sz w:val="22"/>
          <w:szCs w:val="22"/>
        </w:rPr>
        <w:t>uller (2001), a whole family</w:t>
      </w:r>
      <w:r w:rsidR="00671477" w:rsidRPr="009871EC">
        <w:rPr>
          <w:sz w:val="22"/>
          <w:szCs w:val="22"/>
        </w:rPr>
        <w:t xml:space="preserve"> of methods ﬁrst creates a road </w:t>
      </w:r>
      <w:r w:rsidRPr="009871EC">
        <w:rPr>
          <w:sz w:val="22"/>
          <w:szCs w:val="22"/>
        </w:rPr>
        <w:t>network</w:t>
      </w:r>
      <w:r w:rsidR="00671477" w:rsidRPr="009871EC">
        <w:rPr>
          <w:sz w:val="22"/>
          <w:szCs w:val="22"/>
        </w:rPr>
        <w:t xml:space="preserve"> </w:t>
      </w:r>
      <w:r w:rsidRPr="009871EC">
        <w:rPr>
          <w:sz w:val="22"/>
          <w:szCs w:val="22"/>
        </w:rPr>
        <w:t>procedurally,</w:t>
      </w:r>
      <w:r w:rsidR="00671477" w:rsidRPr="009871EC">
        <w:rPr>
          <w:sz w:val="22"/>
          <w:szCs w:val="22"/>
        </w:rPr>
        <w:t xml:space="preserve"> </w:t>
      </w:r>
      <w:r w:rsidRPr="009871EC">
        <w:rPr>
          <w:sz w:val="22"/>
          <w:szCs w:val="22"/>
        </w:rPr>
        <w:t>then</w:t>
      </w:r>
      <w:r w:rsidR="00671477" w:rsidRPr="009871EC">
        <w:rPr>
          <w:sz w:val="22"/>
          <w:szCs w:val="22"/>
        </w:rPr>
        <w:t xml:space="preserve"> </w:t>
      </w:r>
      <w:r w:rsidRPr="009871EC">
        <w:rPr>
          <w:sz w:val="22"/>
          <w:szCs w:val="22"/>
        </w:rPr>
        <w:t>creates</w:t>
      </w:r>
      <w:r w:rsidR="00671477" w:rsidRPr="009871EC">
        <w:rPr>
          <w:sz w:val="22"/>
          <w:szCs w:val="22"/>
        </w:rPr>
        <w:t xml:space="preserve"> </w:t>
      </w:r>
      <w:r w:rsidRPr="009871EC">
        <w:rPr>
          <w:sz w:val="22"/>
          <w:szCs w:val="22"/>
        </w:rPr>
        <w:t>parcels</w:t>
      </w:r>
      <w:r w:rsidR="00671477" w:rsidRPr="009871EC">
        <w:rPr>
          <w:sz w:val="22"/>
          <w:szCs w:val="22"/>
        </w:rPr>
        <w:t xml:space="preserve"> </w:t>
      </w:r>
      <w:r w:rsidRPr="009871EC">
        <w:rPr>
          <w:sz w:val="22"/>
          <w:szCs w:val="22"/>
        </w:rPr>
        <w:t>and</w:t>
      </w:r>
      <w:r w:rsidR="00671477" w:rsidRPr="009871EC">
        <w:rPr>
          <w:sz w:val="22"/>
          <w:szCs w:val="22"/>
        </w:rPr>
        <w:t xml:space="preserve"> </w:t>
      </w:r>
      <w:r w:rsidRPr="009871EC">
        <w:rPr>
          <w:sz w:val="22"/>
          <w:szCs w:val="22"/>
        </w:rPr>
        <w:t>extrudes</w:t>
      </w:r>
      <w:r w:rsidR="00671477" w:rsidRPr="009871EC">
        <w:rPr>
          <w:sz w:val="22"/>
          <w:szCs w:val="22"/>
        </w:rPr>
        <w:t xml:space="preserve"> </w:t>
      </w:r>
      <w:r w:rsidRPr="009871EC">
        <w:rPr>
          <w:sz w:val="22"/>
          <w:szCs w:val="22"/>
        </w:rPr>
        <w:t>these</w:t>
      </w:r>
      <w:r w:rsidR="00671477" w:rsidRPr="009871EC">
        <w:rPr>
          <w:sz w:val="22"/>
          <w:szCs w:val="22"/>
        </w:rPr>
        <w:t xml:space="preserve"> </w:t>
      </w:r>
      <w:r w:rsidRPr="009871EC">
        <w:rPr>
          <w:sz w:val="22"/>
          <w:szCs w:val="22"/>
        </w:rPr>
        <w:t>to</w:t>
      </w:r>
      <w:r w:rsidR="00671477" w:rsidRPr="009871EC">
        <w:rPr>
          <w:sz w:val="22"/>
          <w:szCs w:val="22"/>
        </w:rPr>
        <w:t xml:space="preserve"> </w:t>
      </w:r>
      <w:r w:rsidRPr="009871EC">
        <w:rPr>
          <w:sz w:val="22"/>
          <w:szCs w:val="22"/>
        </w:rPr>
        <w:t>create a</w:t>
      </w:r>
      <w:r w:rsidR="00671477" w:rsidRPr="009871EC">
        <w:rPr>
          <w:sz w:val="22"/>
          <w:szCs w:val="22"/>
        </w:rPr>
        <w:t xml:space="preserve"> </w:t>
      </w:r>
      <w:r w:rsidRPr="009871EC">
        <w:rPr>
          <w:sz w:val="22"/>
          <w:szCs w:val="22"/>
        </w:rPr>
        <w:t>virtual</w:t>
      </w:r>
      <w:r w:rsidR="00671477" w:rsidRPr="009871EC">
        <w:rPr>
          <w:sz w:val="22"/>
          <w:szCs w:val="22"/>
        </w:rPr>
        <w:t xml:space="preserve"> </w:t>
      </w:r>
      <w:r w:rsidRPr="009871EC">
        <w:rPr>
          <w:sz w:val="22"/>
          <w:szCs w:val="22"/>
        </w:rPr>
        <w:t>city. These</w:t>
      </w:r>
      <w:r w:rsidR="00E7144B" w:rsidRPr="009871EC">
        <w:rPr>
          <w:sz w:val="22"/>
          <w:szCs w:val="22"/>
        </w:rPr>
        <w:t xml:space="preserve"> </w:t>
      </w:r>
      <w:r w:rsidRPr="009871EC">
        <w:rPr>
          <w:sz w:val="22"/>
          <w:szCs w:val="22"/>
        </w:rPr>
        <w:t>methods</w:t>
      </w:r>
      <w:r w:rsidR="00E7144B" w:rsidRPr="009871EC">
        <w:rPr>
          <w:sz w:val="22"/>
          <w:szCs w:val="22"/>
        </w:rPr>
        <w:t xml:space="preserve"> </w:t>
      </w:r>
      <w:r w:rsidRPr="009871EC">
        <w:rPr>
          <w:sz w:val="22"/>
          <w:szCs w:val="22"/>
        </w:rPr>
        <w:t>are</w:t>
      </w:r>
      <w:r w:rsidR="00E7144B" w:rsidRPr="009871EC">
        <w:rPr>
          <w:sz w:val="22"/>
          <w:szCs w:val="22"/>
        </w:rPr>
        <w:t xml:space="preserve"> </w:t>
      </w:r>
      <w:r w:rsidRPr="009871EC">
        <w:rPr>
          <w:sz w:val="22"/>
          <w:szCs w:val="22"/>
        </w:rPr>
        <w:t>very</w:t>
      </w:r>
      <w:r w:rsidR="00E7144B" w:rsidRPr="009871EC">
        <w:rPr>
          <w:sz w:val="22"/>
          <w:szCs w:val="22"/>
        </w:rPr>
        <w:t xml:space="preserve"> </w:t>
      </w:r>
      <w:r w:rsidRPr="009871EC">
        <w:rPr>
          <w:sz w:val="22"/>
          <w:szCs w:val="22"/>
        </w:rPr>
        <w:t>powerful</w:t>
      </w:r>
      <w:r w:rsidR="00E7144B" w:rsidRPr="009871EC">
        <w:rPr>
          <w:sz w:val="22"/>
          <w:szCs w:val="22"/>
        </w:rPr>
        <w:t xml:space="preserve"> </w:t>
      </w:r>
      <w:r w:rsidRPr="009871EC">
        <w:rPr>
          <w:sz w:val="22"/>
          <w:szCs w:val="22"/>
        </w:rPr>
        <w:t>and</w:t>
      </w:r>
      <w:r w:rsidR="00E7144B" w:rsidRPr="009871EC">
        <w:rPr>
          <w:sz w:val="22"/>
          <w:szCs w:val="22"/>
        </w:rPr>
        <w:t xml:space="preserve"> </w:t>
      </w:r>
      <w:r w:rsidRPr="009871EC">
        <w:rPr>
          <w:sz w:val="22"/>
          <w:szCs w:val="22"/>
        </w:rPr>
        <w:t>expressive,</w:t>
      </w:r>
      <w:r w:rsidR="00B55367">
        <w:rPr>
          <w:sz w:val="22"/>
          <w:szCs w:val="22"/>
        </w:rPr>
        <w:t xml:space="preserve"> </w:t>
      </w:r>
      <w:r w:rsidRPr="009871EC">
        <w:rPr>
          <w:sz w:val="22"/>
          <w:szCs w:val="22"/>
        </w:rPr>
        <w:t>but they may be difﬁcult to control (that is, to adapt the method to get the desired result).</w:t>
      </w:r>
      <w:r w:rsidR="008835F9" w:rsidRPr="009871EC">
        <w:rPr>
          <w:sz w:val="22"/>
          <w:szCs w:val="22"/>
        </w:rPr>
        <w:t xml:space="preserve"> [junctions]</w:t>
      </w:r>
    </w:p>
    <w:p w14:paraId="2C96C0D8" w14:textId="6AC5FE32" w:rsidR="005A24DE" w:rsidRPr="009871EC" w:rsidRDefault="005A24DE" w:rsidP="008C690D">
      <w:pPr>
        <w:rPr>
          <w:sz w:val="22"/>
          <w:szCs w:val="22"/>
        </w:rPr>
      </w:pPr>
    </w:p>
    <w:p w14:paraId="48B5A951" w14:textId="57FA38BD" w:rsidR="005A24DE" w:rsidRPr="009871EC" w:rsidRDefault="005A24DE" w:rsidP="008C690D">
      <w:pPr>
        <w:rPr>
          <w:sz w:val="22"/>
          <w:szCs w:val="22"/>
        </w:rPr>
      </w:pPr>
      <w:r w:rsidRPr="009871EC">
        <w:rPr>
          <w:sz w:val="22"/>
          <w:szCs w:val="22"/>
        </w:rPr>
        <w:t>Real life streets are extremely complex and diverse; we do not aim at modelling all the possible streets in all their subtleties, but rather aim at modelling typical streets with a reasonable number of parameters.[junctions]</w:t>
      </w:r>
    </w:p>
    <w:p w14:paraId="6EB3E029" w14:textId="0EDD3760" w:rsidR="000F0360" w:rsidRDefault="000F0360" w:rsidP="00546242"/>
    <w:p w14:paraId="59717770" w14:textId="529CA197" w:rsidR="00A6641B" w:rsidRDefault="00A6641B" w:rsidP="00A6641B">
      <w:pPr>
        <w:pStyle w:val="Heading2"/>
      </w:pPr>
      <w:r w:rsidRPr="00A6641B">
        <w:t>2.3</w:t>
      </w:r>
      <w:r>
        <w:t xml:space="preserve"> Junctions</w:t>
      </w:r>
    </w:p>
    <w:p w14:paraId="3E8437A5" w14:textId="02F88AD0" w:rsidR="00AF0E78" w:rsidRDefault="00AF0E78" w:rsidP="00355B41">
      <w:pPr>
        <w:pStyle w:val="Heading3"/>
      </w:pPr>
      <w:r>
        <w:t>2.3.1 Computation of arcs</w:t>
      </w:r>
    </w:p>
    <w:p w14:paraId="78FF8A16" w14:textId="54CDE467" w:rsidR="0080300A" w:rsidRPr="00287B8D" w:rsidRDefault="00287B8D" w:rsidP="00287B8D">
      <w:r>
        <w:t>discuss the two cases</w:t>
      </w:r>
      <w:r w:rsidR="00AD0ADA">
        <w:t xml:space="preserve"> of curves</w:t>
      </w:r>
    </w:p>
    <w:p w14:paraId="03CBEDB2" w14:textId="0D1DEB6C" w:rsidR="00AF0E78" w:rsidRDefault="00AF0E78" w:rsidP="00355B41">
      <w:pPr>
        <w:pStyle w:val="Heading3"/>
      </w:pPr>
      <w:r>
        <w:t>2.3.2 Computation of surfaces from arcs</w:t>
      </w:r>
    </w:p>
    <w:p w14:paraId="4FDD478E" w14:textId="26867062" w:rsidR="00ED4910" w:rsidRPr="00ED4910" w:rsidRDefault="0080300A" w:rsidP="00ED4910">
      <w:r>
        <w:t>say that the streets are cut</w:t>
      </w:r>
    </w:p>
    <w:p w14:paraId="6F852955" w14:textId="49D276DD" w:rsidR="00BB1F80" w:rsidRPr="00161397" w:rsidRDefault="00BB1F80" w:rsidP="00BB1F80"/>
    <w:p w14:paraId="628FA082" w14:textId="5078ABEA" w:rsidR="00BB1F80" w:rsidRDefault="00A36210" w:rsidP="00BB1F80">
      <w:pPr>
        <w:pStyle w:val="Heading2"/>
        <w:rPr>
          <w:noProof/>
        </w:rPr>
      </w:pPr>
      <w:r>
        <w:rPr>
          <w:noProof/>
        </w:rPr>
        <w:t>2.4 Building Parcels</w:t>
      </w:r>
    </w:p>
    <w:p w14:paraId="728ED879" w14:textId="02C63CAF" w:rsidR="009612BD" w:rsidRDefault="009612BD" w:rsidP="0080300A">
      <w:r>
        <w:t>2.4.1</w:t>
      </w:r>
      <w:r w:rsidR="00826EB3">
        <w:t xml:space="preserve"> Finding parcels</w:t>
      </w:r>
    </w:p>
    <w:p w14:paraId="535F7ABD" w14:textId="4562B69D" w:rsidR="009612BD" w:rsidRDefault="009612BD" w:rsidP="0080300A">
      <w:r>
        <w:t>2.4.2</w:t>
      </w:r>
      <w:r w:rsidR="00826EB3">
        <w:t xml:space="preserve"> Subdividing parcels</w:t>
      </w:r>
    </w:p>
    <w:p w14:paraId="40680AD2" w14:textId="6E16C876" w:rsidR="0080300A" w:rsidRDefault="0080300A" w:rsidP="0080300A">
      <w:r>
        <w:t>make two subsections - finding the whole parcel and subdividing it</w:t>
      </w:r>
    </w:p>
    <w:p w14:paraId="38BD3F15" w14:textId="54901D01" w:rsidR="0080300A" w:rsidRDefault="0080300A" w:rsidP="0080300A"/>
    <w:p w14:paraId="37B59BB6" w14:textId="77777777" w:rsidR="0080300A" w:rsidRPr="0080300A" w:rsidRDefault="0080300A" w:rsidP="0080300A"/>
    <w:p w14:paraId="0A1B68F2" w14:textId="1C9B691F" w:rsidR="00F41BF9" w:rsidRPr="00F41BF9" w:rsidRDefault="00F41BF9" w:rsidP="00F41BF9">
      <w:r w:rsidRPr="00196F06">
        <w:rPr>
          <w:sz w:val="22"/>
        </w:rPr>
        <w:t>What follows after road map generation is allocation of building’s space. Small areas surrounded by streets act as spaces called blocks which we assume that can be inhabited.</w:t>
      </w:r>
    </w:p>
    <w:p w14:paraId="27803EE1" w14:textId="77777777" w:rsidR="008852D2" w:rsidRDefault="008852D2" w:rsidP="00CF0B07">
      <w:pPr>
        <w:spacing w:line="360" w:lineRule="auto"/>
        <w:rPr>
          <w:sz w:val="22"/>
        </w:rPr>
      </w:pPr>
    </w:p>
    <w:p w14:paraId="55DDA842" w14:textId="2163F963" w:rsidR="00CF0B07" w:rsidRPr="00196F06" w:rsidRDefault="00CF0B07" w:rsidP="00CF0B07">
      <w:pPr>
        <w:spacing w:line="360" w:lineRule="auto"/>
        <w:rPr>
          <w:sz w:val="22"/>
        </w:rPr>
      </w:pPr>
      <w:r w:rsidRPr="00196F06">
        <w:rPr>
          <w:sz w:val="22"/>
        </w:rPr>
        <w:lastRenderedPageBreak/>
        <w:t>These spaces get divided into smaller convex or rectangular shapes called lots representing the space for a single building. To achieve that, a recursive algorithm divides the longest edges that are approximately parallel to each other until the lots reach a size limit threshold. There exist other techniques for dividing blocks into lots but generally city regulations need to be taken into account when such algorithms are implemented. For example, all lots need to have direct access to a street and shouldn’t be too small. If that occurs, these shapes are discarded from the system.</w:t>
      </w:r>
    </w:p>
    <w:p w14:paraId="410ABF44" w14:textId="77777777" w:rsidR="00CF0B07" w:rsidRDefault="00CF0B07" w:rsidP="00DA0CA4"/>
    <w:p w14:paraId="4A85CD26" w14:textId="71BFBAA3" w:rsidR="005021E2" w:rsidRDefault="005021E2" w:rsidP="005021E2">
      <w:pPr>
        <w:pStyle w:val="Heading2"/>
      </w:pPr>
      <w:r>
        <w:t>2.6 Buildings</w:t>
      </w:r>
    </w:p>
    <w:p w14:paraId="6367E1E5" w14:textId="7AD895A2" w:rsidR="00C9338E" w:rsidRDefault="00C9338E" w:rsidP="00C9338E">
      <w:r>
        <w:t>briefly say what we do -&gt; not sure if it is necessary</w:t>
      </w:r>
    </w:p>
    <w:p w14:paraId="318F6FBF" w14:textId="77777777" w:rsidR="00C9338E" w:rsidRPr="00C9338E" w:rsidRDefault="00C9338E" w:rsidP="00C9338E"/>
    <w:p w14:paraId="22550A80" w14:textId="3B15BF74" w:rsidR="00BB1F80" w:rsidRPr="00A103BB" w:rsidRDefault="00BB1F80" w:rsidP="00BB1F80">
      <w:pPr>
        <w:spacing w:line="360" w:lineRule="auto"/>
        <w:rPr>
          <w:sz w:val="22"/>
        </w:rPr>
      </w:pPr>
      <w:r w:rsidRPr="00196F06">
        <w:rPr>
          <w:sz w:val="22"/>
        </w:rPr>
        <w:t>For every allocated space a building can be generated. These buildings are again procedurally generated but follow a different L-system parametric approach which can only apply to a single building type. Therefore, for every type, whether skyscraper, commercial or residential, a different set of production rules are applied.</w:t>
      </w:r>
      <w:r>
        <w:rPr>
          <w:sz w:val="22"/>
        </w:rPr>
        <w:t xml:space="preserve">  </w:t>
      </w:r>
    </w:p>
    <w:p w14:paraId="3380A026" w14:textId="0D1F5B79" w:rsidR="00BB1F80" w:rsidRDefault="00BB1F80" w:rsidP="00BB1F80">
      <w:pPr>
        <w:spacing w:line="360" w:lineRule="auto"/>
        <w:rPr>
          <w:sz w:val="22"/>
        </w:rPr>
      </w:pPr>
      <w:r w:rsidRPr="0053082A">
        <w:rPr>
          <w:sz w:val="22"/>
        </w:rPr>
        <w:t>To allow for an automatic level-of-detail model creation, a restricted ‘decreasing apices’ L-system class as described in [14] can be used. Since the generation of the building starts with its bounding box as the axiom, the output of each iteration can be interpreted as a refining step of the geometry. The output of the L-system is fed to another parser, which translates the resulting string into geometry readable by the visualization systems.</w:t>
      </w:r>
    </w:p>
    <w:p w14:paraId="0704F85E" w14:textId="5A0F4399" w:rsidR="00EF35F6" w:rsidRDefault="00EF35F6" w:rsidP="00BB1F80">
      <w:pPr>
        <w:spacing w:line="360" w:lineRule="auto"/>
        <w:rPr>
          <w:sz w:val="22"/>
        </w:rPr>
      </w:pPr>
    </w:p>
    <w:p w14:paraId="16A1288A" w14:textId="45E91B91" w:rsidR="008F525B" w:rsidRDefault="008F525B" w:rsidP="00C372F5">
      <w:pPr>
        <w:pStyle w:val="Heading2"/>
      </w:pPr>
      <w:r>
        <w:t xml:space="preserve">2.7 </w:t>
      </w:r>
      <w:r w:rsidR="00C372F5">
        <w:t>Algorithms evaluation and decision</w:t>
      </w:r>
    </w:p>
    <w:p w14:paraId="1AD37414" w14:textId="61831216" w:rsidR="00C372F5" w:rsidRDefault="00C372F5" w:rsidP="00C372F5">
      <w:pPr>
        <w:rPr>
          <w:sz w:val="22"/>
        </w:rPr>
      </w:pPr>
      <w:r>
        <w:rPr>
          <w:sz w:val="22"/>
        </w:rPr>
        <w:t>GIS for input because it supports well scalability, realism, and ?</w:t>
      </w:r>
    </w:p>
    <w:p w14:paraId="7C59CF4C" w14:textId="7470F2BA" w:rsidR="00C372F5" w:rsidRDefault="00C372F5" w:rsidP="00C372F5">
      <w:pPr>
        <w:rPr>
          <w:sz w:val="22"/>
        </w:rPr>
      </w:pPr>
      <w:r>
        <w:rPr>
          <w:sz w:val="22"/>
        </w:rPr>
        <w:t>The most recent paper to be evaluated although the aim was to accurately construct the streets considering width and turning radius</w:t>
      </w:r>
    </w:p>
    <w:p w14:paraId="2C1CC8BA" w14:textId="6B42085B" w:rsidR="00C372F5" w:rsidRDefault="00474F54" w:rsidP="00C372F5">
      <w:pPr>
        <w:rPr>
          <w:sz w:val="22"/>
        </w:rPr>
      </w:pPr>
      <w:r>
        <w:rPr>
          <w:sz w:val="22"/>
        </w:rPr>
        <w:t>linear, quadratic and cubic Bezier curves</w:t>
      </w:r>
    </w:p>
    <w:p w14:paraId="5F478D95" w14:textId="2450F8F4" w:rsidR="00474F54" w:rsidRDefault="00474F54" w:rsidP="00C372F5">
      <w:pPr>
        <w:rPr>
          <w:sz w:val="22"/>
        </w:rPr>
      </w:pPr>
      <w:r>
        <w:rPr>
          <w:sz w:val="22"/>
        </w:rPr>
        <w:t>linear will be used for most cases</w:t>
      </w:r>
    </w:p>
    <w:p w14:paraId="516B7EA8" w14:textId="26E9806D" w:rsidR="00474F54" w:rsidRDefault="00474F54" w:rsidP="00C372F5">
      <w:pPr>
        <w:rPr>
          <w:sz w:val="22"/>
        </w:rPr>
      </w:pPr>
      <w:r>
        <w:rPr>
          <w:sz w:val="22"/>
        </w:rPr>
        <w:t>quadratic can be used for the turning radius because it’s easier to find one control point than two</w:t>
      </w:r>
    </w:p>
    <w:p w14:paraId="66F08E64" w14:textId="30333A7F" w:rsidR="00474F54" w:rsidRDefault="00474F54" w:rsidP="00C372F5">
      <w:pPr>
        <w:rPr>
          <w:sz w:val="22"/>
        </w:rPr>
      </w:pPr>
      <w:r>
        <w:rPr>
          <w:sz w:val="22"/>
        </w:rPr>
        <w:t xml:space="preserve">cubic will be used for normal curved streets because it is a necessary step in case B-Spline will be implemented. Also, I have noticed that the GIS data implements a simple curve using </w:t>
      </w:r>
      <w:r>
        <w:rPr>
          <w:sz w:val="22"/>
        </w:rPr>
        <w:lastRenderedPageBreak/>
        <w:t>at least</w:t>
      </w:r>
      <w:r w:rsidR="003D3798">
        <w:rPr>
          <w:sz w:val="22"/>
        </w:rPr>
        <w:t xml:space="preserve"> 3</w:t>
      </w:r>
      <w:r>
        <w:rPr>
          <w:sz w:val="22"/>
        </w:rPr>
        <w:t xml:space="preserve"> polylines which means that the curve will be made of 4 points (start, end and 2 control points).</w:t>
      </w:r>
    </w:p>
    <w:p w14:paraId="3857EA3C" w14:textId="0D835D59" w:rsidR="0030200E" w:rsidRDefault="00B1405D" w:rsidP="00C372F5">
      <w:pPr>
        <w:rPr>
          <w:sz w:val="22"/>
        </w:rPr>
      </w:pPr>
      <w:r>
        <w:rPr>
          <w:sz w:val="22"/>
        </w:rPr>
        <w:t>the turning radius will be calculated using curves and not circles because curves will be already adapted for use on the software and using the circle solution would delay any additional developments due to the time restriction. Also, circles don’t add much benefit over curves.</w:t>
      </w:r>
    </w:p>
    <w:p w14:paraId="03A0DE33" w14:textId="593BEEC3" w:rsidR="00BE159E" w:rsidRDefault="00BE159E" w:rsidP="00C372F5">
      <w:pPr>
        <w:rPr>
          <w:sz w:val="22"/>
        </w:rPr>
      </w:pPr>
      <w:r>
        <w:rPr>
          <w:sz w:val="22"/>
        </w:rPr>
        <w:t>finding the large building parcels ?</w:t>
      </w:r>
    </w:p>
    <w:p w14:paraId="4DFD4194" w14:textId="60BA62ED" w:rsidR="00C37DD6" w:rsidRPr="00C372F5" w:rsidRDefault="0002382D" w:rsidP="00C372F5">
      <w:pPr>
        <w:rPr>
          <w:sz w:val="22"/>
        </w:rPr>
      </w:pPr>
      <w:r>
        <w:rPr>
          <w:sz w:val="22"/>
        </w:rPr>
        <w:t>dividing the large building parcels into smaller lots can be made using the division of the minimum bounding boxes because ? no idea</w:t>
      </w:r>
    </w:p>
    <w:p w14:paraId="24F9DC75" w14:textId="499AA3FC" w:rsidR="00EF35F6" w:rsidRDefault="006E5B48" w:rsidP="006E5B48">
      <w:pPr>
        <w:pStyle w:val="Heading1"/>
      </w:pPr>
      <w:r>
        <w:lastRenderedPageBreak/>
        <w:t>Chapter 3</w:t>
      </w:r>
      <w:r>
        <w:br/>
      </w:r>
      <w:r w:rsidR="00EF35F6">
        <w:t xml:space="preserve"> </w:t>
      </w:r>
      <w:r>
        <w:t>Project Methodology and Planning</w:t>
      </w:r>
    </w:p>
    <w:p w14:paraId="4C91C4A7" w14:textId="414C517B" w:rsidR="00D16556" w:rsidRDefault="00D16556" w:rsidP="00D16556"/>
    <w:p w14:paraId="27DEB8E5" w14:textId="47472137" w:rsidR="00D16556" w:rsidRDefault="00D16556" w:rsidP="00D16556"/>
    <w:p w14:paraId="0ED219D8" w14:textId="15B2F27C" w:rsidR="00D16556" w:rsidRDefault="00D16556" w:rsidP="00D16556"/>
    <w:p w14:paraId="0D0D30F4" w14:textId="35C432F8" w:rsidR="00D16556" w:rsidRDefault="00D16556" w:rsidP="00D16556">
      <w:pPr>
        <w:pStyle w:val="Heading1"/>
      </w:pPr>
      <w:r>
        <w:lastRenderedPageBreak/>
        <w:t>Chapter 4</w:t>
      </w:r>
      <w:r>
        <w:br/>
        <w:t>Implementation</w:t>
      </w:r>
    </w:p>
    <w:p w14:paraId="42E42444" w14:textId="536F4BA6" w:rsidR="00075E0B" w:rsidRDefault="00075E0B" w:rsidP="00075E0B">
      <w:pPr>
        <w:rPr>
          <w:sz w:val="22"/>
        </w:rPr>
      </w:pPr>
    </w:p>
    <w:p w14:paraId="052D1003" w14:textId="37629E91" w:rsidR="008F525B" w:rsidRDefault="008F525B" w:rsidP="00075E0B">
      <w:pPr>
        <w:rPr>
          <w:sz w:val="22"/>
        </w:rPr>
      </w:pPr>
      <w:r>
        <w:rPr>
          <w:sz w:val="22"/>
        </w:rPr>
        <w:t xml:space="preserve">This chapter </w:t>
      </w:r>
      <w:r w:rsidR="00667FA1">
        <w:rPr>
          <w:sz w:val="22"/>
        </w:rPr>
        <w:t>will give thorough explanation of the design and development approaches</w:t>
      </w:r>
      <w:r w:rsidR="00BB703D">
        <w:rPr>
          <w:sz w:val="22"/>
        </w:rPr>
        <w:t xml:space="preserve">. </w:t>
      </w:r>
      <w:r w:rsidR="0030018C">
        <w:rPr>
          <w:sz w:val="22"/>
        </w:rPr>
        <w:t>It will, firstly,</w:t>
      </w:r>
      <w:r w:rsidR="00CB60C8">
        <w:rPr>
          <w:sz w:val="22"/>
        </w:rPr>
        <w:t xml:space="preserve"> discuss </w:t>
      </w:r>
      <w:r w:rsidR="003A09EC">
        <w:rPr>
          <w:sz w:val="22"/>
        </w:rPr>
        <w:t>the</w:t>
      </w:r>
      <w:r w:rsidR="00CB60C8">
        <w:rPr>
          <w:sz w:val="22"/>
        </w:rPr>
        <w:t xml:space="preserve"> technologies, user interface and</w:t>
      </w:r>
      <w:r w:rsidR="0007353C">
        <w:rPr>
          <w:sz w:val="22"/>
        </w:rPr>
        <w:t xml:space="preserve"> code</w:t>
      </w:r>
      <w:r w:rsidR="00D6034F">
        <w:rPr>
          <w:sz w:val="22"/>
        </w:rPr>
        <w:t xml:space="preserve"> architecture</w:t>
      </w:r>
      <w:r w:rsidR="00CB60C8">
        <w:rPr>
          <w:sz w:val="22"/>
        </w:rPr>
        <w:t xml:space="preserve"> </w:t>
      </w:r>
      <w:r w:rsidR="008705A8">
        <w:rPr>
          <w:sz w:val="22"/>
        </w:rPr>
        <w:t>before moving to</w:t>
      </w:r>
      <w:r w:rsidR="000C24F6">
        <w:rPr>
          <w:sz w:val="22"/>
        </w:rPr>
        <w:t xml:space="preserve"> </w:t>
      </w:r>
      <w:r w:rsidR="00257F3D">
        <w:rPr>
          <w:sz w:val="22"/>
        </w:rPr>
        <w:t xml:space="preserve">explanations of </w:t>
      </w:r>
      <w:r w:rsidR="00D42E8D">
        <w:rPr>
          <w:sz w:val="22"/>
        </w:rPr>
        <w:t xml:space="preserve">how the </w:t>
      </w:r>
      <w:r w:rsidR="00D201FC">
        <w:rPr>
          <w:sz w:val="22"/>
        </w:rPr>
        <w:t>project’s</w:t>
      </w:r>
      <w:r w:rsidR="00463A52">
        <w:rPr>
          <w:sz w:val="22"/>
        </w:rPr>
        <w:t xml:space="preserve"> </w:t>
      </w:r>
      <w:r w:rsidR="005022CC">
        <w:rPr>
          <w:sz w:val="22"/>
        </w:rPr>
        <w:t>objectives</w:t>
      </w:r>
      <w:r w:rsidR="008705A8">
        <w:rPr>
          <w:sz w:val="22"/>
        </w:rPr>
        <w:t xml:space="preserve"> </w:t>
      </w:r>
      <w:r w:rsidR="008D016D">
        <w:rPr>
          <w:sz w:val="22"/>
        </w:rPr>
        <w:t>were</w:t>
      </w:r>
      <w:r w:rsidR="00463A52">
        <w:rPr>
          <w:sz w:val="22"/>
        </w:rPr>
        <w:t xml:space="preserve"> met.</w:t>
      </w:r>
    </w:p>
    <w:p w14:paraId="20840CF5" w14:textId="0E12A6FA" w:rsidR="00060AE7" w:rsidRDefault="00060AE7" w:rsidP="00B5548F">
      <w:pPr>
        <w:pStyle w:val="Heading2"/>
      </w:pPr>
      <w:r>
        <w:t xml:space="preserve">4.1 </w:t>
      </w:r>
      <w:r w:rsidR="00863024">
        <w:t>Technologies</w:t>
      </w:r>
      <w:r w:rsidR="00D032AA">
        <w:t xml:space="preserve"> Used</w:t>
      </w:r>
    </w:p>
    <w:p w14:paraId="1ED713E0" w14:textId="540EB489" w:rsidR="00337B09" w:rsidRDefault="00337B09" w:rsidP="00075E0B">
      <w:pPr>
        <w:rPr>
          <w:sz w:val="22"/>
        </w:rPr>
      </w:pPr>
      <w:r>
        <w:rPr>
          <w:sz w:val="22"/>
        </w:rPr>
        <w:t xml:space="preserve">The software was written in C++ </w:t>
      </w:r>
      <w:r w:rsidR="0006378A">
        <w:rPr>
          <w:sz w:val="22"/>
        </w:rPr>
        <w:t>using</w:t>
      </w:r>
      <w:r w:rsidR="00E04776">
        <w:rPr>
          <w:sz w:val="22"/>
        </w:rPr>
        <w:t xml:space="preserve"> Qt</w:t>
      </w:r>
      <w:r w:rsidR="00084154">
        <w:rPr>
          <w:sz w:val="22"/>
        </w:rPr>
        <w:t xml:space="preserve"> Creator</w:t>
      </w:r>
      <w:r w:rsidR="00DD33CB">
        <w:rPr>
          <w:sz w:val="22"/>
        </w:rPr>
        <w:t xml:space="preserve"> as an IDE and OpenGL as a graphics rendering API</w:t>
      </w:r>
      <w:r w:rsidR="00065151">
        <w:rPr>
          <w:sz w:val="22"/>
        </w:rPr>
        <w:t xml:space="preserve">. </w:t>
      </w:r>
      <w:r w:rsidR="00D76DEC">
        <w:rPr>
          <w:sz w:val="22"/>
        </w:rPr>
        <w:t>Other</w:t>
      </w:r>
      <w:r w:rsidR="00AB4D6A">
        <w:rPr>
          <w:sz w:val="22"/>
        </w:rPr>
        <w:t xml:space="preserve"> </w:t>
      </w:r>
      <w:r w:rsidR="004016F1">
        <w:rPr>
          <w:sz w:val="22"/>
        </w:rPr>
        <w:t>supporting technologies</w:t>
      </w:r>
      <w:r w:rsidR="00D76DEC">
        <w:rPr>
          <w:sz w:val="22"/>
        </w:rPr>
        <w:t xml:space="preserve"> were OpenStreetMap, ReadOSM and SketchFab.</w:t>
      </w:r>
    </w:p>
    <w:p w14:paraId="0B2DF691" w14:textId="33B1307C" w:rsidR="008943E2" w:rsidRDefault="00E04776" w:rsidP="00075E0B">
      <w:pPr>
        <w:rPr>
          <w:sz w:val="22"/>
        </w:rPr>
      </w:pPr>
      <w:r>
        <w:rPr>
          <w:sz w:val="22"/>
        </w:rPr>
        <w:t xml:space="preserve">The decision to use C++ </w:t>
      </w:r>
      <w:r w:rsidR="00521335">
        <w:rPr>
          <w:sz w:val="22"/>
        </w:rPr>
        <w:t xml:space="preserve">in conjunction </w:t>
      </w:r>
      <w:r>
        <w:rPr>
          <w:sz w:val="22"/>
        </w:rPr>
        <w:t>with Qt Creator and OpenGL</w:t>
      </w:r>
      <w:r w:rsidR="00B00A3A">
        <w:rPr>
          <w:sz w:val="22"/>
        </w:rPr>
        <w:t xml:space="preserve"> was primarily influenced by the Computer Graphics module</w:t>
      </w:r>
      <w:r w:rsidR="00A91FF8">
        <w:rPr>
          <w:sz w:val="22"/>
        </w:rPr>
        <w:t xml:space="preserve"> as it </w:t>
      </w:r>
      <w:r w:rsidR="00AB7D37">
        <w:rPr>
          <w:sz w:val="22"/>
        </w:rPr>
        <w:t xml:space="preserve">substantially </w:t>
      </w:r>
      <w:r w:rsidR="00A91FF8">
        <w:rPr>
          <w:sz w:val="22"/>
        </w:rPr>
        <w:t>covered</w:t>
      </w:r>
      <w:r w:rsidR="0020485E">
        <w:rPr>
          <w:sz w:val="22"/>
        </w:rPr>
        <w:t xml:space="preserve"> the foundations of </w:t>
      </w:r>
      <w:r w:rsidR="00C853B2">
        <w:rPr>
          <w:sz w:val="22"/>
        </w:rPr>
        <w:t>graphics development and rendering</w:t>
      </w:r>
      <w:r w:rsidR="009D3E58">
        <w:rPr>
          <w:sz w:val="22"/>
        </w:rPr>
        <w:t xml:space="preserve"> using those technologies</w:t>
      </w:r>
      <w:r w:rsidR="00C853B2">
        <w:rPr>
          <w:sz w:val="22"/>
        </w:rPr>
        <w:t>.</w:t>
      </w:r>
      <w:r w:rsidR="00EC474D">
        <w:rPr>
          <w:sz w:val="22"/>
        </w:rPr>
        <w:t xml:space="preserve"> </w:t>
      </w:r>
      <w:r w:rsidR="009A5570">
        <w:rPr>
          <w:sz w:val="22"/>
        </w:rPr>
        <w:t>Compared to</w:t>
      </w:r>
      <w:r w:rsidR="00AA3940">
        <w:rPr>
          <w:sz w:val="22"/>
        </w:rPr>
        <w:t xml:space="preserve"> other alternatives</w:t>
      </w:r>
      <w:r w:rsidR="00A42199">
        <w:rPr>
          <w:sz w:val="22"/>
        </w:rPr>
        <w:t xml:space="preserve">, </w:t>
      </w:r>
      <w:r w:rsidR="00AA3940">
        <w:rPr>
          <w:sz w:val="22"/>
        </w:rPr>
        <w:t xml:space="preserve">the </w:t>
      </w:r>
      <w:r w:rsidR="00CD0B49">
        <w:rPr>
          <w:sz w:val="22"/>
        </w:rPr>
        <w:t>mentioned choices</w:t>
      </w:r>
      <w:r w:rsidR="00E82A69">
        <w:rPr>
          <w:sz w:val="22"/>
        </w:rPr>
        <w:t xml:space="preserve"> have significant advantages.</w:t>
      </w:r>
      <w:r w:rsidR="00CC54D6">
        <w:rPr>
          <w:sz w:val="22"/>
        </w:rPr>
        <w:t xml:space="preserve"> Using C++, for example, developers can benefit from </w:t>
      </w:r>
      <w:r w:rsidR="00762B17">
        <w:rPr>
          <w:sz w:val="22"/>
        </w:rPr>
        <w:t xml:space="preserve">memory management, </w:t>
      </w:r>
      <w:r w:rsidR="00A7358C">
        <w:rPr>
          <w:sz w:val="22"/>
        </w:rPr>
        <w:t>extensive</w:t>
      </w:r>
      <w:r w:rsidR="00DB0D95">
        <w:rPr>
          <w:sz w:val="22"/>
        </w:rPr>
        <w:t xml:space="preserve"> graphics</w:t>
      </w:r>
      <w:r w:rsidR="00A7358C">
        <w:rPr>
          <w:sz w:val="22"/>
        </w:rPr>
        <w:t xml:space="preserve"> libraries, </w:t>
      </w:r>
      <w:r w:rsidR="008E27A8">
        <w:rPr>
          <w:sz w:val="22"/>
        </w:rPr>
        <w:t xml:space="preserve">large </w:t>
      </w:r>
      <w:r w:rsidR="00B33E4D">
        <w:rPr>
          <w:sz w:val="22"/>
        </w:rPr>
        <w:t xml:space="preserve">graphics </w:t>
      </w:r>
      <w:r w:rsidR="00DB0D95">
        <w:rPr>
          <w:sz w:val="22"/>
        </w:rPr>
        <w:t>literature</w:t>
      </w:r>
      <w:r w:rsidR="007A3200">
        <w:rPr>
          <w:sz w:val="22"/>
        </w:rPr>
        <w:t xml:space="preserve"> with supporting</w:t>
      </w:r>
      <w:r w:rsidR="00B501C6">
        <w:rPr>
          <w:sz w:val="22"/>
        </w:rPr>
        <w:t xml:space="preserve"> community</w:t>
      </w:r>
      <w:r w:rsidR="000B2FD7">
        <w:rPr>
          <w:sz w:val="22"/>
        </w:rPr>
        <w:t xml:space="preserve"> and</w:t>
      </w:r>
      <w:r w:rsidR="00662AAD">
        <w:rPr>
          <w:sz w:val="22"/>
        </w:rPr>
        <w:t xml:space="preserve"> </w:t>
      </w:r>
      <w:r w:rsidR="003B2DAE">
        <w:rPr>
          <w:sz w:val="22"/>
        </w:rPr>
        <w:t xml:space="preserve">diverse </w:t>
      </w:r>
      <w:r w:rsidR="003A5EC8">
        <w:rPr>
          <w:sz w:val="22"/>
        </w:rPr>
        <w:t>opportunities</w:t>
      </w:r>
      <w:r w:rsidR="003074D1">
        <w:rPr>
          <w:sz w:val="22"/>
        </w:rPr>
        <w:t xml:space="preserve"> for </w:t>
      </w:r>
      <w:r w:rsidR="00841941">
        <w:rPr>
          <w:sz w:val="22"/>
        </w:rPr>
        <w:t xml:space="preserve">computational </w:t>
      </w:r>
      <w:r w:rsidR="003074D1">
        <w:rPr>
          <w:sz w:val="22"/>
        </w:rPr>
        <w:t>speed</w:t>
      </w:r>
      <w:r w:rsidR="003A2738">
        <w:rPr>
          <w:sz w:val="22"/>
        </w:rPr>
        <w:t xml:space="preserve"> improvements</w:t>
      </w:r>
      <w:r w:rsidR="000B2FD7">
        <w:rPr>
          <w:sz w:val="22"/>
        </w:rPr>
        <w:t>.</w:t>
      </w:r>
      <w:r w:rsidR="008E71A2">
        <w:rPr>
          <w:sz w:val="22"/>
        </w:rPr>
        <w:t xml:space="preserve"> </w:t>
      </w:r>
      <w:r w:rsidR="00405519">
        <w:rPr>
          <w:sz w:val="22"/>
        </w:rPr>
        <w:t>QT Creator, on the other hand,</w:t>
      </w:r>
      <w:r w:rsidR="00A53FD0">
        <w:rPr>
          <w:sz w:val="22"/>
        </w:rPr>
        <w:t xml:space="preserve"> facilitates</w:t>
      </w:r>
      <w:r w:rsidR="00935D58">
        <w:rPr>
          <w:sz w:val="22"/>
        </w:rPr>
        <w:t xml:space="preserve"> the coding</w:t>
      </w:r>
      <w:r w:rsidR="00C66B8F">
        <w:rPr>
          <w:sz w:val="22"/>
        </w:rPr>
        <w:t xml:space="preserve"> process </w:t>
      </w:r>
      <w:r w:rsidR="0046694D">
        <w:rPr>
          <w:sz w:val="22"/>
        </w:rPr>
        <w:t>providing</w:t>
      </w:r>
      <w:r w:rsidR="00B855B6">
        <w:rPr>
          <w:sz w:val="22"/>
        </w:rPr>
        <w:t xml:space="preserve"> cross-platform support that</w:t>
      </w:r>
      <w:r w:rsidR="00B13005">
        <w:rPr>
          <w:sz w:val="22"/>
        </w:rPr>
        <w:t xml:space="preserve"> includes </w:t>
      </w:r>
      <w:r w:rsidR="00E34BCE">
        <w:rPr>
          <w:sz w:val="22"/>
        </w:rPr>
        <w:t>compiler and debugger</w:t>
      </w:r>
      <w:r w:rsidR="00A01A2B">
        <w:rPr>
          <w:sz w:val="22"/>
        </w:rPr>
        <w:t xml:space="preserve"> programs</w:t>
      </w:r>
      <w:r w:rsidR="00E707C9">
        <w:rPr>
          <w:sz w:val="22"/>
        </w:rPr>
        <w:t xml:space="preserve"> </w:t>
      </w:r>
      <w:commentRangeStart w:id="25"/>
      <w:r w:rsidR="00E707C9">
        <w:rPr>
          <w:sz w:val="22"/>
        </w:rPr>
        <w:t>-</w:t>
      </w:r>
      <w:commentRangeEnd w:id="25"/>
      <w:r w:rsidR="007A0EBE">
        <w:rPr>
          <w:rStyle w:val="CommentReference"/>
        </w:rPr>
        <w:commentReference w:id="25"/>
      </w:r>
      <w:r w:rsidR="00E707C9">
        <w:rPr>
          <w:sz w:val="22"/>
        </w:rPr>
        <w:t xml:space="preserve"> MSVC and </w:t>
      </w:r>
      <w:commentRangeStart w:id="26"/>
      <w:r w:rsidR="00E707C9">
        <w:rPr>
          <w:sz w:val="22"/>
        </w:rPr>
        <w:t>CDB</w:t>
      </w:r>
      <w:r w:rsidR="00E34BCE">
        <w:rPr>
          <w:sz w:val="22"/>
        </w:rPr>
        <w:t xml:space="preserve"> </w:t>
      </w:r>
      <w:r w:rsidR="00A873FA">
        <w:rPr>
          <w:sz w:val="22"/>
        </w:rPr>
        <w:t>in our case.</w:t>
      </w:r>
      <w:r w:rsidR="007A0EBE">
        <w:rPr>
          <w:sz w:val="22"/>
        </w:rPr>
        <w:t xml:space="preserve"> </w:t>
      </w:r>
      <w:commentRangeEnd w:id="26"/>
      <w:r w:rsidR="001A4F7A">
        <w:rPr>
          <w:rStyle w:val="CommentReference"/>
        </w:rPr>
        <w:commentReference w:id="26"/>
      </w:r>
      <w:r w:rsidR="009519AD">
        <w:rPr>
          <w:sz w:val="22"/>
        </w:rPr>
        <w:t>It is a</w:t>
      </w:r>
      <w:r w:rsidR="00057DD0">
        <w:rPr>
          <w:sz w:val="22"/>
        </w:rPr>
        <w:t xml:space="preserve"> popular choice by many </w:t>
      </w:r>
      <w:r w:rsidR="00DD7FC4">
        <w:rPr>
          <w:sz w:val="22"/>
        </w:rPr>
        <w:t>graphics developers and has</w:t>
      </w:r>
      <w:r w:rsidR="008D7A1D">
        <w:rPr>
          <w:sz w:val="22"/>
        </w:rPr>
        <w:t xml:space="preserve"> a massive community base</w:t>
      </w:r>
      <w:r w:rsidR="007867FC">
        <w:rPr>
          <w:sz w:val="22"/>
        </w:rPr>
        <w:t>.</w:t>
      </w:r>
    </w:p>
    <w:p w14:paraId="68AB9F1B" w14:textId="222BBC23" w:rsidR="000273AC" w:rsidRDefault="005C5C6B" w:rsidP="00075E0B">
      <w:pPr>
        <w:rPr>
          <w:sz w:val="22"/>
        </w:rPr>
      </w:pPr>
      <w:r>
        <w:rPr>
          <w:sz w:val="22"/>
        </w:rPr>
        <w:t>In addition to the</w:t>
      </w:r>
      <w:r w:rsidR="00C34245">
        <w:rPr>
          <w:sz w:val="22"/>
        </w:rPr>
        <w:t xml:space="preserve"> main technologies, </w:t>
      </w:r>
      <w:r w:rsidR="00E03B95">
        <w:rPr>
          <w:sz w:val="22"/>
        </w:rPr>
        <w:t xml:space="preserve">others </w:t>
      </w:r>
      <w:r w:rsidR="00763058">
        <w:rPr>
          <w:sz w:val="22"/>
        </w:rPr>
        <w:t xml:space="preserve">were required to ensure completeness </w:t>
      </w:r>
      <w:r w:rsidR="002E5DBF">
        <w:rPr>
          <w:sz w:val="22"/>
        </w:rPr>
        <w:t>of the project.</w:t>
      </w:r>
      <w:r w:rsidR="000B4A23">
        <w:rPr>
          <w:sz w:val="22"/>
        </w:rPr>
        <w:t xml:space="preserve"> Due to the decision of using geographic d</w:t>
      </w:r>
      <w:r w:rsidR="006B54BA">
        <w:rPr>
          <w:sz w:val="22"/>
        </w:rPr>
        <w:t xml:space="preserve">ata as a street network input, </w:t>
      </w:r>
      <w:r w:rsidR="00A04F1D">
        <w:rPr>
          <w:sz w:val="22"/>
        </w:rPr>
        <w:t>a set of</w:t>
      </w:r>
      <w:r w:rsidR="00C619AF">
        <w:rPr>
          <w:sz w:val="22"/>
        </w:rPr>
        <w:t xml:space="preserve"> software solutions</w:t>
      </w:r>
      <w:r w:rsidR="00A04F1D">
        <w:rPr>
          <w:sz w:val="22"/>
        </w:rPr>
        <w:t xml:space="preserve"> wer</w:t>
      </w:r>
      <w:r w:rsidR="00017156">
        <w:rPr>
          <w:sz w:val="22"/>
        </w:rPr>
        <w:t>e neede</w:t>
      </w:r>
      <w:r w:rsidR="002059A8">
        <w:rPr>
          <w:sz w:val="22"/>
        </w:rPr>
        <w:t>d to provide and parse the</w:t>
      </w:r>
      <w:r w:rsidR="00017156">
        <w:rPr>
          <w:sz w:val="22"/>
        </w:rPr>
        <w:t xml:space="preserve"> data</w:t>
      </w:r>
      <w:r w:rsidR="00A04F1D">
        <w:rPr>
          <w:sz w:val="22"/>
        </w:rPr>
        <w:t xml:space="preserve">. </w:t>
      </w:r>
      <w:r w:rsidR="00017156">
        <w:rPr>
          <w:sz w:val="22"/>
        </w:rPr>
        <w:t xml:space="preserve">OpenStreetMap </w:t>
      </w:r>
      <w:r w:rsidR="00E163AB">
        <w:rPr>
          <w:sz w:val="22"/>
        </w:rPr>
        <w:t>had the</w:t>
      </w:r>
      <w:r w:rsidR="002A52D0">
        <w:rPr>
          <w:sz w:val="22"/>
        </w:rPr>
        <w:t xml:space="preserve"> ?</w:t>
      </w:r>
      <w:r w:rsidR="00E163AB">
        <w:rPr>
          <w:sz w:val="22"/>
        </w:rPr>
        <w:t xml:space="preserve"> and was used for </w:t>
      </w:r>
      <w:r w:rsidR="002A52D0">
        <w:rPr>
          <w:sz w:val="22"/>
        </w:rPr>
        <w:t>exporting selected map</w:t>
      </w:r>
      <w:r w:rsidR="00857D5E">
        <w:rPr>
          <w:sz w:val="22"/>
        </w:rPr>
        <w:t xml:space="preserve"> regions. </w:t>
      </w:r>
      <w:r w:rsidR="00716B3A">
        <w:rPr>
          <w:sz w:val="22"/>
        </w:rPr>
        <w:t xml:space="preserve">Then, </w:t>
      </w:r>
      <w:r w:rsidR="003E0A1A">
        <w:rPr>
          <w:sz w:val="22"/>
        </w:rPr>
        <w:t xml:space="preserve">a lightweight library called </w:t>
      </w:r>
      <w:r w:rsidR="00793D50">
        <w:rPr>
          <w:sz w:val="22"/>
        </w:rPr>
        <w:t xml:space="preserve">ReadOSM </w:t>
      </w:r>
      <w:r w:rsidR="00BC582B">
        <w:rPr>
          <w:sz w:val="22"/>
        </w:rPr>
        <w:t xml:space="preserve">was used to parse </w:t>
      </w:r>
      <w:r w:rsidR="00FF63F4">
        <w:rPr>
          <w:sz w:val="22"/>
        </w:rPr>
        <w:t xml:space="preserve">and structure </w:t>
      </w:r>
      <w:r w:rsidR="00BC582B">
        <w:rPr>
          <w:sz w:val="22"/>
        </w:rPr>
        <w:t>the exported OSM file.</w:t>
      </w:r>
      <w:r w:rsidR="00A16A17">
        <w:rPr>
          <w:sz w:val="22"/>
        </w:rPr>
        <w:t xml:space="preserve"> </w:t>
      </w:r>
    </w:p>
    <w:p w14:paraId="63D44B44" w14:textId="77777777" w:rsidR="009B0C7D" w:rsidRDefault="009B0C7D" w:rsidP="00075E0B">
      <w:pPr>
        <w:rPr>
          <w:sz w:val="22"/>
        </w:rPr>
      </w:pPr>
    </w:p>
    <w:p w14:paraId="3A7F3E3E" w14:textId="64A635D6" w:rsidR="005E5793" w:rsidRDefault="005E5793" w:rsidP="00075E0B">
      <w:pPr>
        <w:rPr>
          <w:sz w:val="22"/>
        </w:rPr>
      </w:pPr>
      <w:r>
        <w:rPr>
          <w:sz w:val="22"/>
        </w:rPr>
        <w:t>SketchFab</w:t>
      </w:r>
      <w:r w:rsidR="00961DBF">
        <w:rPr>
          <w:sz w:val="22"/>
        </w:rPr>
        <w:t xml:space="preserve"> </w:t>
      </w:r>
      <w:r w:rsidR="00C83F1C">
        <w:rPr>
          <w:sz w:val="22"/>
        </w:rPr>
        <w:t>–</w:t>
      </w:r>
      <w:r w:rsidR="00961DBF">
        <w:rPr>
          <w:sz w:val="22"/>
        </w:rPr>
        <w:t xml:space="preserve"> </w:t>
      </w:r>
      <w:r w:rsidR="00C83F1C">
        <w:rPr>
          <w:sz w:val="22"/>
        </w:rPr>
        <w:t>website wh</w:t>
      </w:r>
      <w:r w:rsidR="000A55F4">
        <w:rPr>
          <w:sz w:val="22"/>
        </w:rPr>
        <w:t>ich displays an</w:t>
      </w:r>
      <w:r w:rsidR="00C83F1C">
        <w:rPr>
          <w:sz w:val="22"/>
        </w:rPr>
        <w:t xml:space="preserve"> obj file </w:t>
      </w:r>
    </w:p>
    <w:p w14:paraId="3FF91F00" w14:textId="11D8F933" w:rsidR="00D81394" w:rsidRDefault="00295EE4" w:rsidP="00075E0B">
      <w:pPr>
        <w:rPr>
          <w:sz w:val="22"/>
        </w:rPr>
      </w:pPr>
      <w:r>
        <w:rPr>
          <w:sz w:val="22"/>
        </w:rPr>
        <w:t>(probably don’t need to mention sketchfab as it is not required and any other 3D editor can be used</w:t>
      </w:r>
      <w:r w:rsidR="00AD49C6">
        <w:rPr>
          <w:sz w:val="22"/>
        </w:rPr>
        <w:t>?</w:t>
      </w:r>
      <w:r>
        <w:rPr>
          <w:sz w:val="22"/>
        </w:rPr>
        <w:t>)</w:t>
      </w:r>
    </w:p>
    <w:p w14:paraId="4EBC9690" w14:textId="77777777" w:rsidR="00D81394" w:rsidRPr="008F525B" w:rsidRDefault="00D81394" w:rsidP="00075E0B">
      <w:pPr>
        <w:rPr>
          <w:sz w:val="22"/>
        </w:rPr>
      </w:pPr>
    </w:p>
    <w:p w14:paraId="7E39B3CF" w14:textId="6FA2DB0A" w:rsidR="008F525B" w:rsidRDefault="00683D69" w:rsidP="00B5548F">
      <w:pPr>
        <w:pStyle w:val="Heading2"/>
      </w:pPr>
      <w:r>
        <w:lastRenderedPageBreak/>
        <w:t>4.2 User Interface</w:t>
      </w:r>
    </w:p>
    <w:p w14:paraId="0EFED392" w14:textId="0F79A26F" w:rsidR="007A1D0A" w:rsidRDefault="002E48CF" w:rsidP="00D81394">
      <w:pPr>
        <w:rPr>
          <w:sz w:val="22"/>
          <w:szCs w:val="22"/>
        </w:rPr>
      </w:pPr>
      <w:r>
        <w:rPr>
          <w:sz w:val="22"/>
          <w:szCs w:val="22"/>
        </w:rPr>
        <w:t>In the</w:t>
      </w:r>
      <w:r w:rsidR="00727A4C">
        <w:rPr>
          <w:sz w:val="22"/>
          <w:szCs w:val="22"/>
        </w:rPr>
        <w:t xml:space="preserve"> computer graphics </w:t>
      </w:r>
      <w:r w:rsidR="00053E35">
        <w:rPr>
          <w:sz w:val="22"/>
          <w:szCs w:val="22"/>
        </w:rPr>
        <w:t>world</w:t>
      </w:r>
      <w:r w:rsidR="00D01214">
        <w:rPr>
          <w:sz w:val="22"/>
          <w:szCs w:val="22"/>
        </w:rPr>
        <w:t xml:space="preserve">, </w:t>
      </w:r>
      <w:r w:rsidR="001F5EAA">
        <w:rPr>
          <w:sz w:val="22"/>
          <w:szCs w:val="22"/>
        </w:rPr>
        <w:t>visualisation is crucial</w:t>
      </w:r>
      <w:r w:rsidR="00DC22BB">
        <w:rPr>
          <w:sz w:val="22"/>
          <w:szCs w:val="22"/>
        </w:rPr>
        <w:t xml:space="preserve"> as it</w:t>
      </w:r>
      <w:r w:rsidR="0065437E">
        <w:rPr>
          <w:sz w:val="22"/>
          <w:szCs w:val="22"/>
        </w:rPr>
        <w:t xml:space="preserve"> best</w:t>
      </w:r>
      <w:r w:rsidR="00DC22BB">
        <w:rPr>
          <w:sz w:val="22"/>
          <w:szCs w:val="22"/>
        </w:rPr>
        <w:t xml:space="preserve"> communicates the idea and outcome of a product. </w:t>
      </w:r>
      <w:r w:rsidR="00C8780F">
        <w:rPr>
          <w:sz w:val="22"/>
          <w:szCs w:val="22"/>
        </w:rPr>
        <w:t>Th</w:t>
      </w:r>
      <w:r w:rsidR="003862FC">
        <w:rPr>
          <w:sz w:val="22"/>
          <w:szCs w:val="22"/>
        </w:rPr>
        <w:t>e developed software</w:t>
      </w:r>
      <w:r w:rsidR="003774B4">
        <w:rPr>
          <w:sz w:val="22"/>
          <w:szCs w:val="22"/>
        </w:rPr>
        <w:t>, therefore,</w:t>
      </w:r>
      <w:r w:rsidR="00084E3C">
        <w:rPr>
          <w:sz w:val="22"/>
          <w:szCs w:val="22"/>
        </w:rPr>
        <w:t xml:space="preserve"> </w:t>
      </w:r>
      <w:r w:rsidR="00FB6E8D">
        <w:rPr>
          <w:sz w:val="22"/>
          <w:szCs w:val="22"/>
        </w:rPr>
        <w:t xml:space="preserve">not only </w:t>
      </w:r>
      <w:r w:rsidR="00084E3C">
        <w:rPr>
          <w:sz w:val="22"/>
          <w:szCs w:val="22"/>
        </w:rPr>
        <w:t>emphasis</w:t>
      </w:r>
      <w:r w:rsidR="003774B4">
        <w:rPr>
          <w:sz w:val="22"/>
          <w:szCs w:val="22"/>
        </w:rPr>
        <w:t>ed</w:t>
      </w:r>
      <w:r w:rsidR="00084E3C">
        <w:rPr>
          <w:sz w:val="22"/>
          <w:szCs w:val="22"/>
        </w:rPr>
        <w:t xml:space="preserve"> on</w:t>
      </w:r>
      <w:r w:rsidR="001741CC">
        <w:rPr>
          <w:sz w:val="22"/>
          <w:szCs w:val="22"/>
        </w:rPr>
        <w:t xml:space="preserve"> </w:t>
      </w:r>
      <w:r w:rsidR="008A0988">
        <w:rPr>
          <w:sz w:val="22"/>
          <w:szCs w:val="22"/>
        </w:rPr>
        <w:t>technically</w:t>
      </w:r>
      <w:r w:rsidR="00173930">
        <w:rPr>
          <w:sz w:val="22"/>
          <w:szCs w:val="22"/>
        </w:rPr>
        <w:t xml:space="preserve"> correct</w:t>
      </w:r>
      <w:r w:rsidR="008A0988">
        <w:rPr>
          <w:sz w:val="22"/>
          <w:szCs w:val="22"/>
        </w:rPr>
        <w:t xml:space="preserve"> but also on</w:t>
      </w:r>
      <w:r w:rsidR="00084E3C">
        <w:rPr>
          <w:sz w:val="22"/>
          <w:szCs w:val="22"/>
        </w:rPr>
        <w:t xml:space="preserve"> </w:t>
      </w:r>
      <w:r w:rsidR="00FB6E8D">
        <w:rPr>
          <w:sz w:val="22"/>
          <w:szCs w:val="22"/>
        </w:rPr>
        <w:t xml:space="preserve">visually appealing and </w:t>
      </w:r>
      <w:r w:rsidR="00A51BB6">
        <w:rPr>
          <w:sz w:val="22"/>
          <w:szCs w:val="22"/>
        </w:rPr>
        <w:t>interactive</w:t>
      </w:r>
      <w:r w:rsidR="002C1FE5">
        <w:rPr>
          <w:sz w:val="22"/>
          <w:szCs w:val="22"/>
        </w:rPr>
        <w:t xml:space="preserve"> imagery</w:t>
      </w:r>
      <w:r w:rsidR="0003336B">
        <w:rPr>
          <w:sz w:val="22"/>
          <w:szCs w:val="22"/>
        </w:rPr>
        <w:t>.</w:t>
      </w:r>
      <w:r w:rsidR="00B96B1F">
        <w:rPr>
          <w:sz w:val="22"/>
          <w:szCs w:val="22"/>
        </w:rPr>
        <w:t xml:space="preserve"> </w:t>
      </w:r>
      <w:r w:rsidR="003635ED">
        <w:rPr>
          <w:sz w:val="22"/>
          <w:szCs w:val="22"/>
        </w:rPr>
        <w:t xml:space="preserve">To accomplish that, </w:t>
      </w:r>
      <w:r w:rsidR="0067706F">
        <w:rPr>
          <w:sz w:val="22"/>
          <w:szCs w:val="22"/>
        </w:rPr>
        <w:t xml:space="preserve">the user interface included </w:t>
      </w:r>
      <w:r w:rsidR="00D01438">
        <w:rPr>
          <w:sz w:val="22"/>
          <w:szCs w:val="22"/>
        </w:rPr>
        <w:t xml:space="preserve">a </w:t>
      </w:r>
      <w:r w:rsidR="00882A37">
        <w:rPr>
          <w:sz w:val="22"/>
          <w:szCs w:val="22"/>
        </w:rPr>
        <w:t xml:space="preserve">large </w:t>
      </w:r>
      <w:r w:rsidR="004E2B5C">
        <w:rPr>
          <w:sz w:val="22"/>
          <w:szCs w:val="22"/>
        </w:rPr>
        <w:t xml:space="preserve">visualisation </w:t>
      </w:r>
      <w:r w:rsidR="002C1D09">
        <w:rPr>
          <w:sz w:val="22"/>
          <w:szCs w:val="22"/>
        </w:rPr>
        <w:t>screen</w:t>
      </w:r>
      <w:r w:rsidR="00741C9C">
        <w:rPr>
          <w:sz w:val="22"/>
          <w:szCs w:val="22"/>
        </w:rPr>
        <w:t xml:space="preserve"> as well as possibilities for</w:t>
      </w:r>
      <w:r w:rsidR="00882A37">
        <w:rPr>
          <w:sz w:val="22"/>
          <w:szCs w:val="22"/>
        </w:rPr>
        <w:t xml:space="preserve"> extensive camera control, </w:t>
      </w:r>
      <w:r w:rsidR="004F7A69">
        <w:rPr>
          <w:sz w:val="22"/>
          <w:szCs w:val="22"/>
        </w:rPr>
        <w:t>scene editing</w:t>
      </w:r>
      <w:r w:rsidR="00CC168A">
        <w:rPr>
          <w:sz w:val="22"/>
          <w:szCs w:val="22"/>
        </w:rPr>
        <w:t xml:space="preserve"> </w:t>
      </w:r>
      <w:r w:rsidR="009B7E38">
        <w:rPr>
          <w:sz w:val="22"/>
          <w:szCs w:val="22"/>
        </w:rPr>
        <w:t>and</w:t>
      </w:r>
      <w:r w:rsidR="00B72E2B" w:rsidRPr="00B72E2B">
        <w:t xml:space="preserve"> </w:t>
      </w:r>
      <w:r w:rsidR="00741C9C" w:rsidRPr="004F7A69">
        <w:rPr>
          <w:sz w:val="22"/>
        </w:rPr>
        <w:t>scene simplification</w:t>
      </w:r>
      <w:r w:rsidR="00B13B09">
        <w:rPr>
          <w:sz w:val="22"/>
          <w:szCs w:val="22"/>
        </w:rPr>
        <w:t>.</w:t>
      </w:r>
      <w:r w:rsidR="00E5011C">
        <w:rPr>
          <w:sz w:val="22"/>
          <w:szCs w:val="22"/>
        </w:rPr>
        <w:t xml:space="preserve"> </w:t>
      </w:r>
    </w:p>
    <w:p w14:paraId="7DCD2B70" w14:textId="799A0864" w:rsidR="00A17CA7" w:rsidRDefault="00723652" w:rsidP="00D81394">
      <w:pPr>
        <w:rPr>
          <w:sz w:val="22"/>
          <w:szCs w:val="22"/>
        </w:rPr>
      </w:pPr>
      <w:r>
        <w:rPr>
          <w:sz w:val="22"/>
          <w:szCs w:val="22"/>
        </w:rPr>
        <w:t xml:space="preserve">A large screen </w:t>
      </w:r>
      <w:r w:rsidR="00BB06B5">
        <w:rPr>
          <w:sz w:val="22"/>
          <w:szCs w:val="22"/>
        </w:rPr>
        <w:t xml:space="preserve">was included because it </w:t>
      </w:r>
      <w:r>
        <w:rPr>
          <w:sz w:val="22"/>
          <w:szCs w:val="22"/>
        </w:rPr>
        <w:t xml:space="preserve">is </w:t>
      </w:r>
      <w:r w:rsidR="00160CA0">
        <w:rPr>
          <w:sz w:val="22"/>
          <w:szCs w:val="22"/>
        </w:rPr>
        <w:t xml:space="preserve">a necessity in every </w:t>
      </w:r>
      <w:r w:rsidR="000C728A">
        <w:rPr>
          <w:sz w:val="22"/>
          <w:szCs w:val="22"/>
        </w:rPr>
        <w:t>visualisation</w:t>
      </w:r>
      <w:r>
        <w:rPr>
          <w:sz w:val="22"/>
          <w:szCs w:val="22"/>
        </w:rPr>
        <w:t xml:space="preserve"> especially when the model displayed </w:t>
      </w:r>
      <w:r w:rsidR="00092BD0">
        <w:rPr>
          <w:sz w:val="22"/>
          <w:szCs w:val="22"/>
        </w:rPr>
        <w:t>has</w:t>
      </w:r>
      <w:r w:rsidR="00C91CE2">
        <w:rPr>
          <w:sz w:val="22"/>
          <w:szCs w:val="22"/>
        </w:rPr>
        <w:t xml:space="preserve"> </w:t>
      </w:r>
      <w:r w:rsidR="001139B9">
        <w:rPr>
          <w:sz w:val="22"/>
          <w:szCs w:val="22"/>
        </w:rPr>
        <w:t>the scale of a city</w:t>
      </w:r>
      <w:r w:rsidR="00851A7B">
        <w:rPr>
          <w:sz w:val="22"/>
          <w:szCs w:val="22"/>
        </w:rPr>
        <w:t xml:space="preserve"> (refer to the picture)</w:t>
      </w:r>
      <w:r w:rsidR="00BF0959">
        <w:rPr>
          <w:sz w:val="22"/>
          <w:szCs w:val="22"/>
        </w:rPr>
        <w:t>.</w:t>
      </w:r>
      <w:r w:rsidR="00DB0ADE">
        <w:rPr>
          <w:sz w:val="22"/>
          <w:szCs w:val="22"/>
        </w:rPr>
        <w:t xml:space="preserve"> </w:t>
      </w:r>
      <w:r w:rsidR="00C54679">
        <w:rPr>
          <w:sz w:val="22"/>
          <w:szCs w:val="22"/>
        </w:rPr>
        <w:t xml:space="preserve">Camera control, on the other hand, </w:t>
      </w:r>
      <w:r w:rsidR="00465057">
        <w:rPr>
          <w:sz w:val="22"/>
          <w:szCs w:val="22"/>
        </w:rPr>
        <w:t xml:space="preserve">can assist the </w:t>
      </w:r>
      <w:r w:rsidR="00803342">
        <w:rPr>
          <w:sz w:val="22"/>
          <w:szCs w:val="22"/>
        </w:rPr>
        <w:t xml:space="preserve">presentation by showing it from different angles. </w:t>
      </w:r>
      <w:r w:rsidR="00C240A3">
        <w:rPr>
          <w:sz w:val="22"/>
          <w:szCs w:val="22"/>
        </w:rPr>
        <w:t xml:space="preserve">The </w:t>
      </w:r>
      <w:r w:rsidR="00FC1FBE">
        <w:rPr>
          <w:sz w:val="22"/>
          <w:szCs w:val="22"/>
        </w:rPr>
        <w:t>project</w:t>
      </w:r>
      <w:r w:rsidR="00C240A3">
        <w:rPr>
          <w:sz w:val="22"/>
          <w:szCs w:val="22"/>
        </w:rPr>
        <w:t xml:space="preserve"> made use of</w:t>
      </w:r>
      <w:r w:rsidR="00516503">
        <w:rPr>
          <w:sz w:val="22"/>
          <w:szCs w:val="22"/>
        </w:rPr>
        <w:t xml:space="preserve"> the arrows</w:t>
      </w:r>
      <w:r w:rsidR="00B43380">
        <w:rPr>
          <w:sz w:val="22"/>
          <w:szCs w:val="22"/>
        </w:rPr>
        <w:t xml:space="preserve"> to move</w:t>
      </w:r>
      <w:r w:rsidR="002E0568">
        <w:rPr>
          <w:sz w:val="22"/>
          <w:szCs w:val="22"/>
        </w:rPr>
        <w:t xml:space="preserve"> </w:t>
      </w:r>
      <w:r w:rsidR="00B43380">
        <w:rPr>
          <w:sz w:val="22"/>
          <w:szCs w:val="22"/>
        </w:rPr>
        <w:t>user</w:t>
      </w:r>
      <w:r w:rsidR="007F6A8B">
        <w:rPr>
          <w:sz w:val="22"/>
          <w:szCs w:val="22"/>
        </w:rPr>
        <w:t>’</w:t>
      </w:r>
      <w:r w:rsidR="00B43380">
        <w:rPr>
          <w:sz w:val="22"/>
          <w:szCs w:val="22"/>
        </w:rPr>
        <w:t>s viewing angle</w:t>
      </w:r>
      <w:r w:rsidR="00C57DB1">
        <w:rPr>
          <w:sz w:val="22"/>
          <w:szCs w:val="22"/>
        </w:rPr>
        <w:t xml:space="preserve"> forward and ba</w:t>
      </w:r>
      <w:r w:rsidR="00103C88">
        <w:rPr>
          <w:sz w:val="22"/>
          <w:szCs w:val="22"/>
        </w:rPr>
        <w:t>ckward as well as rotate it</w:t>
      </w:r>
      <w:r w:rsidR="00C57DB1">
        <w:rPr>
          <w:sz w:val="22"/>
          <w:szCs w:val="22"/>
        </w:rPr>
        <w:t xml:space="preserve"> left and right.</w:t>
      </w:r>
      <w:r w:rsidR="00F32532">
        <w:rPr>
          <w:sz w:val="22"/>
          <w:szCs w:val="22"/>
        </w:rPr>
        <w:t xml:space="preserve"> </w:t>
      </w:r>
      <w:r w:rsidR="00BE576C">
        <w:rPr>
          <w:sz w:val="22"/>
          <w:szCs w:val="22"/>
        </w:rPr>
        <w:t>QKeyEvent was used to</w:t>
      </w:r>
      <w:r w:rsidR="00B62B18">
        <w:rPr>
          <w:sz w:val="22"/>
          <w:szCs w:val="22"/>
        </w:rPr>
        <w:t xml:space="preserve"> detect</w:t>
      </w:r>
      <w:r w:rsidR="0029759D">
        <w:rPr>
          <w:sz w:val="22"/>
          <w:szCs w:val="22"/>
        </w:rPr>
        <w:t xml:space="preserve"> keyboard pre</w:t>
      </w:r>
      <w:r w:rsidR="007A0908">
        <w:rPr>
          <w:sz w:val="22"/>
          <w:szCs w:val="22"/>
        </w:rPr>
        <w:t>ss events and alter the</w:t>
      </w:r>
      <w:r w:rsidR="00A52BF0">
        <w:rPr>
          <w:sz w:val="22"/>
          <w:szCs w:val="22"/>
        </w:rPr>
        <w:t xml:space="preserve"> current</w:t>
      </w:r>
      <w:r w:rsidR="007A0908">
        <w:rPr>
          <w:sz w:val="22"/>
          <w:szCs w:val="22"/>
        </w:rPr>
        <w:t xml:space="preserve"> camera</w:t>
      </w:r>
      <w:r w:rsidR="002E1ABC">
        <w:rPr>
          <w:sz w:val="22"/>
          <w:szCs w:val="22"/>
        </w:rPr>
        <w:t xml:space="preserve"> </w:t>
      </w:r>
      <w:r w:rsidR="007A0908">
        <w:rPr>
          <w:sz w:val="22"/>
          <w:szCs w:val="22"/>
        </w:rPr>
        <w:t>properties whereas</w:t>
      </w:r>
      <w:r w:rsidR="0029759D">
        <w:rPr>
          <w:sz w:val="22"/>
          <w:szCs w:val="22"/>
        </w:rPr>
        <w:t xml:space="preserve"> </w:t>
      </w:r>
      <w:r w:rsidR="005A3199">
        <w:rPr>
          <w:sz w:val="22"/>
          <w:szCs w:val="22"/>
        </w:rPr>
        <w:t xml:space="preserve">gluLookAt </w:t>
      </w:r>
      <w:r w:rsidR="007D7B46">
        <w:rPr>
          <w:sz w:val="22"/>
          <w:szCs w:val="22"/>
        </w:rPr>
        <w:t xml:space="preserve">was </w:t>
      </w:r>
      <w:r w:rsidR="004D0BC8">
        <w:rPr>
          <w:sz w:val="22"/>
          <w:szCs w:val="22"/>
        </w:rPr>
        <w:t>used to position</w:t>
      </w:r>
      <w:r w:rsidR="00CE104D">
        <w:rPr>
          <w:sz w:val="22"/>
          <w:szCs w:val="22"/>
        </w:rPr>
        <w:t xml:space="preserve"> t</w:t>
      </w:r>
      <w:r w:rsidR="00A63A13">
        <w:rPr>
          <w:sz w:val="22"/>
          <w:szCs w:val="22"/>
        </w:rPr>
        <w:t>he camera</w:t>
      </w:r>
      <w:r w:rsidR="008B1D65">
        <w:rPr>
          <w:sz w:val="22"/>
          <w:szCs w:val="22"/>
        </w:rPr>
        <w:t xml:space="preserve"> </w:t>
      </w:r>
      <w:r w:rsidR="000C46EE">
        <w:rPr>
          <w:sz w:val="22"/>
          <w:szCs w:val="22"/>
        </w:rPr>
        <w:t>with respect to the changed values</w:t>
      </w:r>
      <w:r w:rsidR="00F95B27">
        <w:rPr>
          <w:sz w:val="22"/>
          <w:szCs w:val="22"/>
        </w:rPr>
        <w:t>.</w:t>
      </w:r>
      <w:r w:rsidR="00171D54">
        <w:rPr>
          <w:sz w:val="22"/>
          <w:szCs w:val="22"/>
        </w:rPr>
        <w:t xml:space="preserve"> In addition, moving </w:t>
      </w:r>
      <w:r w:rsidR="00255B3E">
        <w:rPr>
          <w:sz w:val="22"/>
          <w:szCs w:val="22"/>
        </w:rPr>
        <w:t xml:space="preserve">and rotating </w:t>
      </w:r>
      <w:r w:rsidR="00171D54">
        <w:rPr>
          <w:sz w:val="22"/>
          <w:szCs w:val="22"/>
        </w:rPr>
        <w:t xml:space="preserve">the camera </w:t>
      </w:r>
      <w:r w:rsidR="001F75AB">
        <w:rPr>
          <w:sz w:val="22"/>
          <w:szCs w:val="22"/>
        </w:rPr>
        <w:t>up or down</w:t>
      </w:r>
      <w:r w:rsidR="00017BF5">
        <w:rPr>
          <w:sz w:val="22"/>
          <w:szCs w:val="22"/>
        </w:rPr>
        <w:t xml:space="preserve"> was enabled through two vertical sliders </w:t>
      </w:r>
      <w:r w:rsidR="00AF3732">
        <w:rPr>
          <w:sz w:val="22"/>
          <w:szCs w:val="22"/>
        </w:rPr>
        <w:t>from the QSlider library</w:t>
      </w:r>
      <w:r w:rsidR="003E08E4">
        <w:rPr>
          <w:sz w:val="22"/>
          <w:szCs w:val="22"/>
        </w:rPr>
        <w:t>.</w:t>
      </w:r>
    </w:p>
    <w:p w14:paraId="67E270E3" w14:textId="72788B65" w:rsidR="00516503" w:rsidRDefault="00760297" w:rsidP="00D81394">
      <w:pPr>
        <w:rPr>
          <w:sz w:val="22"/>
          <w:szCs w:val="22"/>
        </w:rPr>
      </w:pPr>
      <w:r>
        <w:rPr>
          <w:noProof/>
        </w:rPr>
        <w:drawing>
          <wp:anchor distT="0" distB="0" distL="114300" distR="114300" simplePos="0" relativeHeight="251686400" behindDoc="0" locked="0" layoutInCell="1" allowOverlap="1" wp14:anchorId="676A99EC" wp14:editId="2372E85B">
            <wp:simplePos x="0" y="0"/>
            <wp:positionH relativeFrom="column">
              <wp:posOffset>-48260</wp:posOffset>
            </wp:positionH>
            <wp:positionV relativeFrom="paragraph">
              <wp:posOffset>12700</wp:posOffset>
            </wp:positionV>
            <wp:extent cx="1468120" cy="352425"/>
            <wp:effectExtent l="0" t="0" r="0"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3450" t="36293" r="62465" b="57693"/>
                    <a:stretch/>
                  </pic:blipFill>
                  <pic:spPr bwMode="auto">
                    <a:xfrm>
                      <a:off x="0" y="0"/>
                      <a:ext cx="1468120" cy="35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72064" behindDoc="0" locked="0" layoutInCell="1" allowOverlap="1" wp14:anchorId="0626E16B" wp14:editId="0A48B039">
            <wp:simplePos x="0" y="0"/>
            <wp:positionH relativeFrom="column">
              <wp:posOffset>1453573</wp:posOffset>
            </wp:positionH>
            <wp:positionV relativeFrom="paragraph">
              <wp:posOffset>6350</wp:posOffset>
            </wp:positionV>
            <wp:extent cx="1371600" cy="339090"/>
            <wp:effectExtent l="0" t="0" r="0" b="381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3384" t="44568" r="63462" b="49640"/>
                    <a:stretch/>
                  </pic:blipFill>
                  <pic:spPr bwMode="auto">
                    <a:xfrm>
                      <a:off x="0" y="0"/>
                      <a:ext cx="1371600" cy="339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704" behindDoc="0" locked="0" layoutInCell="1" allowOverlap="1" wp14:anchorId="07DD2AEF" wp14:editId="219D20EC">
            <wp:simplePos x="0" y="0"/>
            <wp:positionH relativeFrom="column">
              <wp:posOffset>3033683</wp:posOffset>
            </wp:positionH>
            <wp:positionV relativeFrom="paragraph">
              <wp:posOffset>6350</wp:posOffset>
            </wp:positionV>
            <wp:extent cx="1239982" cy="491490"/>
            <wp:effectExtent l="0" t="0" r="0" b="381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3849" t="52488" r="64242" b="39119"/>
                    <a:stretch/>
                  </pic:blipFill>
                  <pic:spPr bwMode="auto">
                    <a:xfrm>
                      <a:off x="0" y="0"/>
                      <a:ext cx="1239982" cy="491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41344" behindDoc="0" locked="0" layoutInCell="1" allowOverlap="1" wp14:anchorId="412B1572" wp14:editId="2404C9A4">
            <wp:simplePos x="0" y="0"/>
            <wp:positionH relativeFrom="column">
              <wp:posOffset>4279727</wp:posOffset>
            </wp:positionH>
            <wp:positionV relativeFrom="paragraph">
              <wp:posOffset>8890</wp:posOffset>
            </wp:positionV>
            <wp:extent cx="1774825" cy="47752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3450" t="62773" r="59504" b="29070"/>
                    <a:stretch/>
                  </pic:blipFill>
                  <pic:spPr bwMode="auto">
                    <a:xfrm>
                      <a:off x="0" y="0"/>
                      <a:ext cx="1774825" cy="477520"/>
                    </a:xfrm>
                    <a:prstGeom prst="rect">
                      <a:avLst/>
                    </a:prstGeom>
                    <a:ln>
                      <a:noFill/>
                    </a:ln>
                    <a:extLst>
                      <a:ext uri="{53640926-AAD7-44D8-BBD7-CCE9431645EC}">
                        <a14:shadowObscured xmlns:a14="http://schemas.microsoft.com/office/drawing/2010/main"/>
                      </a:ext>
                    </a:extLst>
                  </pic:spPr>
                </pic:pic>
              </a:graphicData>
            </a:graphic>
          </wp:anchor>
        </w:drawing>
      </w:r>
    </w:p>
    <w:p w14:paraId="12BE67B6" w14:textId="65FEA69B" w:rsidR="00AD7EED" w:rsidRDefault="00AD7EED" w:rsidP="00D81394">
      <w:pPr>
        <w:rPr>
          <w:sz w:val="22"/>
          <w:szCs w:val="22"/>
        </w:rPr>
      </w:pPr>
    </w:p>
    <w:p w14:paraId="61F75F56" w14:textId="4A8B13FB" w:rsidR="007E55D7" w:rsidRDefault="00C762BB" w:rsidP="00D81394">
      <w:pPr>
        <w:rPr>
          <w:sz w:val="22"/>
          <w:szCs w:val="22"/>
        </w:rPr>
      </w:pPr>
      <w:r>
        <w:rPr>
          <w:noProof/>
        </w:rPr>
        <w:drawing>
          <wp:inline distT="0" distB="0" distL="0" distR="0" wp14:anchorId="42F9D33F" wp14:editId="66B84C20">
            <wp:extent cx="4994564" cy="264817"/>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338" t="34165" r="42435" b="62609"/>
                    <a:stretch/>
                  </pic:blipFill>
                  <pic:spPr bwMode="auto">
                    <a:xfrm>
                      <a:off x="0" y="0"/>
                      <a:ext cx="5544354" cy="293967"/>
                    </a:xfrm>
                    <a:prstGeom prst="rect">
                      <a:avLst/>
                    </a:prstGeom>
                    <a:ln>
                      <a:noFill/>
                    </a:ln>
                    <a:extLst>
                      <a:ext uri="{53640926-AAD7-44D8-BBD7-CCE9431645EC}">
                        <a14:shadowObscured xmlns:a14="http://schemas.microsoft.com/office/drawing/2010/main"/>
                      </a:ext>
                    </a:extLst>
                  </pic:spPr>
                </pic:pic>
              </a:graphicData>
            </a:graphic>
          </wp:inline>
        </w:drawing>
      </w:r>
    </w:p>
    <w:p w14:paraId="5DFC19BE" w14:textId="71B819D0" w:rsidR="009D28A6" w:rsidRDefault="00D07943" w:rsidP="00D81394">
      <w:pPr>
        <w:rPr>
          <w:sz w:val="22"/>
          <w:szCs w:val="22"/>
        </w:rPr>
      </w:pPr>
      <w:r>
        <w:rPr>
          <w:sz w:val="22"/>
          <w:szCs w:val="22"/>
        </w:rPr>
        <w:t>(arrows picture)</w:t>
      </w:r>
      <w:r w:rsidR="0072411A">
        <w:rPr>
          <w:sz w:val="22"/>
          <w:szCs w:val="22"/>
        </w:rPr>
        <w:t xml:space="preserve"> (picture of the axis x,y,z and then can show how the camera rotates)</w:t>
      </w:r>
    </w:p>
    <w:p w14:paraId="17A594D3" w14:textId="5DD13EDC" w:rsidR="00060B3B" w:rsidRDefault="00060B3B" w:rsidP="00D81394">
      <w:pPr>
        <w:rPr>
          <w:sz w:val="22"/>
          <w:szCs w:val="22"/>
        </w:rPr>
      </w:pPr>
      <w:r>
        <w:rPr>
          <w:sz w:val="22"/>
          <w:szCs w:val="22"/>
        </w:rPr>
        <w:t>(pictures from different angle</w:t>
      </w:r>
      <w:r w:rsidR="008D74C6">
        <w:rPr>
          <w:sz w:val="22"/>
          <w:szCs w:val="22"/>
        </w:rPr>
        <w:t>s</w:t>
      </w:r>
      <w:r>
        <w:rPr>
          <w:sz w:val="22"/>
          <w:szCs w:val="22"/>
        </w:rPr>
        <w:t xml:space="preserve"> FPS, </w:t>
      </w:r>
      <w:r w:rsidR="00F007C1">
        <w:rPr>
          <w:sz w:val="22"/>
          <w:szCs w:val="22"/>
        </w:rPr>
        <w:t>from higher</w:t>
      </w:r>
      <w:r>
        <w:rPr>
          <w:sz w:val="22"/>
          <w:szCs w:val="22"/>
        </w:rPr>
        <w:t>)</w:t>
      </w:r>
    </w:p>
    <w:p w14:paraId="44D6D531" w14:textId="6D70F18D" w:rsidR="00760297" w:rsidRDefault="00B570DA" w:rsidP="00D81394">
      <w:pPr>
        <w:rPr>
          <w:sz w:val="22"/>
          <w:szCs w:val="22"/>
        </w:rPr>
      </w:pPr>
      <w:r>
        <w:rPr>
          <w:sz w:val="22"/>
          <w:szCs w:val="22"/>
        </w:rPr>
        <w:t xml:space="preserve">Occasionally, </w:t>
      </w:r>
      <w:r w:rsidR="000B487F">
        <w:rPr>
          <w:sz w:val="22"/>
          <w:szCs w:val="22"/>
        </w:rPr>
        <w:t xml:space="preserve">users </w:t>
      </w:r>
      <w:r w:rsidR="007D5735">
        <w:rPr>
          <w:sz w:val="22"/>
          <w:szCs w:val="22"/>
        </w:rPr>
        <w:t xml:space="preserve">might </w:t>
      </w:r>
      <w:r w:rsidR="000B487F">
        <w:rPr>
          <w:sz w:val="22"/>
          <w:szCs w:val="22"/>
        </w:rPr>
        <w:t xml:space="preserve">prefer a more simplistic scene </w:t>
      </w:r>
      <w:r w:rsidR="00114734">
        <w:rPr>
          <w:sz w:val="22"/>
          <w:szCs w:val="22"/>
        </w:rPr>
        <w:t>especially when</w:t>
      </w:r>
      <w:r w:rsidR="00F33B7B">
        <w:rPr>
          <w:sz w:val="22"/>
          <w:szCs w:val="22"/>
        </w:rPr>
        <w:t xml:space="preserve"> the city</w:t>
      </w:r>
      <w:r w:rsidR="00C173AF">
        <w:rPr>
          <w:sz w:val="22"/>
          <w:szCs w:val="22"/>
        </w:rPr>
        <w:t xml:space="preserve"> gets</w:t>
      </w:r>
      <w:r w:rsidR="00E675AF">
        <w:rPr>
          <w:sz w:val="22"/>
          <w:szCs w:val="22"/>
        </w:rPr>
        <w:t xml:space="preserve"> too cluttered with</w:t>
      </w:r>
      <w:r w:rsidR="000F28EB">
        <w:rPr>
          <w:sz w:val="22"/>
          <w:szCs w:val="22"/>
        </w:rPr>
        <w:t xml:space="preserve"> </w:t>
      </w:r>
      <w:r w:rsidR="00B42071">
        <w:rPr>
          <w:sz w:val="22"/>
          <w:szCs w:val="22"/>
        </w:rPr>
        <w:t>buildings</w:t>
      </w:r>
      <w:r w:rsidR="009B3B1B">
        <w:rPr>
          <w:sz w:val="22"/>
          <w:szCs w:val="22"/>
        </w:rPr>
        <w:t xml:space="preserve"> </w:t>
      </w:r>
      <w:r w:rsidR="00E675AF">
        <w:rPr>
          <w:sz w:val="22"/>
          <w:szCs w:val="22"/>
        </w:rPr>
        <w:t>that obfuscate</w:t>
      </w:r>
      <w:r w:rsidR="009B3B1B">
        <w:rPr>
          <w:sz w:val="22"/>
          <w:szCs w:val="22"/>
        </w:rPr>
        <w:t xml:space="preserve"> </w:t>
      </w:r>
      <w:r w:rsidR="00BB2070">
        <w:rPr>
          <w:sz w:val="22"/>
          <w:szCs w:val="22"/>
        </w:rPr>
        <w:t>the street geometries</w:t>
      </w:r>
      <w:r w:rsidR="000C6E35">
        <w:rPr>
          <w:sz w:val="22"/>
          <w:szCs w:val="22"/>
        </w:rPr>
        <w:t xml:space="preserve">. </w:t>
      </w:r>
      <w:r w:rsidR="00DF5831">
        <w:rPr>
          <w:sz w:val="22"/>
          <w:szCs w:val="22"/>
        </w:rPr>
        <w:t>In such cases, c</w:t>
      </w:r>
      <w:r w:rsidR="000C6E35">
        <w:rPr>
          <w:sz w:val="22"/>
          <w:szCs w:val="22"/>
        </w:rPr>
        <w:t xml:space="preserve">hanging the camera’s positioning might not be sufficient. </w:t>
      </w:r>
      <w:r w:rsidR="003B667E">
        <w:rPr>
          <w:sz w:val="22"/>
          <w:szCs w:val="22"/>
        </w:rPr>
        <w:t xml:space="preserve">For that reason, </w:t>
      </w:r>
      <w:r w:rsidR="00902051">
        <w:rPr>
          <w:sz w:val="22"/>
          <w:szCs w:val="22"/>
        </w:rPr>
        <w:t>t</w:t>
      </w:r>
      <w:r w:rsidR="003B667E">
        <w:rPr>
          <w:sz w:val="22"/>
          <w:szCs w:val="22"/>
        </w:rPr>
        <w:t>he interface</w:t>
      </w:r>
      <w:r w:rsidR="00543801">
        <w:rPr>
          <w:sz w:val="22"/>
          <w:szCs w:val="22"/>
        </w:rPr>
        <w:t xml:space="preserve"> includes a</w:t>
      </w:r>
      <w:r w:rsidR="00902051">
        <w:rPr>
          <w:sz w:val="22"/>
          <w:szCs w:val="22"/>
        </w:rPr>
        <w:t xml:space="preserve"> </w:t>
      </w:r>
      <w:r w:rsidR="00D2743A">
        <w:rPr>
          <w:sz w:val="22"/>
          <w:szCs w:val="22"/>
        </w:rPr>
        <w:t xml:space="preserve">checkbox </w:t>
      </w:r>
      <w:r w:rsidR="00902051">
        <w:rPr>
          <w:sz w:val="22"/>
          <w:szCs w:val="22"/>
        </w:rPr>
        <w:t>option for enabling and disabling building geometries.</w:t>
      </w:r>
      <w:r w:rsidR="00CA1F45">
        <w:rPr>
          <w:sz w:val="22"/>
          <w:szCs w:val="22"/>
        </w:rPr>
        <w:t xml:space="preserve"> </w:t>
      </w:r>
    </w:p>
    <w:p w14:paraId="007C9A5A" w14:textId="00EF7514" w:rsidR="00760297" w:rsidRDefault="00AD2584" w:rsidP="00D81394">
      <w:pPr>
        <w:rPr>
          <w:sz w:val="22"/>
          <w:szCs w:val="22"/>
        </w:rPr>
      </w:pPr>
      <w:r>
        <w:rPr>
          <w:sz w:val="22"/>
          <w:szCs w:val="22"/>
        </w:rPr>
        <w:t>(picture of on and off buildings)</w:t>
      </w:r>
    </w:p>
    <w:p w14:paraId="403042BF" w14:textId="0C7593A9" w:rsidR="00D75AF5" w:rsidRDefault="001D5F48" w:rsidP="00D81394">
      <w:pPr>
        <w:rPr>
          <w:sz w:val="22"/>
          <w:szCs w:val="22"/>
        </w:rPr>
      </w:pPr>
      <w:r>
        <w:rPr>
          <w:sz w:val="22"/>
          <w:szCs w:val="22"/>
        </w:rPr>
        <w:t>Exporting the</w:t>
      </w:r>
      <w:r w:rsidR="007F0C64">
        <w:rPr>
          <w:sz w:val="22"/>
          <w:szCs w:val="22"/>
        </w:rPr>
        <w:t xml:space="preserve"> final</w:t>
      </w:r>
      <w:r w:rsidR="00C67F0A">
        <w:rPr>
          <w:sz w:val="22"/>
          <w:szCs w:val="22"/>
        </w:rPr>
        <w:t xml:space="preserve"> model as a mesh </w:t>
      </w:r>
      <w:r w:rsidR="00212C59">
        <w:rPr>
          <w:sz w:val="22"/>
          <w:szCs w:val="22"/>
        </w:rPr>
        <w:t>is also a supported</w:t>
      </w:r>
      <w:r w:rsidR="006F7FDF">
        <w:rPr>
          <w:sz w:val="22"/>
          <w:szCs w:val="22"/>
        </w:rPr>
        <w:t xml:space="preserve"> option.</w:t>
      </w:r>
      <w:r w:rsidR="00BC6D6D">
        <w:rPr>
          <w:sz w:val="22"/>
          <w:szCs w:val="22"/>
        </w:rPr>
        <w:t xml:space="preserve"> </w:t>
      </w:r>
      <w:r w:rsidR="00B84301">
        <w:rPr>
          <w:sz w:val="22"/>
          <w:szCs w:val="22"/>
        </w:rPr>
        <w:t>The model can be</w:t>
      </w:r>
      <w:r w:rsidR="00D75AF5">
        <w:rPr>
          <w:sz w:val="22"/>
          <w:szCs w:val="22"/>
        </w:rPr>
        <w:t xml:space="preserve"> stored</w:t>
      </w:r>
      <w:r w:rsidR="00DB61ED">
        <w:rPr>
          <w:sz w:val="22"/>
          <w:szCs w:val="22"/>
        </w:rPr>
        <w:t xml:space="preserve"> in </w:t>
      </w:r>
      <w:r w:rsidR="0007072B">
        <w:rPr>
          <w:sz w:val="22"/>
          <w:szCs w:val="22"/>
        </w:rPr>
        <w:t xml:space="preserve">a file with </w:t>
      </w:r>
      <w:r w:rsidR="00FE5799">
        <w:rPr>
          <w:sz w:val="22"/>
          <w:szCs w:val="22"/>
        </w:rPr>
        <w:t>a</w:t>
      </w:r>
      <w:r w:rsidR="00F05F7E">
        <w:rPr>
          <w:sz w:val="22"/>
          <w:szCs w:val="22"/>
        </w:rPr>
        <w:t xml:space="preserve"> standard 3D image format called</w:t>
      </w:r>
      <w:r w:rsidR="00FE5799">
        <w:rPr>
          <w:sz w:val="22"/>
          <w:szCs w:val="22"/>
        </w:rPr>
        <w:t xml:space="preserve"> </w:t>
      </w:r>
      <w:r w:rsidR="00F05F7E">
        <w:rPr>
          <w:sz w:val="22"/>
          <w:szCs w:val="22"/>
        </w:rPr>
        <w:t>OBJ</w:t>
      </w:r>
      <w:r w:rsidR="00221023">
        <w:rPr>
          <w:sz w:val="22"/>
          <w:szCs w:val="22"/>
        </w:rPr>
        <w:t xml:space="preserve"> which</w:t>
      </w:r>
      <w:r w:rsidR="00445951">
        <w:rPr>
          <w:sz w:val="22"/>
          <w:szCs w:val="22"/>
        </w:rPr>
        <w:t xml:space="preserve"> would contain</w:t>
      </w:r>
      <w:r w:rsidR="00D75AF5">
        <w:rPr>
          <w:sz w:val="22"/>
          <w:szCs w:val="22"/>
        </w:rPr>
        <w:t xml:space="preserve"> a collection of polygon faces with vertices and edges.</w:t>
      </w:r>
      <w:r w:rsidR="00943601">
        <w:rPr>
          <w:sz w:val="22"/>
          <w:szCs w:val="22"/>
        </w:rPr>
        <w:t xml:space="preserve"> </w:t>
      </w:r>
      <w:r w:rsidR="006F0B92">
        <w:rPr>
          <w:sz w:val="22"/>
          <w:szCs w:val="22"/>
        </w:rPr>
        <w:t>User can, then, open the file</w:t>
      </w:r>
      <w:r w:rsidR="00CF0D9C">
        <w:rPr>
          <w:sz w:val="22"/>
          <w:szCs w:val="22"/>
        </w:rPr>
        <w:t xml:space="preserve"> </w:t>
      </w:r>
      <w:r w:rsidR="0052403A">
        <w:rPr>
          <w:sz w:val="22"/>
          <w:szCs w:val="22"/>
        </w:rPr>
        <w:t>in their preferred 3D image editing program</w:t>
      </w:r>
      <w:r w:rsidR="00A07A76">
        <w:rPr>
          <w:sz w:val="22"/>
          <w:szCs w:val="22"/>
        </w:rPr>
        <w:t xml:space="preserve"> such as Blender, Maya or</w:t>
      </w:r>
      <w:r w:rsidR="001C5012">
        <w:rPr>
          <w:sz w:val="22"/>
          <w:szCs w:val="22"/>
        </w:rPr>
        <w:t xml:space="preserve"> SketchFab</w:t>
      </w:r>
      <w:r w:rsidR="00A07A76">
        <w:rPr>
          <w:sz w:val="22"/>
          <w:szCs w:val="22"/>
        </w:rPr>
        <w:t xml:space="preserve"> and </w:t>
      </w:r>
      <w:r w:rsidR="00221A61">
        <w:rPr>
          <w:sz w:val="22"/>
          <w:szCs w:val="22"/>
        </w:rPr>
        <w:t>interact with the model even further</w:t>
      </w:r>
      <w:r w:rsidR="0052403A">
        <w:rPr>
          <w:sz w:val="22"/>
          <w:szCs w:val="22"/>
        </w:rPr>
        <w:t>.</w:t>
      </w:r>
      <w:r w:rsidR="00042E67">
        <w:rPr>
          <w:sz w:val="22"/>
          <w:szCs w:val="22"/>
        </w:rPr>
        <w:t xml:space="preserve"> </w:t>
      </w:r>
    </w:p>
    <w:p w14:paraId="4A4F1E83" w14:textId="06688737" w:rsidR="00086A5A" w:rsidRDefault="00086A5A" w:rsidP="00D81394">
      <w:pPr>
        <w:rPr>
          <w:sz w:val="22"/>
          <w:szCs w:val="22"/>
        </w:rPr>
      </w:pPr>
      <w:r>
        <w:rPr>
          <w:sz w:val="22"/>
          <w:szCs w:val="22"/>
        </w:rPr>
        <w:t>(</w:t>
      </w:r>
      <w:r w:rsidR="00B86809">
        <w:rPr>
          <w:sz w:val="22"/>
          <w:szCs w:val="22"/>
        </w:rPr>
        <w:t>picture from</w:t>
      </w:r>
      <w:r w:rsidR="00EA3D9F">
        <w:rPr>
          <w:sz w:val="22"/>
          <w:szCs w:val="22"/>
        </w:rPr>
        <w:t xml:space="preserve"> sk</w:t>
      </w:r>
      <w:r>
        <w:rPr>
          <w:sz w:val="22"/>
          <w:szCs w:val="22"/>
        </w:rPr>
        <w:t>etchfab</w:t>
      </w:r>
      <w:r w:rsidR="00435EBD">
        <w:rPr>
          <w:sz w:val="22"/>
          <w:szCs w:val="22"/>
        </w:rPr>
        <w:t xml:space="preserve"> + the obj file</w:t>
      </w:r>
      <w:r>
        <w:rPr>
          <w:sz w:val="22"/>
          <w:szCs w:val="22"/>
        </w:rPr>
        <w:t>)</w:t>
      </w:r>
    </w:p>
    <w:p w14:paraId="05A66EA5" w14:textId="77777777" w:rsidR="003422D8" w:rsidRDefault="003422D8" w:rsidP="0025786C">
      <w:pPr>
        <w:rPr>
          <w:sz w:val="22"/>
          <w:szCs w:val="22"/>
        </w:rPr>
      </w:pPr>
    </w:p>
    <w:p w14:paraId="61DB326C" w14:textId="77777777" w:rsidR="003422D8" w:rsidRDefault="003422D8" w:rsidP="0025786C">
      <w:pPr>
        <w:rPr>
          <w:sz w:val="22"/>
          <w:szCs w:val="22"/>
        </w:rPr>
      </w:pPr>
    </w:p>
    <w:p w14:paraId="042C1739" w14:textId="77777777" w:rsidR="004D7C7B" w:rsidRDefault="004D7C7B" w:rsidP="0025786C">
      <w:pPr>
        <w:rPr>
          <w:sz w:val="22"/>
          <w:szCs w:val="22"/>
        </w:rPr>
      </w:pPr>
    </w:p>
    <w:p w14:paraId="1DEA1FF5" w14:textId="1A509591" w:rsidR="00802FD7" w:rsidRDefault="004042C3" w:rsidP="0025786C">
      <w:pPr>
        <w:rPr>
          <w:sz w:val="22"/>
          <w:szCs w:val="22"/>
        </w:rPr>
      </w:pPr>
      <w:r>
        <w:rPr>
          <w:sz w:val="22"/>
          <w:szCs w:val="22"/>
        </w:rPr>
        <w:lastRenderedPageBreak/>
        <w:t>The last feature of the interactive user interface</w:t>
      </w:r>
      <w:r w:rsidR="005D07D3">
        <w:rPr>
          <w:sz w:val="22"/>
          <w:szCs w:val="22"/>
        </w:rPr>
        <w:t xml:space="preserve"> is a real-time</w:t>
      </w:r>
      <w:r w:rsidR="008C502D">
        <w:rPr>
          <w:sz w:val="22"/>
          <w:szCs w:val="22"/>
        </w:rPr>
        <w:t xml:space="preserve"> editing </w:t>
      </w:r>
      <w:r w:rsidR="005C2A8E">
        <w:rPr>
          <w:sz w:val="22"/>
          <w:szCs w:val="22"/>
        </w:rPr>
        <w:t>option</w:t>
      </w:r>
      <w:r w:rsidR="008C502D">
        <w:rPr>
          <w:sz w:val="22"/>
          <w:szCs w:val="22"/>
        </w:rPr>
        <w:t xml:space="preserve"> which aims at</w:t>
      </w:r>
      <w:r w:rsidR="00E0135A">
        <w:rPr>
          <w:sz w:val="22"/>
          <w:szCs w:val="22"/>
        </w:rPr>
        <w:t xml:space="preserve"> giving</w:t>
      </w:r>
      <w:r w:rsidR="00072B05">
        <w:rPr>
          <w:sz w:val="22"/>
          <w:szCs w:val="22"/>
        </w:rPr>
        <w:t xml:space="preserve"> </w:t>
      </w:r>
      <w:r w:rsidR="004C7740">
        <w:rPr>
          <w:sz w:val="22"/>
          <w:szCs w:val="22"/>
        </w:rPr>
        <w:t>user</w:t>
      </w:r>
      <w:r w:rsidR="00072B05">
        <w:rPr>
          <w:sz w:val="22"/>
          <w:szCs w:val="22"/>
        </w:rPr>
        <w:t>s</w:t>
      </w:r>
      <w:r w:rsidR="004C7740">
        <w:rPr>
          <w:sz w:val="22"/>
          <w:szCs w:val="22"/>
        </w:rPr>
        <w:t xml:space="preserve"> </w:t>
      </w:r>
      <w:r w:rsidR="008763CF">
        <w:rPr>
          <w:sz w:val="22"/>
          <w:szCs w:val="22"/>
        </w:rPr>
        <w:t xml:space="preserve">the opportunity </w:t>
      </w:r>
      <w:r w:rsidR="004C7740">
        <w:rPr>
          <w:sz w:val="22"/>
          <w:szCs w:val="22"/>
        </w:rPr>
        <w:t xml:space="preserve">to adjust the street network </w:t>
      </w:r>
      <w:r w:rsidR="001A24FC">
        <w:rPr>
          <w:sz w:val="22"/>
          <w:szCs w:val="22"/>
        </w:rPr>
        <w:t>to their</w:t>
      </w:r>
      <w:r w:rsidR="004C7740">
        <w:rPr>
          <w:sz w:val="22"/>
          <w:szCs w:val="22"/>
        </w:rPr>
        <w:t xml:space="preserve"> desires and expectation</w:t>
      </w:r>
      <w:r w:rsidR="00BE3383">
        <w:rPr>
          <w:sz w:val="22"/>
          <w:szCs w:val="22"/>
        </w:rPr>
        <w:t>s</w:t>
      </w:r>
      <w:r w:rsidR="004C7740">
        <w:rPr>
          <w:sz w:val="22"/>
          <w:szCs w:val="22"/>
        </w:rPr>
        <w:t>.</w:t>
      </w:r>
      <w:r w:rsidR="00D1675B">
        <w:rPr>
          <w:sz w:val="22"/>
          <w:szCs w:val="22"/>
        </w:rPr>
        <w:t xml:space="preserve"> </w:t>
      </w:r>
      <w:r w:rsidR="00197361">
        <w:rPr>
          <w:sz w:val="22"/>
          <w:szCs w:val="22"/>
        </w:rPr>
        <w:t xml:space="preserve">However, </w:t>
      </w:r>
      <w:r w:rsidR="00806820">
        <w:rPr>
          <w:sz w:val="22"/>
          <w:szCs w:val="22"/>
        </w:rPr>
        <w:t>the project’s plan</w:t>
      </w:r>
      <w:r w:rsidR="004150E7">
        <w:rPr>
          <w:sz w:val="22"/>
          <w:szCs w:val="22"/>
        </w:rPr>
        <w:t xml:space="preserve"> intentionally</w:t>
      </w:r>
      <w:r w:rsidR="00806820">
        <w:rPr>
          <w:sz w:val="22"/>
          <w:szCs w:val="22"/>
        </w:rPr>
        <w:t xml:space="preserve"> </w:t>
      </w:r>
      <w:r w:rsidR="00B025AD">
        <w:rPr>
          <w:sz w:val="22"/>
          <w:szCs w:val="22"/>
        </w:rPr>
        <w:t xml:space="preserve">didn’t </w:t>
      </w:r>
      <w:r w:rsidR="00F37FA7">
        <w:rPr>
          <w:sz w:val="22"/>
          <w:szCs w:val="22"/>
        </w:rPr>
        <w:t>allocate</w:t>
      </w:r>
      <w:r w:rsidR="00B025AD">
        <w:rPr>
          <w:sz w:val="22"/>
          <w:szCs w:val="22"/>
        </w:rPr>
        <w:t xml:space="preserve"> much time </w:t>
      </w:r>
      <w:r w:rsidR="00321B55">
        <w:rPr>
          <w:sz w:val="22"/>
          <w:szCs w:val="22"/>
        </w:rPr>
        <w:t>to</w:t>
      </w:r>
      <w:r w:rsidR="000D53D7">
        <w:rPr>
          <w:sz w:val="22"/>
          <w:szCs w:val="22"/>
        </w:rPr>
        <w:t xml:space="preserve"> this </w:t>
      </w:r>
      <w:r w:rsidR="00783BE1">
        <w:rPr>
          <w:sz w:val="22"/>
          <w:szCs w:val="22"/>
        </w:rPr>
        <w:t xml:space="preserve">additional </w:t>
      </w:r>
      <w:r w:rsidR="000D53D7">
        <w:rPr>
          <w:sz w:val="22"/>
          <w:szCs w:val="22"/>
        </w:rPr>
        <w:t>feature</w:t>
      </w:r>
      <w:r w:rsidR="00033299">
        <w:rPr>
          <w:sz w:val="22"/>
          <w:szCs w:val="22"/>
        </w:rPr>
        <w:t xml:space="preserve"> </w:t>
      </w:r>
      <w:r w:rsidR="0052089A">
        <w:rPr>
          <w:sz w:val="22"/>
          <w:szCs w:val="22"/>
        </w:rPr>
        <w:t>as it would deviate the project from its main objectives.</w:t>
      </w:r>
      <w:r w:rsidR="002D5AD6">
        <w:rPr>
          <w:sz w:val="22"/>
          <w:szCs w:val="22"/>
        </w:rPr>
        <w:t xml:space="preserve"> Nevertheless, </w:t>
      </w:r>
      <w:r w:rsidR="00B72420">
        <w:rPr>
          <w:sz w:val="22"/>
          <w:szCs w:val="22"/>
        </w:rPr>
        <w:t>the</w:t>
      </w:r>
      <w:r w:rsidR="001354F5">
        <w:rPr>
          <w:sz w:val="22"/>
          <w:szCs w:val="22"/>
        </w:rPr>
        <w:t xml:space="preserve"> editing can be applied to the</w:t>
      </w:r>
      <w:r w:rsidR="00B72420">
        <w:rPr>
          <w:sz w:val="22"/>
          <w:szCs w:val="22"/>
        </w:rPr>
        <w:t xml:space="preserve"> points where streets join (i.e. the junctions) </w:t>
      </w:r>
      <w:r w:rsidR="001354F5">
        <w:rPr>
          <w:sz w:val="22"/>
          <w:szCs w:val="22"/>
        </w:rPr>
        <w:t>and would execute smoothly on a scale comprise</w:t>
      </w:r>
      <w:r w:rsidR="004D5820">
        <w:rPr>
          <w:sz w:val="22"/>
          <w:szCs w:val="22"/>
        </w:rPr>
        <w:t>d</w:t>
      </w:r>
      <w:r w:rsidR="001354F5">
        <w:rPr>
          <w:sz w:val="22"/>
          <w:szCs w:val="22"/>
        </w:rPr>
        <w:t xml:space="preserve"> of up to ? nodes.</w:t>
      </w:r>
      <w:r w:rsidR="007613B4">
        <w:rPr>
          <w:sz w:val="22"/>
          <w:szCs w:val="22"/>
        </w:rPr>
        <w:t xml:space="preserve"> </w:t>
      </w:r>
      <w:r w:rsidR="00537605">
        <w:rPr>
          <w:sz w:val="22"/>
          <w:szCs w:val="22"/>
        </w:rPr>
        <w:t>The functionality is enabled through a text box</w:t>
      </w:r>
      <w:r w:rsidR="005125EC">
        <w:rPr>
          <w:sz w:val="22"/>
          <w:szCs w:val="22"/>
        </w:rPr>
        <w:t>,</w:t>
      </w:r>
      <w:r w:rsidR="00537605">
        <w:rPr>
          <w:sz w:val="22"/>
          <w:szCs w:val="22"/>
        </w:rPr>
        <w:t xml:space="preserve"> which</w:t>
      </w:r>
      <w:r w:rsidR="00BA79F0">
        <w:rPr>
          <w:sz w:val="22"/>
          <w:szCs w:val="22"/>
        </w:rPr>
        <w:t xml:space="preserve"> input</w:t>
      </w:r>
      <w:r w:rsidR="00537605">
        <w:rPr>
          <w:sz w:val="22"/>
          <w:szCs w:val="22"/>
        </w:rPr>
        <w:t xml:space="preserve"> determines the point to be edited</w:t>
      </w:r>
      <w:r w:rsidR="005125EC">
        <w:rPr>
          <w:sz w:val="22"/>
          <w:szCs w:val="22"/>
        </w:rPr>
        <w:t>,</w:t>
      </w:r>
      <w:r w:rsidR="00537605">
        <w:rPr>
          <w:sz w:val="22"/>
          <w:szCs w:val="22"/>
        </w:rPr>
        <w:t xml:space="preserve"> and two vertical sliders</w:t>
      </w:r>
      <w:r w:rsidR="00406753">
        <w:rPr>
          <w:sz w:val="22"/>
          <w:szCs w:val="22"/>
        </w:rPr>
        <w:t>,</w:t>
      </w:r>
      <w:r w:rsidR="00537605">
        <w:rPr>
          <w:sz w:val="22"/>
          <w:szCs w:val="22"/>
        </w:rPr>
        <w:t xml:space="preserve"> which </w:t>
      </w:r>
      <w:r w:rsidR="003629F2">
        <w:rPr>
          <w:sz w:val="22"/>
          <w:szCs w:val="22"/>
        </w:rPr>
        <w:t xml:space="preserve">can </w:t>
      </w:r>
      <w:r w:rsidR="00537605">
        <w:rPr>
          <w:sz w:val="22"/>
          <w:szCs w:val="22"/>
        </w:rPr>
        <w:t xml:space="preserve">move the </w:t>
      </w:r>
      <w:r w:rsidR="00DC4CD8">
        <w:rPr>
          <w:sz w:val="22"/>
          <w:szCs w:val="22"/>
        </w:rPr>
        <w:t>select</w:t>
      </w:r>
      <w:r w:rsidR="00E27970">
        <w:rPr>
          <w:sz w:val="22"/>
          <w:szCs w:val="22"/>
        </w:rPr>
        <w:t xml:space="preserve">ed point </w:t>
      </w:r>
      <w:r w:rsidR="00F655D1">
        <w:rPr>
          <w:sz w:val="22"/>
          <w:szCs w:val="22"/>
        </w:rPr>
        <w:t>on the x or</w:t>
      </w:r>
      <w:r w:rsidR="00AC2164">
        <w:rPr>
          <w:sz w:val="22"/>
          <w:szCs w:val="22"/>
        </w:rPr>
        <w:t xml:space="preserve"> z</w:t>
      </w:r>
      <w:r w:rsidR="00F655D1">
        <w:rPr>
          <w:sz w:val="22"/>
          <w:szCs w:val="22"/>
        </w:rPr>
        <w:t xml:space="preserve"> axis</w:t>
      </w:r>
      <w:r w:rsidR="00B47CE4">
        <w:rPr>
          <w:sz w:val="22"/>
          <w:szCs w:val="22"/>
        </w:rPr>
        <w:t xml:space="preserve">. </w:t>
      </w:r>
      <w:r w:rsidR="002265D5">
        <w:rPr>
          <w:sz w:val="22"/>
          <w:szCs w:val="22"/>
        </w:rPr>
        <w:t>M</w:t>
      </w:r>
      <w:r w:rsidR="00746467">
        <w:rPr>
          <w:sz w:val="22"/>
          <w:szCs w:val="22"/>
        </w:rPr>
        <w:t>ovement of any</w:t>
      </w:r>
      <w:r w:rsidR="00D337DE">
        <w:rPr>
          <w:sz w:val="22"/>
          <w:szCs w:val="22"/>
        </w:rPr>
        <w:t xml:space="preserve"> of the</w:t>
      </w:r>
      <w:r w:rsidR="00746467">
        <w:rPr>
          <w:sz w:val="22"/>
          <w:szCs w:val="22"/>
        </w:rPr>
        <w:t xml:space="preserve"> two</w:t>
      </w:r>
      <w:r w:rsidR="00D337DE">
        <w:rPr>
          <w:sz w:val="22"/>
          <w:szCs w:val="22"/>
        </w:rPr>
        <w:t xml:space="preserve"> sliders wou</w:t>
      </w:r>
      <w:r w:rsidR="002265D5">
        <w:rPr>
          <w:sz w:val="22"/>
          <w:szCs w:val="22"/>
        </w:rPr>
        <w:t>ld trigger an event which would move the selected point accordingly</w:t>
      </w:r>
      <w:r w:rsidR="00BA439E">
        <w:rPr>
          <w:sz w:val="22"/>
          <w:szCs w:val="22"/>
        </w:rPr>
        <w:t xml:space="preserve"> and reconstruct </w:t>
      </w:r>
      <w:r w:rsidR="00284198">
        <w:rPr>
          <w:sz w:val="22"/>
          <w:szCs w:val="22"/>
        </w:rPr>
        <w:t>every object that has direct connection to it.</w:t>
      </w:r>
    </w:p>
    <w:p w14:paraId="0C836950" w14:textId="445052DE" w:rsidR="00A42932" w:rsidRDefault="00A42932" w:rsidP="0025786C">
      <w:pPr>
        <w:rPr>
          <w:sz w:val="22"/>
          <w:szCs w:val="22"/>
        </w:rPr>
      </w:pPr>
    </w:p>
    <w:p w14:paraId="424D0101" w14:textId="3A353E95" w:rsidR="0025786C" w:rsidRDefault="00804810" w:rsidP="0025786C">
      <w:pPr>
        <w:rPr>
          <w:sz w:val="22"/>
          <w:szCs w:val="22"/>
        </w:rPr>
      </w:pPr>
      <w:r>
        <w:rPr>
          <w:sz w:val="22"/>
          <w:szCs w:val="22"/>
        </w:rPr>
        <w:t>(multiple pictures of how the node is moving (with and without buildings))</w:t>
      </w:r>
    </w:p>
    <w:p w14:paraId="6091046B" w14:textId="3BBF3E1B" w:rsidR="00707E37" w:rsidRDefault="0025786C" w:rsidP="00D81394">
      <w:pPr>
        <w:rPr>
          <w:sz w:val="22"/>
          <w:szCs w:val="22"/>
        </w:rPr>
      </w:pPr>
      <w:r>
        <w:rPr>
          <w:sz w:val="22"/>
          <w:szCs w:val="22"/>
        </w:rPr>
        <w:t>(picture of the whole interface)</w:t>
      </w:r>
    </w:p>
    <w:p w14:paraId="2CCB5D96" w14:textId="77777777" w:rsidR="00707E37" w:rsidRDefault="00707E37" w:rsidP="00D81394">
      <w:pPr>
        <w:rPr>
          <w:sz w:val="22"/>
          <w:szCs w:val="22"/>
        </w:rPr>
      </w:pPr>
    </w:p>
    <w:p w14:paraId="40161ECC" w14:textId="46326B4A" w:rsidR="00BD1250" w:rsidRDefault="0096344C" w:rsidP="00075E0B">
      <w:pPr>
        <w:rPr>
          <w:sz w:val="22"/>
        </w:rPr>
      </w:pPr>
      <w:r>
        <w:rPr>
          <w:noProof/>
        </w:rPr>
        <w:drawing>
          <wp:inline distT="0" distB="0" distL="0" distR="0" wp14:anchorId="206904CA" wp14:editId="474D66A1">
            <wp:extent cx="5731510" cy="30556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219"/>
                    <a:stretch/>
                  </pic:blipFill>
                  <pic:spPr bwMode="auto">
                    <a:xfrm>
                      <a:off x="0" y="0"/>
                      <a:ext cx="5731510" cy="3055620"/>
                    </a:xfrm>
                    <a:prstGeom prst="rect">
                      <a:avLst/>
                    </a:prstGeom>
                    <a:ln>
                      <a:noFill/>
                    </a:ln>
                    <a:extLst>
                      <a:ext uri="{53640926-AAD7-44D8-BBD7-CCE9431645EC}">
                        <a14:shadowObscured xmlns:a14="http://schemas.microsoft.com/office/drawing/2010/main"/>
                      </a:ext>
                    </a:extLst>
                  </pic:spPr>
                </pic:pic>
              </a:graphicData>
            </a:graphic>
          </wp:inline>
        </w:drawing>
      </w:r>
    </w:p>
    <w:p w14:paraId="3428C753" w14:textId="74CBBE03" w:rsidR="00D81394" w:rsidRDefault="00D81394" w:rsidP="00075E0B">
      <w:pPr>
        <w:rPr>
          <w:sz w:val="22"/>
        </w:rPr>
      </w:pPr>
    </w:p>
    <w:p w14:paraId="47456BCE" w14:textId="787436A6" w:rsidR="006D29C7" w:rsidRDefault="006D29C7" w:rsidP="00075E0B">
      <w:pPr>
        <w:rPr>
          <w:sz w:val="22"/>
        </w:rPr>
      </w:pPr>
    </w:p>
    <w:p w14:paraId="1D617020" w14:textId="76DB3124" w:rsidR="006D29C7" w:rsidRDefault="006D29C7" w:rsidP="00075E0B">
      <w:pPr>
        <w:rPr>
          <w:sz w:val="22"/>
        </w:rPr>
      </w:pPr>
    </w:p>
    <w:p w14:paraId="51F92BE9" w14:textId="13F5E5C4" w:rsidR="006D29C7" w:rsidRDefault="006D29C7" w:rsidP="00075E0B">
      <w:pPr>
        <w:rPr>
          <w:sz w:val="22"/>
        </w:rPr>
      </w:pPr>
    </w:p>
    <w:p w14:paraId="5B7C5D01" w14:textId="77777777" w:rsidR="006D29C7" w:rsidRDefault="006D29C7" w:rsidP="00075E0B">
      <w:pPr>
        <w:rPr>
          <w:sz w:val="22"/>
        </w:rPr>
      </w:pPr>
    </w:p>
    <w:p w14:paraId="766C8A43" w14:textId="20F986F9" w:rsidR="00683D69" w:rsidRDefault="00863024" w:rsidP="00B5548F">
      <w:pPr>
        <w:pStyle w:val="Heading2"/>
      </w:pPr>
      <w:commentRangeStart w:id="27"/>
      <w:r>
        <w:lastRenderedPageBreak/>
        <w:t xml:space="preserve">4.3 </w:t>
      </w:r>
      <w:r w:rsidR="00636048">
        <w:t>Code Structure</w:t>
      </w:r>
      <w:r w:rsidR="00836BFA">
        <w:t>/Workflow</w:t>
      </w:r>
      <w:commentRangeEnd w:id="27"/>
      <w:r w:rsidR="003A3524">
        <w:rPr>
          <w:rStyle w:val="CommentReference"/>
          <w:b w:val="0"/>
        </w:rPr>
        <w:commentReference w:id="27"/>
      </w:r>
    </w:p>
    <w:p w14:paraId="4DA6D082" w14:textId="543E31A3" w:rsidR="00ED6590" w:rsidRDefault="00ED6590" w:rsidP="00B5548F">
      <w:pPr>
        <w:rPr>
          <w:sz w:val="22"/>
        </w:rPr>
      </w:pPr>
      <w:bookmarkStart w:id="28" w:name="_GoBack"/>
      <w:bookmarkEnd w:id="28"/>
    </w:p>
    <w:p w14:paraId="0D79723C" w14:textId="53DC8352" w:rsidR="001C26CC" w:rsidRDefault="00AC29EE" w:rsidP="00B5548F">
      <w:pPr>
        <w:rPr>
          <w:sz w:val="22"/>
        </w:rPr>
      </w:pPr>
      <w:r>
        <w:rPr>
          <w:sz w:val="22"/>
        </w:rPr>
        <w:t>(class diagram)</w:t>
      </w:r>
    </w:p>
    <w:p w14:paraId="71F3874E" w14:textId="0964CC13" w:rsidR="00AC29EE" w:rsidRDefault="00AC29EE" w:rsidP="00B5548F">
      <w:pPr>
        <w:rPr>
          <w:sz w:val="22"/>
        </w:rPr>
      </w:pPr>
      <w:r>
        <w:rPr>
          <w:sz w:val="22"/>
        </w:rPr>
        <w:t>(progressive images of how the city is developed)</w:t>
      </w:r>
    </w:p>
    <w:p w14:paraId="761A495E" w14:textId="77777777" w:rsidR="00AC29EE" w:rsidRDefault="00AC29EE" w:rsidP="00B5548F">
      <w:pPr>
        <w:rPr>
          <w:sz w:val="22"/>
        </w:rPr>
      </w:pPr>
    </w:p>
    <w:p w14:paraId="2B3805A9" w14:textId="55AEB586" w:rsidR="00AC29EE" w:rsidRDefault="00AC29EE" w:rsidP="00B5548F">
      <w:pPr>
        <w:rPr>
          <w:sz w:val="22"/>
        </w:rPr>
      </w:pPr>
    </w:p>
    <w:p w14:paraId="2A76BCDC" w14:textId="77777777" w:rsidR="00AC29EE" w:rsidRDefault="00AC29EE" w:rsidP="00B5548F">
      <w:pPr>
        <w:rPr>
          <w:sz w:val="22"/>
        </w:rPr>
      </w:pPr>
    </w:p>
    <w:p w14:paraId="46C07093" w14:textId="77777777" w:rsidR="001C26CC" w:rsidRDefault="001C26CC" w:rsidP="00B5548F">
      <w:pPr>
        <w:rPr>
          <w:sz w:val="22"/>
        </w:rPr>
      </w:pPr>
    </w:p>
    <w:p w14:paraId="2082EA0F" w14:textId="428D6DF7" w:rsidR="00B5548F" w:rsidRDefault="00B5548F" w:rsidP="00B5548F">
      <w:pPr>
        <w:rPr>
          <w:sz w:val="22"/>
        </w:rPr>
      </w:pPr>
      <w:r>
        <w:rPr>
          <w:sz w:val="22"/>
        </w:rPr>
        <w:t>a diagram showing how the classes are linked</w:t>
      </w:r>
    </w:p>
    <w:p w14:paraId="024EA2F5" w14:textId="005B2252" w:rsidR="0046260D" w:rsidRPr="00B5548F" w:rsidRDefault="0046260D" w:rsidP="00B5548F">
      <w:pPr>
        <w:rPr>
          <w:sz w:val="22"/>
        </w:rPr>
      </w:pPr>
      <w:r>
        <w:rPr>
          <w:sz w:val="22"/>
        </w:rPr>
        <w:t>extract map -&gt; parse map -&gt; store structured data in new file</w:t>
      </w:r>
    </w:p>
    <w:p w14:paraId="3E73A4BE" w14:textId="00EBF9D3" w:rsidR="00683D69" w:rsidRDefault="00DC252D" w:rsidP="00075E0B">
      <w:pPr>
        <w:rPr>
          <w:sz w:val="22"/>
        </w:rPr>
      </w:pPr>
      <w:r>
        <w:rPr>
          <w:sz w:val="22"/>
        </w:rPr>
        <w:t xml:space="preserve">main file -&gt; main widget + other widgets for user control </w:t>
      </w:r>
    </w:p>
    <w:p w14:paraId="77DBCED8" w14:textId="267668DD" w:rsidR="00DC252D" w:rsidRDefault="00DC252D" w:rsidP="00075E0B">
      <w:pPr>
        <w:rPr>
          <w:sz w:val="22"/>
        </w:rPr>
      </w:pPr>
      <w:r>
        <w:rPr>
          <w:sz w:val="22"/>
        </w:rPr>
        <w:t>main widget -&gt; creates the layout</w:t>
      </w:r>
      <w:r w:rsidR="008C64CC">
        <w:rPr>
          <w:sz w:val="22"/>
        </w:rPr>
        <w:t xml:space="preserve"> (using the new file)</w:t>
      </w:r>
      <w:r>
        <w:rPr>
          <w:sz w:val="22"/>
        </w:rPr>
        <w:t xml:space="preserve"> -&gt; offsets the streets -&gt; finds the junctions -&gt; finds the building parcels</w:t>
      </w:r>
      <w:r w:rsidR="009D6CFB">
        <w:rPr>
          <w:sz w:val="22"/>
        </w:rPr>
        <w:t xml:space="preserve"> with respect to the new street objects and junctions</w:t>
      </w:r>
      <w:r>
        <w:rPr>
          <w:sz w:val="22"/>
        </w:rPr>
        <w:t xml:space="preserve"> -&gt; subdivides the parcels -&gt; </w:t>
      </w:r>
      <w:r w:rsidR="007403A0">
        <w:rPr>
          <w:sz w:val="22"/>
        </w:rPr>
        <w:t xml:space="preserve">finds the buildings </w:t>
      </w:r>
      <w:r w:rsidR="00FD4EC4">
        <w:rPr>
          <w:sz w:val="22"/>
        </w:rPr>
        <w:t>-&gt; paints everything</w:t>
      </w:r>
      <w:r w:rsidR="007D40D8">
        <w:rPr>
          <w:sz w:val="22"/>
        </w:rPr>
        <w:t xml:space="preserve"> -&gt; export obj (optional)</w:t>
      </w:r>
    </w:p>
    <w:p w14:paraId="30FE9343" w14:textId="359B37A8" w:rsidR="00836F2E" w:rsidRDefault="00C03068" w:rsidP="00075E0B">
      <w:pPr>
        <w:rPr>
          <w:sz w:val="22"/>
        </w:rPr>
      </w:pPr>
      <w:r>
        <w:rPr>
          <w:sz w:val="22"/>
        </w:rPr>
        <w:t xml:space="preserve">sets the camera?; </w:t>
      </w:r>
      <w:r w:rsidR="002F46C9">
        <w:rPr>
          <w:sz w:val="22"/>
        </w:rPr>
        <w:t>pairs</w:t>
      </w:r>
    </w:p>
    <w:p w14:paraId="559F1066" w14:textId="69F6F80A" w:rsidR="00C03068" w:rsidRDefault="00C03068" w:rsidP="00075E0B">
      <w:pPr>
        <w:rPr>
          <w:sz w:val="22"/>
        </w:rPr>
      </w:pPr>
    </w:p>
    <w:p w14:paraId="42967F42" w14:textId="4827219B" w:rsidR="00D8383B" w:rsidRDefault="00D8383B" w:rsidP="00075E0B">
      <w:pPr>
        <w:rPr>
          <w:sz w:val="22"/>
        </w:rPr>
      </w:pPr>
      <w:r>
        <w:rPr>
          <w:sz w:val="22"/>
        </w:rPr>
        <w:t>making the layout – GIS + nodes, edges..</w:t>
      </w:r>
    </w:p>
    <w:p w14:paraId="2041235C" w14:textId="635C7262" w:rsidR="00D8383B" w:rsidRDefault="00D8383B" w:rsidP="00075E0B">
      <w:pPr>
        <w:rPr>
          <w:sz w:val="22"/>
        </w:rPr>
      </w:pPr>
      <w:r>
        <w:rPr>
          <w:sz w:val="22"/>
        </w:rPr>
        <w:t>making segments – subsections for streets and junctions</w:t>
      </w:r>
    </w:p>
    <w:p w14:paraId="6C9D0FFC" w14:textId="1C07201B" w:rsidR="00D8383B" w:rsidRDefault="00D8383B" w:rsidP="00075E0B">
      <w:pPr>
        <w:rPr>
          <w:sz w:val="22"/>
        </w:rPr>
      </w:pPr>
      <w:r>
        <w:rPr>
          <w:sz w:val="22"/>
        </w:rPr>
        <w:t xml:space="preserve">buildings – </w:t>
      </w:r>
    </w:p>
    <w:p w14:paraId="36848214" w14:textId="0DDE62C1" w:rsidR="00D8383B" w:rsidRDefault="00D8383B" w:rsidP="00075E0B">
      <w:pPr>
        <w:rPr>
          <w:sz w:val="22"/>
        </w:rPr>
      </w:pPr>
      <w:r>
        <w:rPr>
          <w:sz w:val="22"/>
        </w:rPr>
        <w:t>couple of pictures showing the design – starting from layout then only streets then with junctions …</w:t>
      </w:r>
    </w:p>
    <w:p w14:paraId="277F4EDF" w14:textId="77777777" w:rsidR="00275F17" w:rsidRDefault="00275F17" w:rsidP="00075E0B">
      <w:pPr>
        <w:rPr>
          <w:sz w:val="22"/>
        </w:rPr>
      </w:pPr>
    </w:p>
    <w:p w14:paraId="286FFABE" w14:textId="77777777" w:rsidR="00D8383B" w:rsidRDefault="00D8383B" w:rsidP="00075E0B">
      <w:pPr>
        <w:rPr>
          <w:sz w:val="22"/>
        </w:rPr>
      </w:pPr>
    </w:p>
    <w:p w14:paraId="27DF7C31" w14:textId="07708857" w:rsidR="00461397" w:rsidRDefault="00461397" w:rsidP="00075E0B">
      <w:pPr>
        <w:rPr>
          <w:sz w:val="22"/>
        </w:rPr>
      </w:pPr>
      <w:r>
        <w:rPr>
          <w:sz w:val="22"/>
        </w:rPr>
        <w:t>4.4</w:t>
      </w:r>
      <w:r w:rsidR="00523151">
        <w:rPr>
          <w:sz w:val="22"/>
        </w:rPr>
        <w:t xml:space="preserve"> GIS data</w:t>
      </w:r>
    </w:p>
    <w:p w14:paraId="032B2ADB" w14:textId="01E26A9C" w:rsidR="00400BB4" w:rsidRDefault="00754D9A" w:rsidP="00075E0B">
      <w:pPr>
        <w:rPr>
          <w:sz w:val="22"/>
        </w:rPr>
      </w:pPr>
      <w:r>
        <w:rPr>
          <w:sz w:val="22"/>
        </w:rPr>
        <w:t xml:space="preserve">exporting + </w:t>
      </w:r>
      <w:r w:rsidR="00400BB4">
        <w:rPr>
          <w:sz w:val="22"/>
        </w:rPr>
        <w:t>parsing the data</w:t>
      </w:r>
      <w:r>
        <w:rPr>
          <w:sz w:val="22"/>
        </w:rPr>
        <w:t xml:space="preserve"> + writing to file</w:t>
      </w:r>
    </w:p>
    <w:p w14:paraId="0D0D8D1F" w14:textId="77777777" w:rsidR="0089097B" w:rsidRDefault="0089097B" w:rsidP="00075E0B">
      <w:pPr>
        <w:rPr>
          <w:sz w:val="22"/>
        </w:rPr>
      </w:pPr>
    </w:p>
    <w:p w14:paraId="7584CE12" w14:textId="4A4B6558" w:rsidR="00935DEC" w:rsidRDefault="00935DEC" w:rsidP="00075E0B">
      <w:pPr>
        <w:rPr>
          <w:sz w:val="22"/>
        </w:rPr>
      </w:pPr>
      <w:r>
        <w:rPr>
          <w:sz w:val="22"/>
        </w:rPr>
        <w:t xml:space="preserve">4.5 </w:t>
      </w:r>
      <w:r w:rsidR="009676A4">
        <w:rPr>
          <w:sz w:val="22"/>
        </w:rPr>
        <w:t>(can be merged with the offsetting of the streets</w:t>
      </w:r>
      <w:r w:rsidR="00462531">
        <w:rPr>
          <w:sz w:val="22"/>
        </w:rPr>
        <w:t xml:space="preserve"> or in different smaller subsections</w:t>
      </w:r>
      <w:r w:rsidR="009676A4">
        <w:rPr>
          <w:sz w:val="22"/>
        </w:rPr>
        <w:t>)</w:t>
      </w:r>
    </w:p>
    <w:p w14:paraId="69D39FCB" w14:textId="22AAE1CD" w:rsidR="00683D69" w:rsidRDefault="0089097B" w:rsidP="00075E0B">
      <w:pPr>
        <w:rPr>
          <w:sz w:val="22"/>
        </w:rPr>
      </w:pPr>
      <w:r>
        <w:rPr>
          <w:sz w:val="22"/>
        </w:rPr>
        <w:t>making the layout -&gt; use of structures to represent nodes and edges</w:t>
      </w:r>
    </w:p>
    <w:p w14:paraId="10A54D5E" w14:textId="13A9B5DB" w:rsidR="0089097B" w:rsidRDefault="0089097B" w:rsidP="00075E0B">
      <w:pPr>
        <w:rPr>
          <w:sz w:val="22"/>
        </w:rPr>
      </w:pPr>
    </w:p>
    <w:p w14:paraId="70B24369" w14:textId="0D327C72" w:rsidR="0089097B" w:rsidRDefault="0089097B" w:rsidP="00075E0B">
      <w:pPr>
        <w:rPr>
          <w:sz w:val="22"/>
        </w:rPr>
      </w:pPr>
      <w:r>
        <w:rPr>
          <w:sz w:val="22"/>
        </w:rPr>
        <w:lastRenderedPageBreak/>
        <w:t>4.6</w:t>
      </w:r>
    </w:p>
    <w:p w14:paraId="2D4A1225" w14:textId="1D8D243E" w:rsidR="0089097B" w:rsidRDefault="008B063B" w:rsidP="00075E0B">
      <w:pPr>
        <w:rPr>
          <w:sz w:val="22"/>
        </w:rPr>
      </w:pPr>
      <w:r>
        <w:rPr>
          <w:sz w:val="22"/>
        </w:rPr>
        <w:t>offsetting the streets -&gt; use of another structure for adding offset streets</w:t>
      </w:r>
    </w:p>
    <w:p w14:paraId="11FC318C" w14:textId="33DA2A9F" w:rsidR="0089097B" w:rsidRDefault="0089097B" w:rsidP="00075E0B">
      <w:pPr>
        <w:rPr>
          <w:sz w:val="22"/>
        </w:rPr>
      </w:pPr>
    </w:p>
    <w:p w14:paraId="53A1DE11" w14:textId="66828922" w:rsidR="0078475F" w:rsidRDefault="0078475F" w:rsidP="00075E0B">
      <w:pPr>
        <w:rPr>
          <w:sz w:val="22"/>
        </w:rPr>
      </w:pPr>
      <w:r>
        <w:rPr>
          <w:sz w:val="22"/>
        </w:rPr>
        <w:t xml:space="preserve">4.7 </w:t>
      </w:r>
    </w:p>
    <w:p w14:paraId="38D3C7D3" w14:textId="37AE0E16" w:rsidR="0078475F" w:rsidRDefault="0078475F" w:rsidP="00075E0B">
      <w:pPr>
        <w:rPr>
          <w:sz w:val="22"/>
        </w:rPr>
      </w:pPr>
      <w:r>
        <w:rPr>
          <w:sz w:val="22"/>
        </w:rPr>
        <w:t>finding the building parcels without considering overlapping</w:t>
      </w:r>
    </w:p>
    <w:p w14:paraId="2B5F4653" w14:textId="6572F31D" w:rsidR="0078475F" w:rsidRDefault="0078475F" w:rsidP="00075E0B">
      <w:pPr>
        <w:rPr>
          <w:sz w:val="22"/>
        </w:rPr>
      </w:pPr>
      <w:r>
        <w:rPr>
          <w:sz w:val="22"/>
        </w:rPr>
        <w:t>based on that assign pars for the junction objects and find the intersection points</w:t>
      </w:r>
    </w:p>
    <w:p w14:paraId="05E5873D" w14:textId="03F8ABDD" w:rsidR="0078475F" w:rsidRDefault="0078475F" w:rsidP="00075E0B">
      <w:pPr>
        <w:rPr>
          <w:sz w:val="22"/>
        </w:rPr>
      </w:pPr>
      <w:r>
        <w:rPr>
          <w:sz w:val="22"/>
        </w:rPr>
        <w:t>find the closest intersection point and cut the corresponding streets</w:t>
      </w:r>
    </w:p>
    <w:p w14:paraId="75E60164" w14:textId="7D46C7D4" w:rsidR="0078475F" w:rsidRDefault="00B35C0C" w:rsidP="00075E0B">
      <w:pPr>
        <w:rPr>
          <w:sz w:val="22"/>
        </w:rPr>
      </w:pPr>
      <w:r>
        <w:rPr>
          <w:sz w:val="22"/>
        </w:rPr>
        <w:t>find the turning radiuses and store the junction object</w:t>
      </w:r>
    </w:p>
    <w:p w14:paraId="40944EB9" w14:textId="1C51B57C" w:rsidR="0078475F" w:rsidRDefault="0078475F" w:rsidP="00075E0B">
      <w:pPr>
        <w:rPr>
          <w:sz w:val="22"/>
        </w:rPr>
      </w:pPr>
    </w:p>
    <w:p w14:paraId="05AC20D4" w14:textId="51B057B8" w:rsidR="00643373" w:rsidRDefault="00643373" w:rsidP="00075E0B">
      <w:pPr>
        <w:rPr>
          <w:sz w:val="22"/>
        </w:rPr>
      </w:pPr>
      <w:r>
        <w:rPr>
          <w:sz w:val="22"/>
        </w:rPr>
        <w:t xml:space="preserve">4.8 </w:t>
      </w:r>
      <w:r w:rsidR="006E2F18">
        <w:rPr>
          <w:sz w:val="22"/>
        </w:rPr>
        <w:t>(put before the junctions and at the end of the junctions say that building parcels area can now be updated considering the overlapping objects)</w:t>
      </w:r>
    </w:p>
    <w:p w14:paraId="4198A661" w14:textId="1B212E0D" w:rsidR="00643373" w:rsidRDefault="00643373" w:rsidP="00075E0B">
      <w:pPr>
        <w:rPr>
          <w:sz w:val="22"/>
        </w:rPr>
      </w:pPr>
      <w:r>
        <w:rPr>
          <w:sz w:val="22"/>
        </w:rPr>
        <w:t>when the objects are found start considering the overlapping objects for</w:t>
      </w:r>
      <w:r w:rsidR="000D3530">
        <w:rPr>
          <w:sz w:val="22"/>
        </w:rPr>
        <w:t xml:space="preserve"> the building parcels</w:t>
      </w:r>
    </w:p>
    <w:p w14:paraId="62F06783" w14:textId="1BE60248" w:rsidR="007177AE" w:rsidRDefault="007177AE" w:rsidP="00075E0B">
      <w:pPr>
        <w:rPr>
          <w:sz w:val="22"/>
        </w:rPr>
      </w:pPr>
    </w:p>
    <w:p w14:paraId="61F23E26" w14:textId="740EAB7E" w:rsidR="007177AE" w:rsidRDefault="007177AE" w:rsidP="00075E0B">
      <w:pPr>
        <w:rPr>
          <w:sz w:val="22"/>
        </w:rPr>
      </w:pPr>
      <w:r>
        <w:rPr>
          <w:sz w:val="22"/>
        </w:rPr>
        <w:t xml:space="preserve">4.9 </w:t>
      </w:r>
    </w:p>
    <w:p w14:paraId="71D60458" w14:textId="77A098AB" w:rsidR="007177AE" w:rsidRDefault="007177AE" w:rsidP="00075E0B">
      <w:pPr>
        <w:rPr>
          <w:sz w:val="22"/>
        </w:rPr>
      </w:pPr>
      <w:r>
        <w:rPr>
          <w:sz w:val="22"/>
        </w:rPr>
        <w:t>subdivide the parcels</w:t>
      </w:r>
    </w:p>
    <w:p w14:paraId="4C533754" w14:textId="77777777" w:rsidR="007177AE" w:rsidRDefault="007177AE" w:rsidP="00075E0B">
      <w:pPr>
        <w:rPr>
          <w:sz w:val="22"/>
        </w:rPr>
      </w:pPr>
    </w:p>
    <w:p w14:paraId="670DD8D9" w14:textId="14A9ACB4" w:rsidR="007177AE" w:rsidRDefault="007177AE" w:rsidP="00075E0B">
      <w:pPr>
        <w:rPr>
          <w:sz w:val="22"/>
        </w:rPr>
      </w:pPr>
      <w:r>
        <w:rPr>
          <w:sz w:val="22"/>
        </w:rPr>
        <w:t xml:space="preserve">4.10 </w:t>
      </w:r>
    </w:p>
    <w:p w14:paraId="0A9A9ACA" w14:textId="72E1EE52" w:rsidR="007177AE" w:rsidRDefault="007177AE" w:rsidP="00075E0B">
      <w:pPr>
        <w:rPr>
          <w:sz w:val="22"/>
        </w:rPr>
      </w:pPr>
      <w:r>
        <w:rPr>
          <w:sz w:val="22"/>
        </w:rPr>
        <w:t>do the buildings</w:t>
      </w:r>
    </w:p>
    <w:p w14:paraId="0B704B75" w14:textId="5D9FAF8C" w:rsidR="0089097B" w:rsidRPr="008F525B" w:rsidRDefault="0089097B" w:rsidP="00075E0B">
      <w:pPr>
        <w:rPr>
          <w:sz w:val="22"/>
        </w:rPr>
      </w:pPr>
    </w:p>
    <w:p w14:paraId="2F82BF70" w14:textId="12F1D6FE" w:rsidR="00D92A7C" w:rsidRPr="00C46D64" w:rsidRDefault="00C612D8" w:rsidP="00075E0B">
      <w:pPr>
        <w:rPr>
          <w:sz w:val="22"/>
          <w:szCs w:val="22"/>
        </w:rPr>
      </w:pPr>
      <w:r w:rsidRPr="00C46D64">
        <w:rPr>
          <w:sz w:val="22"/>
          <w:szCs w:val="22"/>
        </w:rPr>
        <w:t>implementation should be largest - do everything there</w:t>
      </w:r>
    </w:p>
    <w:p w14:paraId="5699387F" w14:textId="2E48E738" w:rsidR="00184B6C" w:rsidRDefault="00365643" w:rsidP="00075E0B">
      <w:pPr>
        <w:rPr>
          <w:sz w:val="22"/>
          <w:szCs w:val="22"/>
        </w:rPr>
      </w:pPr>
      <w:r>
        <w:rPr>
          <w:sz w:val="22"/>
          <w:szCs w:val="22"/>
        </w:rPr>
        <w:t>if something needs to go to the background research it will be a small part only</w:t>
      </w:r>
    </w:p>
    <w:p w14:paraId="6E6E937B" w14:textId="77777777" w:rsidR="00365643" w:rsidRPr="00C46D64" w:rsidRDefault="00365643" w:rsidP="00075E0B">
      <w:pPr>
        <w:rPr>
          <w:sz w:val="22"/>
          <w:szCs w:val="22"/>
        </w:rPr>
      </w:pPr>
    </w:p>
    <w:p w14:paraId="0B6D16C9" w14:textId="5E1B40FE" w:rsidR="00D92A7C" w:rsidRPr="00C46D64" w:rsidRDefault="00633CB5" w:rsidP="00075E0B">
      <w:pPr>
        <w:rPr>
          <w:sz w:val="22"/>
          <w:szCs w:val="22"/>
        </w:rPr>
      </w:pPr>
      <w:r w:rsidRPr="00C46D64">
        <w:rPr>
          <w:sz w:val="22"/>
          <w:szCs w:val="22"/>
        </w:rPr>
        <w:t xml:space="preserve">in the format </w:t>
      </w:r>
    </w:p>
    <w:p w14:paraId="0D625A88" w14:textId="00F7DA02" w:rsidR="00633CB5" w:rsidRPr="0039199D" w:rsidRDefault="00633CB5" w:rsidP="00075E0B">
      <w:pPr>
        <w:rPr>
          <w:sz w:val="20"/>
        </w:rPr>
      </w:pPr>
      <w:r w:rsidRPr="0039199D">
        <w:rPr>
          <w:sz w:val="20"/>
        </w:rPr>
        <w:t>node</w:t>
      </w:r>
    </w:p>
    <w:p w14:paraId="3F731F78" w14:textId="25DBFE97" w:rsidR="00633CB5" w:rsidRPr="0039199D" w:rsidRDefault="00633CB5" w:rsidP="00075E0B">
      <w:pPr>
        <w:rPr>
          <w:sz w:val="20"/>
        </w:rPr>
      </w:pPr>
      <w:r w:rsidRPr="0039199D">
        <w:rPr>
          <w:sz w:val="20"/>
        </w:rPr>
        <w:t>…</w:t>
      </w:r>
    </w:p>
    <w:p w14:paraId="38DFBDD3" w14:textId="5BEE64AD" w:rsidR="00633CB5" w:rsidRPr="0039199D" w:rsidRDefault="00633CB5" w:rsidP="00075E0B">
      <w:pPr>
        <w:rPr>
          <w:sz w:val="20"/>
        </w:rPr>
      </w:pPr>
      <w:r w:rsidRPr="0039199D">
        <w:rPr>
          <w:sz w:val="20"/>
        </w:rPr>
        <w:t>node</w:t>
      </w:r>
    </w:p>
    <w:p w14:paraId="6CE8CC83" w14:textId="700D290E" w:rsidR="00633CB5" w:rsidRPr="0039199D" w:rsidRDefault="00633CB5" w:rsidP="00075E0B">
      <w:pPr>
        <w:rPr>
          <w:sz w:val="20"/>
        </w:rPr>
      </w:pPr>
      <w:r w:rsidRPr="0039199D">
        <w:rPr>
          <w:sz w:val="20"/>
        </w:rPr>
        <w:t>node_id node_id</w:t>
      </w:r>
    </w:p>
    <w:p w14:paraId="43ECE4BD" w14:textId="7B65D150" w:rsidR="00633CB5" w:rsidRPr="0039199D" w:rsidRDefault="00876222" w:rsidP="00075E0B">
      <w:pPr>
        <w:rPr>
          <w:sz w:val="20"/>
        </w:rPr>
      </w:pPr>
      <w:r>
        <w:rPr>
          <w:sz w:val="20"/>
        </w:rPr>
        <w:t>no</w:t>
      </w:r>
      <w:r w:rsidR="00633CB5" w:rsidRPr="0039199D">
        <w:rPr>
          <w:sz w:val="20"/>
        </w:rPr>
        <w:t>de_id node_id</w:t>
      </w:r>
    </w:p>
    <w:p w14:paraId="6E1A4D78" w14:textId="429CF676" w:rsidR="00633CB5" w:rsidRDefault="00633CB5" w:rsidP="00075E0B"/>
    <w:p w14:paraId="1AA7F099" w14:textId="7C83C6D0" w:rsidR="00D27016" w:rsidRPr="00F43780" w:rsidRDefault="00D27016" w:rsidP="00075E0B">
      <w:pPr>
        <w:rPr>
          <w:sz w:val="22"/>
        </w:rPr>
      </w:pPr>
      <w:r w:rsidRPr="00F43780">
        <w:rPr>
          <w:sz w:val="22"/>
        </w:rPr>
        <w:lastRenderedPageBreak/>
        <w:t>converting polylines to street axis - straight and curved</w:t>
      </w:r>
    </w:p>
    <w:p w14:paraId="67BCB791" w14:textId="77777777" w:rsidR="00D27016" w:rsidRDefault="00D27016" w:rsidP="00075E0B"/>
    <w:p w14:paraId="124A2629" w14:textId="46C86A8B" w:rsidR="00633CB5" w:rsidRPr="002065B0" w:rsidRDefault="00740093" w:rsidP="00075E0B">
      <w:pPr>
        <w:rPr>
          <w:sz w:val="22"/>
        </w:rPr>
      </w:pPr>
      <w:r w:rsidRPr="002065B0">
        <w:rPr>
          <w:sz w:val="22"/>
        </w:rPr>
        <w:t>nodes are added as nodes and the combination of nodes as edges</w:t>
      </w:r>
    </w:p>
    <w:p w14:paraId="1F72D7FE" w14:textId="16696914" w:rsidR="0085774D" w:rsidRPr="002065B0" w:rsidRDefault="0085774D" w:rsidP="00075E0B">
      <w:pPr>
        <w:rPr>
          <w:sz w:val="22"/>
        </w:rPr>
      </w:pPr>
    </w:p>
    <w:p w14:paraId="64F0EC6B" w14:textId="380C38EB" w:rsidR="002065B0" w:rsidRDefault="003D0D07" w:rsidP="00075E0B">
      <w:pPr>
        <w:rPr>
          <w:sz w:val="22"/>
        </w:rPr>
      </w:pPr>
      <w:r>
        <w:rPr>
          <w:sz w:val="22"/>
        </w:rPr>
        <w:t>why C</w:t>
      </w:r>
      <w:r w:rsidR="00C4163E">
        <w:rPr>
          <w:sz w:val="22"/>
        </w:rPr>
        <w:t>++, QT and OpenGL</w:t>
      </w:r>
    </w:p>
    <w:p w14:paraId="47F058A7" w14:textId="1B2BE0A2" w:rsidR="005D5FB4" w:rsidRDefault="005D5FB4" w:rsidP="00075E0B">
      <w:pPr>
        <w:rPr>
          <w:sz w:val="22"/>
        </w:rPr>
      </w:pPr>
      <w:r>
        <w:rPr>
          <w:sz w:val="22"/>
        </w:rPr>
        <w:t>interface?</w:t>
      </w:r>
    </w:p>
    <w:p w14:paraId="78946713" w14:textId="2B0259F5" w:rsidR="006757E6" w:rsidRPr="000E722C" w:rsidRDefault="007D64E3" w:rsidP="00075E0B">
      <w:pPr>
        <w:rPr>
          <w:sz w:val="22"/>
        </w:rPr>
      </w:pPr>
      <w:r>
        <w:rPr>
          <w:sz w:val="22"/>
        </w:rPr>
        <w:t>input</w:t>
      </w:r>
      <w:r w:rsidR="002333CD">
        <w:rPr>
          <w:sz w:val="22"/>
        </w:rPr>
        <w:t xml:space="preserve"> – GIS data + readOSM to parse it and remove unnecessary data</w:t>
      </w:r>
      <w:r w:rsidR="000F1204">
        <w:rPr>
          <w:sz w:val="22"/>
        </w:rPr>
        <w:t xml:space="preserve"> + r</w:t>
      </w:r>
      <w:r w:rsidR="00241A60">
        <w:rPr>
          <w:sz w:val="22"/>
        </w:rPr>
        <w:t>-</w:t>
      </w:r>
      <w:r w:rsidR="000F1204">
        <w:rPr>
          <w:sz w:val="22"/>
        </w:rPr>
        <w:t>ead from the new file</w:t>
      </w:r>
    </w:p>
    <w:p w14:paraId="55FA70B8" w14:textId="77777777" w:rsidR="00D92A7C" w:rsidRDefault="00D92A7C" w:rsidP="00075E0B"/>
    <w:p w14:paraId="1F000F26" w14:textId="105B2556" w:rsidR="005941DF" w:rsidRDefault="005941DF" w:rsidP="005941DF">
      <w:pPr>
        <w:pStyle w:val="Heading2"/>
      </w:pPr>
      <w:r>
        <w:t>4.1 Input Layout</w:t>
      </w:r>
    </w:p>
    <w:p w14:paraId="13B4033A" w14:textId="0707433E" w:rsidR="00C20CAD" w:rsidRPr="0027705A" w:rsidRDefault="0027705A" w:rsidP="00C20CAD">
      <w:pPr>
        <w:rPr>
          <w:sz w:val="22"/>
        </w:rPr>
      </w:pPr>
      <w:r>
        <w:rPr>
          <w:sz w:val="22"/>
        </w:rPr>
        <w:t>nodes and edges</w:t>
      </w:r>
      <w:r w:rsidR="00AE16E8">
        <w:rPr>
          <w:sz w:val="22"/>
        </w:rPr>
        <w:t>…</w:t>
      </w:r>
    </w:p>
    <w:p w14:paraId="58BE201D" w14:textId="0C1FDA60" w:rsidR="005E6CFC" w:rsidRDefault="005E6CFC" w:rsidP="005E6CFC">
      <w:pPr>
        <w:pStyle w:val="Heading3"/>
      </w:pPr>
      <w:r>
        <w:t>4.1.1 Random Planar Graph</w:t>
      </w:r>
    </w:p>
    <w:p w14:paraId="3D095D1B" w14:textId="2E7FA9AC" w:rsidR="009F3F5B" w:rsidRDefault="009F3F5B" w:rsidP="009F3F5B"/>
    <w:p w14:paraId="5CE3C13F" w14:textId="729CF7E9" w:rsidR="009F3F5B" w:rsidRDefault="009F3F5B" w:rsidP="009F3F5B">
      <w:r>
        <w:rPr>
          <w:noProof/>
          <w:color w:val="000000"/>
        </w:rPr>
        <w:drawing>
          <wp:anchor distT="0" distB="0" distL="114300" distR="114300" simplePos="0" relativeHeight="251648000" behindDoc="0" locked="0" layoutInCell="1" allowOverlap="1" wp14:anchorId="53734BA8" wp14:editId="7F6703C1">
            <wp:simplePos x="0" y="0"/>
            <wp:positionH relativeFrom="margin">
              <wp:posOffset>2560320</wp:posOffset>
            </wp:positionH>
            <wp:positionV relativeFrom="paragraph">
              <wp:posOffset>6985</wp:posOffset>
            </wp:positionV>
            <wp:extent cx="1666875" cy="1322705"/>
            <wp:effectExtent l="0" t="0" r="9525" b="0"/>
            <wp:wrapNone/>
            <wp:docPr id="17" name="Picture 17" descr="https://lh6.googleusercontent.com/XNec3uWU-h-gdvibrMsGu9eUgv2mC6jyzou5hcg1QSjoYGa-hGTmNAR96hjqBUV5ndNlFiqtoVTf_iTH9nFGJB7x3RXQ7IvNfDgIP0BpA3mx-eFDGfxfAdd6vodu7jRXPZloW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Nec3uWU-h-gdvibrMsGu9eUgv2mC6jyzou5hcg1QSjoYGa-hGTmNAR96hjqBUV5ndNlFiqtoVTf_iTH9nFGJB7x3RXQ7IvNfDgIP0BpA3mx-eFDGfxfAdd6vodu7jRXPZloWcaO"/>
                    <pic:cNvPicPr>
                      <a:picLocks noChangeAspect="1" noChangeArrowheads="1"/>
                    </pic:cNvPicPr>
                  </pic:nvPicPr>
                  <pic:blipFill rotWithShape="1">
                    <a:blip r:embed="rId41">
                      <a:extLst>
                        <a:ext uri="{28A0092B-C50C-407E-A947-70E740481C1C}">
                          <a14:useLocalDpi xmlns:a14="http://schemas.microsoft.com/office/drawing/2010/main" val="0"/>
                        </a:ext>
                      </a:extLst>
                    </a:blip>
                    <a:srcRect l="19947" t="4442" r="24756" b="17407"/>
                    <a:stretch/>
                  </pic:blipFill>
                  <pic:spPr bwMode="auto">
                    <a:xfrm>
                      <a:off x="0" y="0"/>
                      <a:ext cx="1666875" cy="1322705"/>
                    </a:xfrm>
                    <a:prstGeom prst="rect">
                      <a:avLst/>
                    </a:prstGeom>
                    <a:noFill/>
                    <a:ln>
                      <a:noFill/>
                    </a:ln>
                    <a:extLst>
                      <a:ext uri="{53640926-AAD7-44D8-BBD7-CCE9431645EC}">
                        <a14:shadowObscured xmlns:a14="http://schemas.microsoft.com/office/drawing/2010/main"/>
                      </a:ext>
                    </a:extLst>
                  </pic:spPr>
                </pic:pic>
              </a:graphicData>
            </a:graphic>
          </wp:anchor>
        </w:drawing>
      </w:r>
    </w:p>
    <w:p w14:paraId="3EF57AC5" w14:textId="0C661C1A" w:rsidR="009F3F5B" w:rsidRDefault="009F3F5B" w:rsidP="009F3F5B"/>
    <w:p w14:paraId="4450D182" w14:textId="4E321659" w:rsidR="009F3F5B" w:rsidRDefault="009F3F5B" w:rsidP="009F3F5B"/>
    <w:p w14:paraId="72903D3B" w14:textId="5454C47C" w:rsidR="009F3F5B" w:rsidRDefault="009F3F5B" w:rsidP="009F3F5B"/>
    <w:p w14:paraId="5302BCCF" w14:textId="5EB92830" w:rsidR="009F3F5B" w:rsidRDefault="009F3F5B" w:rsidP="009F3F5B"/>
    <w:p w14:paraId="0047B4D9" w14:textId="77777777" w:rsidR="009F3F5B" w:rsidRPr="009F3F5B" w:rsidRDefault="009F3F5B" w:rsidP="009F3F5B"/>
    <w:p w14:paraId="354D6B06" w14:textId="5B97F628" w:rsidR="005E6CFC" w:rsidRPr="005E6CFC" w:rsidRDefault="005E6CFC" w:rsidP="005E6CFC">
      <w:pPr>
        <w:pStyle w:val="Heading3"/>
      </w:pPr>
      <w:r>
        <w:t>4.1.2 Geographic Map</w:t>
      </w:r>
    </w:p>
    <w:p w14:paraId="53574C21" w14:textId="7CD8E512" w:rsidR="00140EAA" w:rsidRDefault="00140EAA" w:rsidP="00140EAA">
      <w:pPr>
        <w:rPr>
          <w:sz w:val="22"/>
        </w:rPr>
      </w:pPr>
    </w:p>
    <w:p w14:paraId="27D8F02E" w14:textId="43CB4921" w:rsidR="00AD2713" w:rsidRDefault="00C77509" w:rsidP="00140EAA">
      <w:pPr>
        <w:rPr>
          <w:sz w:val="22"/>
        </w:rPr>
      </w:pPr>
      <w:r>
        <w:rPr>
          <w:sz w:val="22"/>
        </w:rPr>
        <w:t>ParseOSM</w:t>
      </w:r>
    </w:p>
    <w:p w14:paraId="43F4FE47" w14:textId="77777777" w:rsidR="00AD2713" w:rsidRPr="00140EAA" w:rsidRDefault="00AD2713" w:rsidP="00140EAA">
      <w:pPr>
        <w:rPr>
          <w:sz w:val="22"/>
        </w:rPr>
      </w:pPr>
    </w:p>
    <w:p w14:paraId="1BFDB2E1" w14:textId="54994780" w:rsidR="0067060E" w:rsidRPr="0067060E" w:rsidRDefault="00AD2713" w:rsidP="0067060E">
      <w:pPr>
        <w:pStyle w:val="Heading2"/>
      </w:pPr>
      <w:r w:rsidRPr="00140EAA">
        <w:rPr>
          <w:noProof/>
          <w:sz w:val="22"/>
        </w:rPr>
        <w:drawing>
          <wp:anchor distT="0" distB="0" distL="114300" distR="114300" simplePos="0" relativeHeight="251644928" behindDoc="0" locked="0" layoutInCell="1" allowOverlap="1" wp14:anchorId="7E17B667" wp14:editId="2E07F814">
            <wp:simplePos x="0" y="0"/>
            <wp:positionH relativeFrom="column">
              <wp:posOffset>4916805</wp:posOffset>
            </wp:positionH>
            <wp:positionV relativeFrom="paragraph">
              <wp:posOffset>160020</wp:posOffset>
            </wp:positionV>
            <wp:extent cx="1354455" cy="982980"/>
            <wp:effectExtent l="0" t="0" r="0" b="762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8456" t="13969" r="25085" b="13191"/>
                    <a:stretch/>
                  </pic:blipFill>
                  <pic:spPr bwMode="auto">
                    <a:xfrm>
                      <a:off x="0" y="0"/>
                      <a:ext cx="1354455" cy="982980"/>
                    </a:xfrm>
                    <a:prstGeom prst="rect">
                      <a:avLst/>
                    </a:prstGeom>
                    <a:ln>
                      <a:noFill/>
                    </a:ln>
                    <a:extLst>
                      <a:ext uri="{53640926-AAD7-44D8-BBD7-CCE9431645EC}">
                        <a14:shadowObscured xmlns:a14="http://schemas.microsoft.com/office/drawing/2010/main"/>
                      </a:ext>
                    </a:extLst>
                  </pic:spPr>
                </pic:pic>
              </a:graphicData>
            </a:graphic>
          </wp:anchor>
        </w:drawing>
      </w:r>
      <w:r w:rsidRPr="00140EAA">
        <w:rPr>
          <w:noProof/>
          <w:sz w:val="22"/>
        </w:rPr>
        <w:drawing>
          <wp:anchor distT="0" distB="0" distL="114300" distR="114300" simplePos="0" relativeHeight="251646976" behindDoc="0" locked="0" layoutInCell="1" allowOverlap="1" wp14:anchorId="74D1C598" wp14:editId="02C4DF93">
            <wp:simplePos x="0" y="0"/>
            <wp:positionH relativeFrom="column">
              <wp:posOffset>2032000</wp:posOffset>
            </wp:positionH>
            <wp:positionV relativeFrom="paragraph">
              <wp:posOffset>231140</wp:posOffset>
            </wp:positionV>
            <wp:extent cx="1938655" cy="935990"/>
            <wp:effectExtent l="19050" t="19050" r="23495" b="165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126" t="68035" r="76014" b="14911"/>
                    <a:stretch/>
                  </pic:blipFill>
                  <pic:spPr bwMode="auto">
                    <a:xfrm>
                      <a:off x="0" y="0"/>
                      <a:ext cx="1938655" cy="9359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0EAA">
        <w:rPr>
          <w:noProof/>
          <w:sz w:val="22"/>
        </w:rPr>
        <w:drawing>
          <wp:anchor distT="0" distB="0" distL="114300" distR="114300" simplePos="0" relativeHeight="251645952" behindDoc="0" locked="0" layoutInCell="1" allowOverlap="1" wp14:anchorId="79285BEB" wp14:editId="55C1C8BE">
            <wp:simplePos x="0" y="0"/>
            <wp:positionH relativeFrom="column">
              <wp:posOffset>-762000</wp:posOffset>
            </wp:positionH>
            <wp:positionV relativeFrom="paragraph">
              <wp:posOffset>148590</wp:posOffset>
            </wp:positionV>
            <wp:extent cx="1962150" cy="969645"/>
            <wp:effectExtent l="0" t="0" r="0" b="190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41217" t="40402" r="35314" b="38976"/>
                    <a:stretch/>
                  </pic:blipFill>
                  <pic:spPr bwMode="auto">
                    <a:xfrm>
                      <a:off x="0" y="0"/>
                      <a:ext cx="1962150" cy="969645"/>
                    </a:xfrm>
                    <a:prstGeom prst="rect">
                      <a:avLst/>
                    </a:prstGeom>
                    <a:ln>
                      <a:noFill/>
                    </a:ln>
                    <a:extLst>
                      <a:ext uri="{53640926-AAD7-44D8-BBD7-CCE9431645EC}">
                        <a14:shadowObscured xmlns:a14="http://schemas.microsoft.com/office/drawing/2010/main"/>
                      </a:ext>
                    </a:extLst>
                  </pic:spPr>
                </pic:pic>
              </a:graphicData>
            </a:graphic>
          </wp:anchor>
        </w:drawing>
      </w:r>
      <w:r w:rsidR="0067060E">
        <w:t>4.2 Streets</w:t>
      </w:r>
    </w:p>
    <w:p w14:paraId="3ECB8161" w14:textId="521C00A7" w:rsidR="00EA76A1" w:rsidRDefault="00EA76A1" w:rsidP="00EA76A1">
      <w:pPr>
        <w:rPr>
          <w:sz w:val="22"/>
        </w:rPr>
      </w:pPr>
    </w:p>
    <w:p w14:paraId="1751E515" w14:textId="2BFA0974" w:rsidR="00621AC9" w:rsidRDefault="00621AC9" w:rsidP="00EA76A1">
      <w:pPr>
        <w:rPr>
          <w:sz w:val="22"/>
        </w:rPr>
      </w:pPr>
    </w:p>
    <w:p w14:paraId="32497571" w14:textId="78675605" w:rsidR="00621AC9" w:rsidRDefault="00621AC9" w:rsidP="00EA76A1">
      <w:pPr>
        <w:rPr>
          <w:sz w:val="22"/>
        </w:rPr>
      </w:pPr>
    </w:p>
    <w:p w14:paraId="2F5BE7D7" w14:textId="10382E60" w:rsidR="00621AC9" w:rsidRDefault="00621AC9" w:rsidP="00EA76A1">
      <w:pPr>
        <w:rPr>
          <w:sz w:val="22"/>
        </w:rPr>
      </w:pPr>
    </w:p>
    <w:p w14:paraId="5657E06E" w14:textId="6F85F4E5" w:rsidR="00621AC9" w:rsidRDefault="00621AC9" w:rsidP="00621AC9">
      <w:pPr>
        <w:pStyle w:val="Heading1"/>
      </w:pPr>
      <w:r>
        <w:lastRenderedPageBreak/>
        <w:t>Chapter 5</w:t>
      </w:r>
      <w:r>
        <w:br/>
        <w:t xml:space="preserve"> Testing</w:t>
      </w:r>
    </w:p>
    <w:p w14:paraId="0110D70D" w14:textId="671A5145" w:rsidR="00621AC9" w:rsidRDefault="00621AC9" w:rsidP="00621AC9"/>
    <w:p w14:paraId="77ACA997" w14:textId="76F3B2F8" w:rsidR="00621AC9" w:rsidRPr="00621AC9" w:rsidRDefault="00621AC9" w:rsidP="00621AC9">
      <w:pPr>
        <w:pStyle w:val="Heading1"/>
      </w:pPr>
      <w:r>
        <w:lastRenderedPageBreak/>
        <w:t>Chapter 6</w:t>
      </w:r>
      <w:r>
        <w:br/>
        <w:t xml:space="preserve"> Results</w:t>
      </w:r>
    </w:p>
    <w:p w14:paraId="2B9D33A9" w14:textId="77777777" w:rsidR="00AA08C2" w:rsidRDefault="00AA08C2" w:rsidP="009D4F49">
      <w:pPr>
        <w:pStyle w:val="Heading1"/>
      </w:pPr>
      <w:bookmarkStart w:id="29" w:name="_Toc407145097"/>
      <w:r>
        <w:lastRenderedPageBreak/>
        <w:t>List of References</w:t>
      </w:r>
      <w:bookmarkEnd w:id="29"/>
    </w:p>
    <w:p w14:paraId="5072CEBD" w14:textId="77777777" w:rsidR="00E311CE" w:rsidRPr="001F37E8" w:rsidRDefault="00E311CE" w:rsidP="00E311CE">
      <w:pPr>
        <w:spacing w:after="0" w:line="360" w:lineRule="auto"/>
        <w:rPr>
          <w:color w:val="000000"/>
          <w:sz w:val="20"/>
          <w:shd w:val="clear" w:color="auto" w:fill="FFFFFF"/>
        </w:rPr>
      </w:pPr>
      <w:r w:rsidRPr="001F37E8">
        <w:rPr>
          <w:color w:val="000000"/>
          <w:sz w:val="20"/>
          <w:shd w:val="clear" w:color="auto" w:fill="FFFFFF"/>
        </w:rPr>
        <w:t xml:space="preserve">Graphics.ethz.ch. (2019). [online] Available at: </w:t>
      </w:r>
      <w:hyperlink r:id="rId45" w:history="1">
        <w:r w:rsidRPr="001F37E8">
          <w:rPr>
            <w:rStyle w:val="Hyperlink"/>
            <w:sz w:val="20"/>
            <w:shd w:val="clear" w:color="auto" w:fill="FFFFFF"/>
          </w:rPr>
          <w:t>https://graphics.ethz.ch/Downloads/Publications/Papers/2001/p_Par01.pdf</w:t>
        </w:r>
      </w:hyperlink>
      <w:r w:rsidRPr="001F37E8">
        <w:rPr>
          <w:color w:val="000000"/>
          <w:sz w:val="20"/>
          <w:shd w:val="clear" w:color="auto" w:fill="FFFFFF"/>
        </w:rPr>
        <w:t xml:space="preserve"> [Accessed 17 Jan. 2019].</w:t>
      </w:r>
    </w:p>
    <w:p w14:paraId="5F7216F4" w14:textId="77777777" w:rsidR="00E311CE" w:rsidRPr="001F37E8" w:rsidRDefault="00E311CE" w:rsidP="00E311CE">
      <w:pPr>
        <w:spacing w:after="0" w:line="360" w:lineRule="auto"/>
        <w:rPr>
          <w:color w:val="000000"/>
          <w:sz w:val="20"/>
          <w:shd w:val="clear" w:color="auto" w:fill="FFFFFF"/>
        </w:rPr>
      </w:pPr>
      <w:r w:rsidRPr="001F37E8">
        <w:rPr>
          <w:color w:val="000000"/>
          <w:sz w:val="20"/>
          <w:shd w:val="clear" w:color="auto" w:fill="FFFFFF"/>
        </w:rPr>
        <w:t xml:space="preserve">Citeseerx.ist.psu.edu. (2019). [online] Available at: </w:t>
      </w:r>
      <w:hyperlink r:id="rId46" w:history="1">
        <w:r w:rsidRPr="001F37E8">
          <w:rPr>
            <w:rStyle w:val="Hyperlink"/>
            <w:sz w:val="20"/>
            <w:shd w:val="clear" w:color="auto" w:fill="FFFFFF"/>
          </w:rPr>
          <w:t>http://citeseerx.ist.psu.edu/viewdoc/download?doi=10.1.1.88.7296&amp;rep=rep1&amp;type=pdf</w:t>
        </w:r>
      </w:hyperlink>
      <w:r w:rsidRPr="001F37E8">
        <w:rPr>
          <w:color w:val="000000"/>
          <w:sz w:val="20"/>
          <w:shd w:val="clear" w:color="auto" w:fill="FFFFFF"/>
        </w:rPr>
        <w:t xml:space="preserve"> [Accessed 17 Jan. 2019].</w:t>
      </w:r>
    </w:p>
    <w:p w14:paraId="36E776DE" w14:textId="77777777" w:rsidR="00E311CE" w:rsidRPr="001F37E8" w:rsidRDefault="00E311CE" w:rsidP="00E311CE">
      <w:pPr>
        <w:spacing w:after="0" w:line="360" w:lineRule="auto"/>
        <w:rPr>
          <w:color w:val="000000"/>
          <w:sz w:val="20"/>
          <w:shd w:val="clear" w:color="auto" w:fill="FFFFFF"/>
        </w:rPr>
      </w:pPr>
      <w:r w:rsidRPr="001F37E8">
        <w:rPr>
          <w:color w:val="000000"/>
          <w:sz w:val="20"/>
          <w:shd w:val="clear" w:color="auto" w:fill="FFFFFF"/>
        </w:rPr>
        <w:t xml:space="preserve">Citygen.net. (2019). [online] Available at: </w:t>
      </w:r>
      <w:hyperlink r:id="rId47" w:history="1">
        <w:r w:rsidRPr="001F37E8">
          <w:rPr>
            <w:rStyle w:val="Hyperlink"/>
            <w:sz w:val="20"/>
            <w:shd w:val="clear" w:color="auto" w:fill="FFFFFF"/>
          </w:rPr>
          <w:t>http://www.citygen.net/files/Procedural_City_Generation_Survey.pdf</w:t>
        </w:r>
      </w:hyperlink>
      <w:r w:rsidRPr="001F37E8">
        <w:rPr>
          <w:color w:val="000000"/>
          <w:sz w:val="20"/>
          <w:shd w:val="clear" w:color="auto" w:fill="FFFFFF"/>
        </w:rPr>
        <w:t xml:space="preserve"> [Accessed 17 Jan. 2019].</w:t>
      </w:r>
    </w:p>
    <w:p w14:paraId="68C7EF86" w14:textId="77777777" w:rsidR="00E311CE" w:rsidRPr="001F37E8" w:rsidRDefault="00E311CE" w:rsidP="00E311CE">
      <w:pPr>
        <w:spacing w:after="0" w:line="360" w:lineRule="auto"/>
        <w:rPr>
          <w:color w:val="000000"/>
          <w:sz w:val="20"/>
          <w:shd w:val="clear" w:color="auto" w:fill="FFFFFF"/>
        </w:rPr>
      </w:pPr>
      <w:r w:rsidRPr="001F37E8">
        <w:rPr>
          <w:color w:val="000000"/>
          <w:sz w:val="20"/>
          <w:shd w:val="clear" w:color="auto" w:fill="FFFFFF"/>
        </w:rPr>
        <w:t xml:space="preserve">Sci.utah.edu. (2019). [online] Available at: </w:t>
      </w:r>
      <w:hyperlink r:id="rId48" w:history="1">
        <w:r w:rsidRPr="001F37E8">
          <w:rPr>
            <w:rStyle w:val="Hyperlink"/>
            <w:sz w:val="20"/>
            <w:shd w:val="clear" w:color="auto" w:fill="FFFFFF"/>
          </w:rPr>
          <w:t>http://www.sci.utah.edu/~chengu/street_sig08/street_sig08.pdf</w:t>
        </w:r>
      </w:hyperlink>
      <w:r w:rsidRPr="001F37E8">
        <w:rPr>
          <w:color w:val="000000"/>
          <w:sz w:val="20"/>
          <w:shd w:val="clear" w:color="auto" w:fill="FFFFFF"/>
        </w:rPr>
        <w:t xml:space="preserve"> [Accessed 17 Jan. 2019].</w:t>
      </w:r>
    </w:p>
    <w:p w14:paraId="593CCF74" w14:textId="77777777" w:rsidR="00E311CE" w:rsidRPr="001F37E8" w:rsidRDefault="00E311CE" w:rsidP="00E311CE">
      <w:pPr>
        <w:spacing w:after="0" w:line="360" w:lineRule="auto"/>
        <w:rPr>
          <w:color w:val="000000"/>
          <w:sz w:val="20"/>
          <w:shd w:val="clear" w:color="auto" w:fill="FFFFFF"/>
        </w:rPr>
      </w:pPr>
      <w:r w:rsidRPr="001F37E8">
        <w:rPr>
          <w:color w:val="000000"/>
          <w:sz w:val="20"/>
          <w:shd w:val="clear" w:color="auto" w:fill="FFFFFF"/>
        </w:rPr>
        <w:t xml:space="preserve">Arxiv.org. (2019). [online] Available at: </w:t>
      </w:r>
      <w:hyperlink r:id="rId49" w:history="1">
        <w:r w:rsidRPr="001F37E8">
          <w:rPr>
            <w:rStyle w:val="Hyperlink"/>
            <w:sz w:val="20"/>
            <w:shd w:val="clear" w:color="auto" w:fill="FFFFFF"/>
          </w:rPr>
          <w:t>https://arxiv.org/pdf/1801.05741.pdf</w:t>
        </w:r>
      </w:hyperlink>
      <w:r w:rsidRPr="001F37E8">
        <w:rPr>
          <w:color w:val="000000"/>
          <w:sz w:val="20"/>
          <w:shd w:val="clear" w:color="auto" w:fill="FFFFFF"/>
        </w:rPr>
        <w:t xml:space="preserve"> [Accessed 17 Jan. 2019].</w:t>
      </w:r>
    </w:p>
    <w:p w14:paraId="0CEF84F0" w14:textId="77777777" w:rsidR="00E311CE" w:rsidRPr="001F37E8" w:rsidRDefault="00E311CE" w:rsidP="00E311CE">
      <w:pPr>
        <w:spacing w:after="0" w:line="360" w:lineRule="auto"/>
        <w:rPr>
          <w:color w:val="000000"/>
          <w:sz w:val="20"/>
          <w:shd w:val="clear" w:color="auto" w:fill="FFFFFF"/>
        </w:rPr>
      </w:pPr>
      <w:r w:rsidRPr="001F37E8">
        <w:rPr>
          <w:color w:val="000000"/>
          <w:sz w:val="20"/>
          <w:shd w:val="clear" w:color="auto" w:fill="FFFFFF"/>
        </w:rPr>
        <w:t xml:space="preserve">Pdfs.semanticscholar.org. (2019). [online] Available at: </w:t>
      </w:r>
      <w:hyperlink r:id="rId50" w:history="1">
        <w:r w:rsidRPr="001F37E8">
          <w:rPr>
            <w:rStyle w:val="Hyperlink"/>
            <w:sz w:val="20"/>
            <w:shd w:val="clear" w:color="auto" w:fill="FFFFFF"/>
          </w:rPr>
          <w:t>https://pdfs.semanticscholar.org/04f0/44da13e618ca8b399f004e713603e54e17cb.pdf</w:t>
        </w:r>
      </w:hyperlink>
      <w:r w:rsidRPr="001F37E8">
        <w:rPr>
          <w:color w:val="000000"/>
          <w:sz w:val="20"/>
          <w:shd w:val="clear" w:color="auto" w:fill="FFFFFF"/>
        </w:rPr>
        <w:t xml:space="preserve"> [Accessed 17 Jan. 2019].</w:t>
      </w:r>
    </w:p>
    <w:p w14:paraId="5BCB9EF6" w14:textId="77777777" w:rsidR="00E311CE" w:rsidRPr="001F37E8" w:rsidRDefault="00275F17" w:rsidP="00E311CE">
      <w:pPr>
        <w:spacing w:after="0" w:line="360" w:lineRule="auto"/>
        <w:rPr>
          <w:sz w:val="20"/>
        </w:rPr>
      </w:pPr>
      <w:hyperlink r:id="rId51" w:history="1">
        <w:r w:rsidR="00E311CE" w:rsidRPr="001F37E8">
          <w:rPr>
            <w:rStyle w:val="Hyperlink"/>
            <w:sz w:val="20"/>
          </w:rPr>
          <w:t>https://www.researchgate.net/publication/229707505_Procedural_Generation_of_Roads</w:t>
        </w:r>
      </w:hyperlink>
    </w:p>
    <w:p w14:paraId="7CD8B1EA" w14:textId="020FD473" w:rsidR="00AA08C2" w:rsidRPr="00040B03" w:rsidRDefault="00275F17" w:rsidP="00AA08C2">
      <w:pPr>
        <w:rPr>
          <w:sz w:val="20"/>
        </w:rPr>
      </w:pPr>
      <w:hyperlink r:id="rId52" w:history="1">
        <w:r w:rsidR="000E38FB" w:rsidRPr="00040B03">
          <w:rPr>
            <w:rStyle w:val="Hyperlink"/>
            <w:sz w:val="20"/>
          </w:rPr>
          <w:t>https://www.researchgate.net/publication/220183520_Interactive_Procedural_Street_Modeling</w:t>
        </w:r>
      </w:hyperlink>
    </w:p>
    <w:p w14:paraId="50A02D9E" w14:textId="4ED9A3C1" w:rsidR="000E38FB" w:rsidRDefault="00275F17" w:rsidP="00AA08C2">
      <w:pPr>
        <w:rPr>
          <w:sz w:val="20"/>
        </w:rPr>
      </w:pPr>
      <w:hyperlink r:id="rId53" w:history="1">
        <w:r w:rsidR="00CA2578" w:rsidRPr="00CA2578">
          <w:rPr>
            <w:rStyle w:val="Hyperlink"/>
            <w:sz w:val="20"/>
          </w:rPr>
          <w:t>https://www.researchgate.net/publication/260335265_Procedural_Modelling_of_Urban_Road_Networks</w:t>
        </w:r>
      </w:hyperlink>
    </w:p>
    <w:p w14:paraId="0E6C014D" w14:textId="14ADC700" w:rsidR="00197460" w:rsidRPr="00A26712" w:rsidRDefault="00275F17" w:rsidP="00AA08C2">
      <w:pPr>
        <w:rPr>
          <w:sz w:val="20"/>
        </w:rPr>
      </w:pPr>
      <w:hyperlink r:id="rId54" w:history="1">
        <w:r w:rsidR="00197460" w:rsidRPr="00A26712">
          <w:rPr>
            <w:rStyle w:val="Hyperlink"/>
            <w:sz w:val="20"/>
          </w:rPr>
          <w:t>https://www.isprs-ann-photogramm-remote-sens-spatial-inf-sci.net/II-3-W5/409/2015/isprsannals-II-3-W5-409-2015.pdf</w:t>
        </w:r>
      </w:hyperlink>
    </w:p>
    <w:p w14:paraId="69B80332" w14:textId="65BFF6D9" w:rsidR="00186A64" w:rsidRPr="00A26712" w:rsidRDefault="00275F17" w:rsidP="00AA08C2">
      <w:pPr>
        <w:rPr>
          <w:sz w:val="20"/>
        </w:rPr>
      </w:pPr>
      <w:hyperlink r:id="rId55" w:history="1">
        <w:r w:rsidR="00186A64" w:rsidRPr="00A26712">
          <w:rPr>
            <w:rStyle w:val="Hyperlink"/>
            <w:sz w:val="20"/>
          </w:rPr>
          <w:t>http://peterwonka.net/Publications/pdfs/2011.EG.Lipp.CityControl.final.pdf</w:t>
        </w:r>
      </w:hyperlink>
    </w:p>
    <w:p w14:paraId="106DE1B0" w14:textId="181EDD43" w:rsidR="00F8301A" w:rsidRPr="00A26712" w:rsidRDefault="00275F17" w:rsidP="00AA08C2">
      <w:pPr>
        <w:rPr>
          <w:sz w:val="20"/>
        </w:rPr>
      </w:pPr>
      <w:hyperlink r:id="rId56" w:history="1">
        <w:r w:rsidR="00F8301A" w:rsidRPr="00A26712">
          <w:rPr>
            <w:rStyle w:val="Hyperlink"/>
            <w:sz w:val="20"/>
          </w:rPr>
          <w:t>http://citeseerx.ist.psu.edu/viewdoc/download?doi=10.1.1.88.7296&amp;rep=rep1&amp;type=pdf</w:t>
        </w:r>
      </w:hyperlink>
    </w:p>
    <w:p w14:paraId="731B1AE5" w14:textId="6B0D43E6" w:rsidR="000522BA" w:rsidRPr="00A26712" w:rsidRDefault="00275F17" w:rsidP="00AA08C2">
      <w:pPr>
        <w:rPr>
          <w:sz w:val="20"/>
        </w:rPr>
      </w:pPr>
      <w:hyperlink r:id="rId57" w:history="1">
        <w:r w:rsidR="000522BA" w:rsidRPr="00A26712">
          <w:rPr>
            <w:rStyle w:val="Hyperlink"/>
            <w:sz w:val="20"/>
          </w:rPr>
          <w:t>http://hpcg.purdue.edu/papers/Benes11I3D.pdf</w:t>
        </w:r>
      </w:hyperlink>
    </w:p>
    <w:p w14:paraId="2130FEF6" w14:textId="77777777" w:rsidR="003A73E5" w:rsidRPr="00A26712" w:rsidRDefault="003A73E5" w:rsidP="00AA08C2">
      <w:pPr>
        <w:rPr>
          <w:sz w:val="20"/>
        </w:rPr>
      </w:pPr>
    </w:p>
    <w:p w14:paraId="76F2C889" w14:textId="01AC6E46" w:rsidR="000522BA" w:rsidRPr="00A26712" w:rsidRDefault="00DC1027" w:rsidP="00AA08C2">
      <w:pPr>
        <w:rPr>
          <w:sz w:val="20"/>
        </w:rPr>
      </w:pPr>
      <w:r w:rsidRPr="00A26712">
        <w:rPr>
          <w:sz w:val="20"/>
        </w:rPr>
        <w:t>Operational Urban Models State of the Art</w:t>
      </w:r>
      <w:r w:rsidR="00BF1F5A">
        <w:rPr>
          <w:sz w:val="20"/>
        </w:rPr>
        <w:t>,</w:t>
      </w:r>
      <w:r w:rsidR="0029441B">
        <w:rPr>
          <w:sz w:val="20"/>
        </w:rPr>
        <w:t xml:space="preserve"> M Wegner, </w:t>
      </w:r>
      <w:hyperlink r:id="rId58" w:history="1">
        <w:r w:rsidRPr="00A26712">
          <w:rPr>
            <w:rStyle w:val="Hyperlink"/>
            <w:sz w:val="20"/>
          </w:rPr>
          <w:t>https://www.tandfonline.com/doi/abs/10.1080/01944369408975547</w:t>
        </w:r>
      </w:hyperlink>
    </w:p>
    <w:p w14:paraId="2992F615" w14:textId="77777777" w:rsidR="00F8301A" w:rsidRDefault="00F8301A" w:rsidP="00AA08C2"/>
    <w:p w14:paraId="4CA54F07" w14:textId="711675A5" w:rsidR="00186A64" w:rsidRDefault="00275F17" w:rsidP="00AA08C2">
      <w:pPr>
        <w:rPr>
          <w:sz w:val="20"/>
        </w:rPr>
      </w:pPr>
      <w:hyperlink r:id="rId59" w:history="1">
        <w:r w:rsidR="000F49AD" w:rsidRPr="00581F95">
          <w:rPr>
            <w:rStyle w:val="Hyperlink"/>
            <w:sz w:val="20"/>
          </w:rPr>
          <w:t>https://www.cs.williams.edu/~morgan/cs371-f12/gallery/5-Midterm/manhattan.pdf</w:t>
        </w:r>
      </w:hyperlink>
    </w:p>
    <w:p w14:paraId="0DB41B42" w14:textId="28176A24" w:rsidR="000F49AD" w:rsidRDefault="00275F17" w:rsidP="00AA08C2">
      <w:pPr>
        <w:rPr>
          <w:sz w:val="22"/>
        </w:rPr>
      </w:pPr>
      <w:hyperlink r:id="rId60" w:history="1">
        <w:r w:rsidR="001A09CF" w:rsidRPr="001A09CF">
          <w:rPr>
            <w:rStyle w:val="Hyperlink"/>
            <w:sz w:val="22"/>
          </w:rPr>
          <w:t>https://www.researchgate.net/figure/From-left-to-right-A-scheme-of-L-system-6-its-application-to-the-simulation-of-algae_fig1_326251916</w:t>
        </w:r>
      </w:hyperlink>
      <w:r w:rsidR="001A09CF">
        <w:rPr>
          <w:sz w:val="22"/>
        </w:rPr>
        <w:t xml:space="preserve"> (tree)</w:t>
      </w:r>
    </w:p>
    <w:p w14:paraId="254FC185" w14:textId="52011562" w:rsidR="00DA3BA1" w:rsidRDefault="00275F17" w:rsidP="00AA08C2">
      <w:hyperlink r:id="rId61" w:anchor="/highway-branching" w:history="1">
        <w:r w:rsidR="00DA3BA1">
          <w:rPr>
            <w:rStyle w:val="Hyperlink"/>
          </w:rPr>
          <w:t>https://phiresky.github.io/procedural-cities/presentation.html#/highway-branching</w:t>
        </w:r>
      </w:hyperlink>
      <w:r w:rsidR="00DA3BA1">
        <w:t xml:space="preserve"> (extended L-system pictures)</w:t>
      </w:r>
    </w:p>
    <w:p w14:paraId="0E9E40B3" w14:textId="3896DC8F" w:rsidR="00AF51D6" w:rsidRDefault="00AF51D6" w:rsidP="00AA08C2"/>
    <w:p w14:paraId="0E983896" w14:textId="6049EC62" w:rsidR="00AF51D6" w:rsidRPr="001A09CF" w:rsidRDefault="00275F17" w:rsidP="00AA08C2">
      <w:pPr>
        <w:rPr>
          <w:sz w:val="18"/>
        </w:rPr>
      </w:pPr>
      <w:hyperlink r:id="rId62" w:history="1">
        <w:r w:rsidR="00AF51D6">
          <w:rPr>
            <w:rStyle w:val="Hyperlink"/>
          </w:rPr>
          <w:t>http://www.cs.ru.ac.za/research/groups/vrsig/pastprojects/047proceduralmodelling/paper09.pdf</w:t>
        </w:r>
      </w:hyperlink>
      <w:r w:rsidR="00AF51D6">
        <w:t xml:space="preserve"> (voronoi)</w:t>
      </w:r>
    </w:p>
    <w:p w14:paraId="202E52AC" w14:textId="77777777" w:rsidR="00256141" w:rsidRDefault="00256141" w:rsidP="00256141">
      <w:pPr>
        <w:pStyle w:val="Heading1"/>
      </w:pPr>
      <w:bookmarkStart w:id="30" w:name="_Toc407145098"/>
      <w:r>
        <w:lastRenderedPageBreak/>
        <w:t>Appendix A</w:t>
      </w:r>
      <w:r>
        <w:br/>
      </w:r>
      <w:r w:rsidR="000E2F10">
        <w:t>External Materials</w:t>
      </w:r>
      <w:bookmarkEnd w:id="30"/>
    </w:p>
    <w:p w14:paraId="2C266348" w14:textId="77777777" w:rsidR="00256141" w:rsidRPr="002C73E9" w:rsidRDefault="000E2F10" w:rsidP="00256141">
      <w:pPr>
        <w:rPr>
          <w:sz w:val="22"/>
          <w:szCs w:val="22"/>
        </w:rPr>
      </w:pPr>
      <w:r w:rsidRPr="002C73E9">
        <w:rPr>
          <w:sz w:val="22"/>
          <w:szCs w:val="22"/>
        </w:rPr>
        <w:t xml:space="preserve">&lt;Level 1 Heading with ‘heading 1’ Style Applied by Pressing Ctrl Shift 1&gt; </w:t>
      </w:r>
      <w:r w:rsidR="00256141" w:rsidRPr="002C73E9">
        <w:rPr>
          <w:sz w:val="22"/>
          <w:szCs w:val="22"/>
        </w:rPr>
        <w:t>Text under appendix heading.  Text under appendix heading.  Text under appendix heading.  Text under appendix heading.  Text under appendix heading.  Text under appendix heading.</w:t>
      </w:r>
    </w:p>
    <w:p w14:paraId="57BB8FFB" w14:textId="77777777" w:rsidR="00256141" w:rsidRPr="002C73E9" w:rsidRDefault="00256141" w:rsidP="00256141">
      <w:pPr>
        <w:pStyle w:val="Heading2"/>
        <w:rPr>
          <w:sz w:val="22"/>
          <w:szCs w:val="22"/>
        </w:rPr>
      </w:pPr>
      <w:bookmarkStart w:id="31" w:name="_Toc407145099"/>
      <w:r w:rsidRPr="002C73E9">
        <w:rPr>
          <w:sz w:val="22"/>
          <w:szCs w:val="22"/>
        </w:rPr>
        <w:t>A.1  Level 2 Heading with ‘heading 2’ Style Applied by Pressing Ctrl Shift 2</w:t>
      </w:r>
      <w:bookmarkEnd w:id="31"/>
    </w:p>
    <w:p w14:paraId="518F6D52" w14:textId="77777777" w:rsidR="00256141" w:rsidRPr="002C73E9" w:rsidRDefault="00256141" w:rsidP="00256141">
      <w:pPr>
        <w:rPr>
          <w:sz w:val="22"/>
          <w:szCs w:val="22"/>
        </w:rPr>
      </w:pPr>
      <w:r w:rsidRPr="002C73E9">
        <w:rPr>
          <w:sz w:val="22"/>
          <w:szCs w:val="22"/>
        </w:rPr>
        <w:t>Text under level 2 heading.  Text under level 2 heading.  Text under level 2 heading.  Text under level 2 heading.</w:t>
      </w:r>
    </w:p>
    <w:p w14:paraId="0661B42A" w14:textId="77777777" w:rsidR="00256141" w:rsidRPr="002C73E9" w:rsidRDefault="00256141" w:rsidP="00256141">
      <w:pPr>
        <w:pStyle w:val="Heading3"/>
        <w:rPr>
          <w:sz w:val="22"/>
          <w:szCs w:val="22"/>
        </w:rPr>
      </w:pPr>
      <w:bookmarkStart w:id="32" w:name="_Toc407145100"/>
      <w:r w:rsidRPr="002C73E9">
        <w:rPr>
          <w:sz w:val="22"/>
          <w:szCs w:val="22"/>
        </w:rPr>
        <w:t>A.1.1  Level 3 Heading with ‘heading 3’ Style Applied by Pressing Ctrl Shift 3</w:t>
      </w:r>
      <w:bookmarkEnd w:id="32"/>
    </w:p>
    <w:p w14:paraId="6D496CC6" w14:textId="77777777" w:rsidR="00256141" w:rsidRPr="002C73E9" w:rsidRDefault="00256141" w:rsidP="00256141">
      <w:pPr>
        <w:rPr>
          <w:sz w:val="22"/>
          <w:szCs w:val="22"/>
        </w:rPr>
      </w:pPr>
      <w:r w:rsidRPr="002C73E9">
        <w:rPr>
          <w:sz w:val="22"/>
          <w:szCs w:val="22"/>
        </w:rPr>
        <w:t>Text under level 3 heading.  Text under level 3 heading.  Text under level 3 heading.  Text under level 3 heading.</w:t>
      </w:r>
    </w:p>
    <w:p w14:paraId="34DEC6A4" w14:textId="77777777" w:rsidR="00256141" w:rsidRPr="002C73E9" w:rsidRDefault="00256141" w:rsidP="00256141">
      <w:pPr>
        <w:pStyle w:val="Heading4"/>
        <w:rPr>
          <w:sz w:val="22"/>
          <w:szCs w:val="22"/>
        </w:rPr>
      </w:pPr>
      <w:bookmarkStart w:id="33" w:name="_Toc407145101"/>
      <w:r w:rsidRPr="002C73E9">
        <w:rPr>
          <w:sz w:val="22"/>
          <w:szCs w:val="22"/>
        </w:rPr>
        <w:t>A.1.1.1  Level 4 Heading with ‘heading 4’ Style Applied by Pressing Ctrl Shift 4</w:t>
      </w:r>
      <w:bookmarkEnd w:id="33"/>
    </w:p>
    <w:p w14:paraId="61774BD5" w14:textId="77777777" w:rsidR="00256141" w:rsidRPr="002C73E9" w:rsidRDefault="00256141" w:rsidP="00256141">
      <w:pPr>
        <w:rPr>
          <w:sz w:val="22"/>
          <w:szCs w:val="22"/>
        </w:rPr>
      </w:pPr>
      <w:r w:rsidRPr="002C73E9">
        <w:rPr>
          <w:sz w:val="22"/>
          <w:szCs w:val="22"/>
        </w:rPr>
        <w:t>Text under level 4 heading.  Text under level 4 heading.  Text under level 4 heading.  Text under level 4 heading.</w:t>
      </w:r>
    </w:p>
    <w:p w14:paraId="7DCBC2A0" w14:textId="77777777" w:rsidR="00816D11" w:rsidRPr="002C73E9" w:rsidRDefault="00816D11" w:rsidP="005142FA">
      <w:pPr>
        <w:rPr>
          <w:sz w:val="22"/>
          <w:szCs w:val="22"/>
        </w:rPr>
      </w:pPr>
    </w:p>
    <w:sectPr w:rsidR="00816D11" w:rsidRPr="002C73E9" w:rsidSect="00E378D3">
      <w:headerReference w:type="default" r:id="rId63"/>
      <w:footnotePr>
        <w:numRestart w:val="eachSect"/>
      </w:footnotePr>
      <w:type w:val="continuous"/>
      <w:pgSz w:w="11906" w:h="16838"/>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y Slavev" w:date="2019-04-03T00:00:00Z" w:initials="NS">
    <w:p w14:paraId="59B9C8C3" w14:textId="536D2915" w:rsidR="00275F17" w:rsidRDefault="00275F17">
      <w:pPr>
        <w:pStyle w:val="CommentText"/>
      </w:pPr>
      <w:r>
        <w:rPr>
          <w:rStyle w:val="CommentReference"/>
        </w:rPr>
        <w:annotationRef/>
      </w:r>
      <w:r>
        <w:t>will add 3-4 references on the summary later</w:t>
      </w:r>
    </w:p>
  </w:comment>
  <w:comment w:id="2" w:author="Nikolay Slavev" w:date="2019-04-02T23:59:00Z" w:initials="NS">
    <w:p w14:paraId="1AB4B610" w14:textId="360D5401" w:rsidR="00275F17" w:rsidRDefault="00275F17">
      <w:pPr>
        <w:pStyle w:val="CommentText"/>
      </w:pPr>
      <w:r>
        <w:rPr>
          <w:rStyle w:val="CommentReference"/>
        </w:rPr>
        <w:annotationRef/>
      </w:r>
      <w:r>
        <w:t>I know where to find a reference for this assumption (will add it later)</w:t>
      </w:r>
    </w:p>
  </w:comment>
  <w:comment w:id="3" w:author="Nikolay Slavev" w:date="2019-04-02T23:56:00Z" w:initials="NS">
    <w:p w14:paraId="4D905646" w14:textId="20575FA6" w:rsidR="00275F17" w:rsidRDefault="00275F17">
      <w:pPr>
        <w:pStyle w:val="CommentText"/>
      </w:pPr>
      <w:r>
        <w:rPr>
          <w:rStyle w:val="CommentReference"/>
        </w:rPr>
        <w:annotationRef/>
      </w:r>
      <w:r>
        <w:t>is it a good approach to compare manual and automatic modelling and then say that I am doing something in between (i.e. allowing adjustments to the street network after it has been created). Are even people trying to do completely automatic 3D modelling of cities?</w:t>
      </w:r>
    </w:p>
  </w:comment>
  <w:comment w:id="4" w:author="Nikolay Slavev" w:date="2019-04-02T23:56:00Z" w:initials="NS">
    <w:p w14:paraId="200D2A62" w14:textId="5E4D0EA6" w:rsidR="00275F17" w:rsidRDefault="00275F17">
      <w:pPr>
        <w:pStyle w:val="CommentText"/>
      </w:pPr>
      <w:r>
        <w:rPr>
          <w:rStyle w:val="CommentReference"/>
        </w:rPr>
        <w:annotationRef/>
      </w:r>
      <w:r>
        <w:t>is clumsy appropriate?</w:t>
      </w:r>
    </w:p>
  </w:comment>
  <w:comment w:id="6" w:author="Nikolay Slavev" w:date="2019-04-03T00:10:00Z" w:initials="NS">
    <w:p w14:paraId="12BE44A6" w14:textId="31CA34D3" w:rsidR="00275F17" w:rsidRDefault="00275F17">
      <w:pPr>
        <w:pStyle w:val="CommentText"/>
      </w:pPr>
      <w:r>
        <w:rPr>
          <w:rStyle w:val="CommentReference"/>
        </w:rPr>
        <w:annotationRef/>
      </w:r>
      <w:r>
        <w:t>can I write something about Hamish because he was initially my supervisor but later ended up as my assessor</w:t>
      </w:r>
    </w:p>
  </w:comment>
  <w:comment w:id="7" w:author="Nikolay Slavev" w:date="2019-04-03T00:09:00Z" w:initials="NS">
    <w:p w14:paraId="18EB2840" w14:textId="698E24BD" w:rsidR="00275F17" w:rsidRDefault="00275F17">
      <w:pPr>
        <w:pStyle w:val="CommentText"/>
      </w:pPr>
      <w:r>
        <w:rPr>
          <w:rStyle w:val="CommentReference"/>
        </w:rPr>
        <w:annotationRef/>
      </w:r>
      <w:r>
        <w:t>do I need to even mention the external library which I used for parsing the osm files from openstreetmap?</w:t>
      </w:r>
    </w:p>
  </w:comment>
  <w:comment w:id="12" w:author="Nikolay Slavev" w:date="2019-04-03T12:24:00Z" w:initials="NS">
    <w:p w14:paraId="439B0DF5" w14:textId="718B83F1" w:rsidR="00275F17" w:rsidRDefault="00275F17">
      <w:pPr>
        <w:pStyle w:val="CommentText"/>
      </w:pPr>
      <w:r>
        <w:rPr>
          <w:rStyle w:val="CommentReference"/>
        </w:rPr>
        <w:annotationRef/>
      </w:r>
      <w:r w:rsidRPr="00C336CD">
        <w:t>tautology</w:t>
      </w:r>
      <w:r>
        <w:t>? combine the two sentences in a single one or list more requirements for creating the models and then say that street networks are the key to creating the city</w:t>
      </w:r>
    </w:p>
  </w:comment>
  <w:comment w:id="13" w:author="Nikolay Slavev" w:date="2019-04-03T12:26:00Z" w:initials="NS">
    <w:p w14:paraId="134A43A7" w14:textId="5A50A715" w:rsidR="00275F17" w:rsidRDefault="00275F17">
      <w:pPr>
        <w:pStyle w:val="CommentText"/>
      </w:pPr>
      <w:r>
        <w:rPr>
          <w:rStyle w:val="CommentReference"/>
        </w:rPr>
        <w:annotationRef/>
      </w:r>
      <w:r>
        <w:t>I haven’t used L-system. But making loops using them wouldn’t be that straightforward (maybe). I assume that L-systems would be useful for generating the input of the street network. Should I also mention the inputs that I support in my project and say why I have chosen them in contrast to the L-systems (it would be difficult to justify that I guess)</w:t>
      </w:r>
    </w:p>
  </w:comment>
  <w:comment w:id="14" w:author="Nikolay Slavev" w:date="2019-04-03T12:38:00Z" w:initials="NS">
    <w:p w14:paraId="52827D62" w14:textId="43C8B1E4" w:rsidR="00275F17" w:rsidRDefault="00275F17">
      <w:pPr>
        <w:pStyle w:val="CommentText"/>
      </w:pPr>
      <w:r>
        <w:rPr>
          <w:rStyle w:val="CommentReference"/>
        </w:rPr>
        <w:annotationRef/>
      </w:r>
      <w:r>
        <w:t>change that. I am not using these techniques in my project</w:t>
      </w:r>
    </w:p>
  </w:comment>
  <w:comment w:id="15" w:author="Nikolay Slavev" w:date="2019-04-03T15:56:00Z" w:initials="NS">
    <w:p w14:paraId="28C35FFD" w14:textId="14F96FF1" w:rsidR="00275F17" w:rsidRDefault="00275F17">
      <w:pPr>
        <w:pStyle w:val="CommentText"/>
      </w:pPr>
      <w:r>
        <w:rPr>
          <w:rStyle w:val="CommentReference"/>
        </w:rPr>
        <w:annotationRef/>
      </w:r>
      <w:r>
        <w:t>Add risk mitigations?</w:t>
      </w:r>
    </w:p>
  </w:comment>
  <w:comment w:id="16" w:author="Nikolay Slavev" w:date="2019-04-03T13:33:00Z" w:initials="NS">
    <w:p w14:paraId="0C60A7A2" w14:textId="53B77C85" w:rsidR="00275F17" w:rsidRDefault="00275F17">
      <w:pPr>
        <w:pStyle w:val="CommentText"/>
      </w:pPr>
      <w:r>
        <w:rPr>
          <w:rStyle w:val="CommentReference"/>
        </w:rPr>
        <w:annotationRef/>
      </w:r>
      <w:r>
        <w:t>fix</w:t>
      </w:r>
    </w:p>
  </w:comment>
  <w:comment w:id="21" w:author="Nikolay Slavev" w:date="2019-04-05T01:26:00Z" w:initials="NS">
    <w:p w14:paraId="15B3FAE2" w14:textId="1D94CC17" w:rsidR="00275F17" w:rsidRDefault="00275F17">
      <w:pPr>
        <w:pStyle w:val="CommentText"/>
      </w:pPr>
      <w:r>
        <w:rPr>
          <w:rStyle w:val="CommentReference"/>
        </w:rPr>
        <w:annotationRef/>
      </w:r>
      <w:r>
        <w:t>didn’t talk about land use</w:t>
      </w:r>
    </w:p>
  </w:comment>
  <w:comment w:id="22" w:author="Nikolay Slavev" w:date="2019-04-05T23:21:00Z" w:initials="NS">
    <w:p w14:paraId="2B806EA8" w14:textId="77777777" w:rsidR="00275F17" w:rsidRDefault="00275F17">
      <w:pPr>
        <w:pStyle w:val="CommentText"/>
      </w:pPr>
      <w:r>
        <w:rPr>
          <w:rStyle w:val="CommentReference"/>
        </w:rPr>
        <w:annotationRef/>
      </w:r>
      <w:r>
        <w:t>should I make an even easier example</w:t>
      </w:r>
    </w:p>
    <w:p w14:paraId="2D567E6B" w14:textId="08651B12" w:rsidR="00275F17" w:rsidRDefault="00275F17">
      <w:pPr>
        <w:pStyle w:val="CommentText"/>
      </w:pPr>
      <w:r>
        <w:t>rules: A -&gt; AA</w:t>
      </w:r>
    </w:p>
  </w:comment>
  <w:comment w:id="23" w:author="Nikolay Slavev" w:date="2019-04-08T17:53:00Z" w:initials="NS">
    <w:p w14:paraId="7503CB10" w14:textId="495F3E49" w:rsidR="00275F17" w:rsidRDefault="00275F17">
      <w:pPr>
        <w:pStyle w:val="CommentText"/>
      </w:pPr>
      <w:r>
        <w:rPr>
          <w:rStyle w:val="CommentReference"/>
        </w:rPr>
        <w:annotationRef/>
      </w:r>
      <w:r>
        <w:t>not sure if I should mention it because I am not using it in my code</w:t>
      </w:r>
    </w:p>
  </w:comment>
  <w:comment w:id="24" w:author="Nikolay Slavev" w:date="2019-04-08T20:22:00Z" w:initials="NS">
    <w:p w14:paraId="6288194A" w14:textId="41807C09" w:rsidR="00275F17" w:rsidRDefault="00275F17">
      <w:pPr>
        <w:pStyle w:val="CommentText"/>
      </w:pPr>
      <w:r>
        <w:rPr>
          <w:rStyle w:val="CommentReference"/>
        </w:rPr>
        <w:annotationRef/>
      </w:r>
      <w:r>
        <w:t>not sure if mentioning the triangle strip function is appropriate here. Maybe I can explain what the function is doing without mentioning its name and in the implementation part say that OpenGL has that kind of function?</w:t>
      </w:r>
    </w:p>
  </w:comment>
  <w:comment w:id="25" w:author="Nikolay Slavev" w:date="2019-04-09T22:36:00Z" w:initials="NS">
    <w:p w14:paraId="6972777F" w14:textId="77777777" w:rsidR="00275F17" w:rsidRDefault="00275F17">
      <w:pPr>
        <w:pStyle w:val="CommentText"/>
      </w:pPr>
      <w:r>
        <w:t xml:space="preserve">replace </w:t>
      </w:r>
      <w:r>
        <w:rPr>
          <w:rStyle w:val="CommentReference"/>
        </w:rPr>
        <w:annotationRef/>
      </w:r>
      <w:r>
        <w:t>which are</w:t>
      </w:r>
    </w:p>
    <w:p w14:paraId="78945D65" w14:textId="7F0E8914" w:rsidR="00275F17" w:rsidRDefault="00275F17">
      <w:pPr>
        <w:pStyle w:val="CommentText"/>
      </w:pPr>
      <w:r>
        <w:t>or – might be fine</w:t>
      </w:r>
    </w:p>
  </w:comment>
  <w:comment w:id="26" w:author="Nikolay Slavev" w:date="2019-04-09T22:37:00Z" w:initials="NS">
    <w:p w14:paraId="750EB18D" w14:textId="0CF3F72A" w:rsidR="00275F17" w:rsidRDefault="00275F17">
      <w:pPr>
        <w:pStyle w:val="CommentText"/>
      </w:pPr>
      <w:r>
        <w:rPr>
          <w:rStyle w:val="CommentReference"/>
        </w:rPr>
        <w:annotationRef/>
      </w:r>
      <w:r>
        <w:t>add explanation for OpenGL?</w:t>
      </w:r>
    </w:p>
  </w:comment>
  <w:comment w:id="27" w:author="Nikolay Slavev" w:date="2019-04-10T22:43:00Z" w:initials="NS">
    <w:p w14:paraId="170B5D66" w14:textId="4AAC1836" w:rsidR="00275F17" w:rsidRDefault="00275F17">
      <w:pPr>
        <w:pStyle w:val="CommentText"/>
      </w:pPr>
      <w:r>
        <w:rPr>
          <w:rStyle w:val="CommentReference"/>
        </w:rPr>
        <w:annotationRef/>
      </w:r>
      <w:r>
        <w:t>class diagram or flowchart?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9B9C8C3" w15:done="0"/>
  <w15:commentEx w15:paraId="1AB4B610" w15:done="0"/>
  <w15:commentEx w15:paraId="4D905646" w15:done="0"/>
  <w15:commentEx w15:paraId="200D2A62" w15:done="0"/>
  <w15:commentEx w15:paraId="12BE44A6" w15:done="0"/>
  <w15:commentEx w15:paraId="18EB2840" w15:done="0"/>
  <w15:commentEx w15:paraId="439B0DF5" w15:done="0"/>
  <w15:commentEx w15:paraId="134A43A7" w15:done="0"/>
  <w15:commentEx w15:paraId="52827D62" w15:done="0"/>
  <w15:commentEx w15:paraId="28C35FFD" w15:done="0"/>
  <w15:commentEx w15:paraId="0C60A7A2" w15:done="0"/>
  <w15:commentEx w15:paraId="15B3FAE2" w15:done="0"/>
  <w15:commentEx w15:paraId="2D567E6B" w15:done="0"/>
  <w15:commentEx w15:paraId="7503CB10" w15:done="0"/>
  <w15:commentEx w15:paraId="6288194A" w15:done="0"/>
  <w15:commentEx w15:paraId="78945D65" w15:done="0"/>
  <w15:commentEx w15:paraId="750EB18D" w15:done="0"/>
  <w15:commentEx w15:paraId="170B5D66"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F8EEC8" w14:textId="77777777" w:rsidR="00697E7B" w:rsidRDefault="00697E7B">
      <w:r>
        <w:separator/>
      </w:r>
    </w:p>
  </w:endnote>
  <w:endnote w:type="continuationSeparator" w:id="0">
    <w:p w14:paraId="777E4539" w14:textId="77777777" w:rsidR="00697E7B" w:rsidRDefault="00697E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0BF977" w14:textId="77777777" w:rsidR="00697E7B" w:rsidRDefault="00697E7B">
      <w:r>
        <w:separator/>
      </w:r>
    </w:p>
  </w:footnote>
  <w:footnote w:type="continuationSeparator" w:id="0">
    <w:p w14:paraId="1D3BEC51" w14:textId="77777777" w:rsidR="00697E7B" w:rsidRDefault="00697E7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72FA6B" w14:textId="0125DCCF" w:rsidR="00275F17" w:rsidRDefault="00275F17">
    <w:pPr>
      <w:pStyle w:val="Header"/>
    </w:pPr>
    <w:r>
      <w:t xml:space="preserve">- </w:t>
    </w:r>
    <w:r>
      <w:fldChar w:fldCharType="begin"/>
    </w:r>
    <w:r>
      <w:instrText>page</w:instrText>
    </w:r>
    <w:r>
      <w:fldChar w:fldCharType="separate"/>
    </w:r>
    <w:r w:rsidR="00ED6590">
      <w:rPr>
        <w:noProof/>
      </w:rPr>
      <w:t>vi</w:t>
    </w:r>
    <w:r>
      <w:fldChar w:fldCharType="end"/>
    </w:r>
    <w: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CFCDF5" w14:textId="3B620722" w:rsidR="00275F17" w:rsidRDefault="00275F17">
    <w:pPr>
      <w:pStyle w:val="Header"/>
      <w:tabs>
        <w:tab w:val="left" w:pos="6200"/>
      </w:tabs>
    </w:pPr>
    <w:r>
      <w:t xml:space="preserve">- </w:t>
    </w:r>
    <w:r>
      <w:fldChar w:fldCharType="begin"/>
    </w:r>
    <w:r>
      <w:instrText>page</w:instrText>
    </w:r>
    <w:r>
      <w:fldChar w:fldCharType="separate"/>
    </w:r>
    <w:r w:rsidR="00ED6590">
      <w:rPr>
        <w:noProof/>
      </w:rPr>
      <w:t>23</w:t>
    </w:r>
    <w:r>
      <w:fldChar w:fldCharType="end"/>
    </w:r>
    <w: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1" w15:restartNumberingAfterBreak="0">
    <w:nsid w:val="06F77184"/>
    <w:multiLevelType w:val="hybridMultilevel"/>
    <w:tmpl w:val="39C46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4131BB9"/>
    <w:multiLevelType w:val="hybridMultilevel"/>
    <w:tmpl w:val="9B8A6800"/>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3" w15:restartNumberingAfterBreak="0">
    <w:nsid w:val="307355F0"/>
    <w:multiLevelType w:val="hybridMultilevel"/>
    <w:tmpl w:val="34305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AC243D"/>
    <w:multiLevelType w:val="hybridMultilevel"/>
    <w:tmpl w:val="F0347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5F2AF6"/>
    <w:multiLevelType w:val="hybridMultilevel"/>
    <w:tmpl w:val="9034ACCE"/>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16" w15:restartNumberingAfterBreak="0">
    <w:nsid w:val="571504CC"/>
    <w:multiLevelType w:val="hybridMultilevel"/>
    <w:tmpl w:val="91AA967C"/>
    <w:lvl w:ilvl="0" w:tplc="08090001">
      <w:start w:val="1"/>
      <w:numFmt w:val="bullet"/>
      <w:lvlText w:val=""/>
      <w:lvlJc w:val="left"/>
      <w:pPr>
        <w:ind w:left="3960" w:hanging="360"/>
      </w:pPr>
      <w:rPr>
        <w:rFonts w:ascii="Symbol" w:hAnsi="Symbol" w:hint="default"/>
      </w:rPr>
    </w:lvl>
    <w:lvl w:ilvl="1" w:tplc="08090003" w:tentative="1">
      <w:start w:val="1"/>
      <w:numFmt w:val="bullet"/>
      <w:lvlText w:val="o"/>
      <w:lvlJc w:val="left"/>
      <w:pPr>
        <w:ind w:left="4680" w:hanging="360"/>
      </w:pPr>
      <w:rPr>
        <w:rFonts w:ascii="Courier New" w:hAnsi="Courier New" w:cs="Courier New" w:hint="default"/>
      </w:rPr>
    </w:lvl>
    <w:lvl w:ilvl="2" w:tplc="08090005" w:tentative="1">
      <w:start w:val="1"/>
      <w:numFmt w:val="bullet"/>
      <w:lvlText w:val=""/>
      <w:lvlJc w:val="left"/>
      <w:pPr>
        <w:ind w:left="5400" w:hanging="360"/>
      </w:pPr>
      <w:rPr>
        <w:rFonts w:ascii="Wingdings" w:hAnsi="Wingdings" w:hint="default"/>
      </w:rPr>
    </w:lvl>
    <w:lvl w:ilvl="3" w:tplc="08090001" w:tentative="1">
      <w:start w:val="1"/>
      <w:numFmt w:val="bullet"/>
      <w:lvlText w:val=""/>
      <w:lvlJc w:val="left"/>
      <w:pPr>
        <w:ind w:left="6120" w:hanging="360"/>
      </w:pPr>
      <w:rPr>
        <w:rFonts w:ascii="Symbol" w:hAnsi="Symbol" w:hint="default"/>
      </w:rPr>
    </w:lvl>
    <w:lvl w:ilvl="4" w:tplc="08090003" w:tentative="1">
      <w:start w:val="1"/>
      <w:numFmt w:val="bullet"/>
      <w:lvlText w:val="o"/>
      <w:lvlJc w:val="left"/>
      <w:pPr>
        <w:ind w:left="6840" w:hanging="360"/>
      </w:pPr>
      <w:rPr>
        <w:rFonts w:ascii="Courier New" w:hAnsi="Courier New" w:cs="Courier New" w:hint="default"/>
      </w:rPr>
    </w:lvl>
    <w:lvl w:ilvl="5" w:tplc="08090005" w:tentative="1">
      <w:start w:val="1"/>
      <w:numFmt w:val="bullet"/>
      <w:lvlText w:val=""/>
      <w:lvlJc w:val="left"/>
      <w:pPr>
        <w:ind w:left="7560" w:hanging="360"/>
      </w:pPr>
      <w:rPr>
        <w:rFonts w:ascii="Wingdings" w:hAnsi="Wingdings" w:hint="default"/>
      </w:rPr>
    </w:lvl>
    <w:lvl w:ilvl="6" w:tplc="08090001" w:tentative="1">
      <w:start w:val="1"/>
      <w:numFmt w:val="bullet"/>
      <w:lvlText w:val=""/>
      <w:lvlJc w:val="left"/>
      <w:pPr>
        <w:ind w:left="8280" w:hanging="360"/>
      </w:pPr>
      <w:rPr>
        <w:rFonts w:ascii="Symbol" w:hAnsi="Symbol" w:hint="default"/>
      </w:rPr>
    </w:lvl>
    <w:lvl w:ilvl="7" w:tplc="08090003" w:tentative="1">
      <w:start w:val="1"/>
      <w:numFmt w:val="bullet"/>
      <w:lvlText w:val="o"/>
      <w:lvlJc w:val="left"/>
      <w:pPr>
        <w:ind w:left="9000" w:hanging="360"/>
      </w:pPr>
      <w:rPr>
        <w:rFonts w:ascii="Courier New" w:hAnsi="Courier New" w:cs="Courier New" w:hint="default"/>
      </w:rPr>
    </w:lvl>
    <w:lvl w:ilvl="8" w:tplc="08090005" w:tentative="1">
      <w:start w:val="1"/>
      <w:numFmt w:val="bullet"/>
      <w:lvlText w:val=""/>
      <w:lvlJc w:val="left"/>
      <w:pPr>
        <w:ind w:left="9720" w:hanging="360"/>
      </w:pPr>
      <w:rPr>
        <w:rFonts w:ascii="Wingdings" w:hAnsi="Wingdings" w:hint="default"/>
      </w:rPr>
    </w:lvl>
  </w:abstractNum>
  <w:abstractNum w:abstractNumId="17" w15:restartNumberingAfterBreak="0">
    <w:nsid w:val="6A917ECD"/>
    <w:multiLevelType w:val="hybridMultilevel"/>
    <w:tmpl w:val="27044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DF04E0F"/>
    <w:multiLevelType w:val="hybridMultilevel"/>
    <w:tmpl w:val="295C11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15"/>
  </w:num>
  <w:num w:numId="4">
    <w:abstractNumId w:val="14"/>
  </w:num>
  <w:num w:numId="5">
    <w:abstractNumId w:val="13"/>
  </w:num>
  <w:num w:numId="6">
    <w:abstractNumId w:val="11"/>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2"/>
  </w:num>
  <w:num w:numId="18">
    <w:abstractNumId w:val="18"/>
  </w:num>
  <w:num w:numId="19">
    <w:abstractNumId w:val="17"/>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y Slavev">
    <w15:presenceInfo w15:providerId="Windows Live" w15:userId="6c92a28bec97f6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intFractionalCharacterWidth/>
  <w:embedSystemFonts/>
  <w:hideGrammaticalErrors/>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0tDA3NDM3NjQxNjc2MTNR0lEKTi0uzszPAykwqgUAhoIoICwAAAA="/>
  </w:docVars>
  <w:rsids>
    <w:rsidRoot w:val="00034AE3"/>
    <w:rsid w:val="0000060D"/>
    <w:rsid w:val="00000CD4"/>
    <w:rsid w:val="000011F8"/>
    <w:rsid w:val="00001623"/>
    <w:rsid w:val="00001EDA"/>
    <w:rsid w:val="000023A7"/>
    <w:rsid w:val="00002E82"/>
    <w:rsid w:val="00003893"/>
    <w:rsid w:val="00004564"/>
    <w:rsid w:val="000051BC"/>
    <w:rsid w:val="00005702"/>
    <w:rsid w:val="000064F9"/>
    <w:rsid w:val="00006A00"/>
    <w:rsid w:val="00006CBF"/>
    <w:rsid w:val="00007765"/>
    <w:rsid w:val="00007BA1"/>
    <w:rsid w:val="00010542"/>
    <w:rsid w:val="00010E8D"/>
    <w:rsid w:val="00011064"/>
    <w:rsid w:val="000111C2"/>
    <w:rsid w:val="00011222"/>
    <w:rsid w:val="00011C11"/>
    <w:rsid w:val="00011FFA"/>
    <w:rsid w:val="00012601"/>
    <w:rsid w:val="00012925"/>
    <w:rsid w:val="00012E2E"/>
    <w:rsid w:val="0001309A"/>
    <w:rsid w:val="00013851"/>
    <w:rsid w:val="000146A3"/>
    <w:rsid w:val="0001516F"/>
    <w:rsid w:val="00015CD5"/>
    <w:rsid w:val="0001647C"/>
    <w:rsid w:val="00016B6C"/>
    <w:rsid w:val="00017062"/>
    <w:rsid w:val="00017156"/>
    <w:rsid w:val="00017293"/>
    <w:rsid w:val="00017B26"/>
    <w:rsid w:val="00017BF5"/>
    <w:rsid w:val="00017FAA"/>
    <w:rsid w:val="000202E9"/>
    <w:rsid w:val="00020E01"/>
    <w:rsid w:val="00021AF0"/>
    <w:rsid w:val="00023083"/>
    <w:rsid w:val="00023138"/>
    <w:rsid w:val="000234C2"/>
    <w:rsid w:val="000235AB"/>
    <w:rsid w:val="0002382D"/>
    <w:rsid w:val="0002392E"/>
    <w:rsid w:val="00023A67"/>
    <w:rsid w:val="00023E98"/>
    <w:rsid w:val="00024187"/>
    <w:rsid w:val="0002426F"/>
    <w:rsid w:val="00024278"/>
    <w:rsid w:val="00024925"/>
    <w:rsid w:val="00025244"/>
    <w:rsid w:val="000256CC"/>
    <w:rsid w:val="00025E89"/>
    <w:rsid w:val="00026012"/>
    <w:rsid w:val="0002648C"/>
    <w:rsid w:val="00026BE2"/>
    <w:rsid w:val="00026D6E"/>
    <w:rsid w:val="000273AC"/>
    <w:rsid w:val="00027840"/>
    <w:rsid w:val="00027F1F"/>
    <w:rsid w:val="00030360"/>
    <w:rsid w:val="00030576"/>
    <w:rsid w:val="00031EC4"/>
    <w:rsid w:val="000324C4"/>
    <w:rsid w:val="00032724"/>
    <w:rsid w:val="00033299"/>
    <w:rsid w:val="0003336B"/>
    <w:rsid w:val="000333C7"/>
    <w:rsid w:val="000338A6"/>
    <w:rsid w:val="0003477C"/>
    <w:rsid w:val="0003499B"/>
    <w:rsid w:val="00034AE3"/>
    <w:rsid w:val="00035CFF"/>
    <w:rsid w:val="000400BA"/>
    <w:rsid w:val="00040B03"/>
    <w:rsid w:val="000413C2"/>
    <w:rsid w:val="000415A0"/>
    <w:rsid w:val="00041F16"/>
    <w:rsid w:val="000426FC"/>
    <w:rsid w:val="00042764"/>
    <w:rsid w:val="00042E67"/>
    <w:rsid w:val="00044B70"/>
    <w:rsid w:val="00044F25"/>
    <w:rsid w:val="00045D31"/>
    <w:rsid w:val="00045D74"/>
    <w:rsid w:val="00045F8B"/>
    <w:rsid w:val="00046328"/>
    <w:rsid w:val="00046830"/>
    <w:rsid w:val="000468EF"/>
    <w:rsid w:val="00047141"/>
    <w:rsid w:val="00047690"/>
    <w:rsid w:val="000517F0"/>
    <w:rsid w:val="000522BA"/>
    <w:rsid w:val="000522F2"/>
    <w:rsid w:val="00052B2A"/>
    <w:rsid w:val="00052E17"/>
    <w:rsid w:val="000531DD"/>
    <w:rsid w:val="0005326A"/>
    <w:rsid w:val="00053E35"/>
    <w:rsid w:val="0005425B"/>
    <w:rsid w:val="00054658"/>
    <w:rsid w:val="0005570F"/>
    <w:rsid w:val="00055A25"/>
    <w:rsid w:val="00055C0D"/>
    <w:rsid w:val="00055F2B"/>
    <w:rsid w:val="000565D4"/>
    <w:rsid w:val="0005671E"/>
    <w:rsid w:val="00056906"/>
    <w:rsid w:val="000569FC"/>
    <w:rsid w:val="00057172"/>
    <w:rsid w:val="00057B72"/>
    <w:rsid w:val="00057DD0"/>
    <w:rsid w:val="0006009A"/>
    <w:rsid w:val="00060AE7"/>
    <w:rsid w:val="00060B3B"/>
    <w:rsid w:val="00062525"/>
    <w:rsid w:val="00063117"/>
    <w:rsid w:val="0006378A"/>
    <w:rsid w:val="0006393F"/>
    <w:rsid w:val="00063FC1"/>
    <w:rsid w:val="00064CD2"/>
    <w:rsid w:val="00065151"/>
    <w:rsid w:val="000654E6"/>
    <w:rsid w:val="0006614A"/>
    <w:rsid w:val="0006658E"/>
    <w:rsid w:val="00066884"/>
    <w:rsid w:val="00066992"/>
    <w:rsid w:val="00066A38"/>
    <w:rsid w:val="00067033"/>
    <w:rsid w:val="000672E5"/>
    <w:rsid w:val="0006749E"/>
    <w:rsid w:val="00067508"/>
    <w:rsid w:val="00067971"/>
    <w:rsid w:val="0006798C"/>
    <w:rsid w:val="00067E30"/>
    <w:rsid w:val="00070001"/>
    <w:rsid w:val="0007063A"/>
    <w:rsid w:val="0007072B"/>
    <w:rsid w:val="000715FB"/>
    <w:rsid w:val="0007208E"/>
    <w:rsid w:val="000721A7"/>
    <w:rsid w:val="00072B05"/>
    <w:rsid w:val="00072FBB"/>
    <w:rsid w:val="00073405"/>
    <w:rsid w:val="0007353C"/>
    <w:rsid w:val="000736C1"/>
    <w:rsid w:val="00074376"/>
    <w:rsid w:val="000745D6"/>
    <w:rsid w:val="00074726"/>
    <w:rsid w:val="00075031"/>
    <w:rsid w:val="00075E0B"/>
    <w:rsid w:val="00077133"/>
    <w:rsid w:val="000771A9"/>
    <w:rsid w:val="000774ED"/>
    <w:rsid w:val="00077E60"/>
    <w:rsid w:val="00080C09"/>
    <w:rsid w:val="000812C9"/>
    <w:rsid w:val="0008224D"/>
    <w:rsid w:val="00082A1E"/>
    <w:rsid w:val="000839E1"/>
    <w:rsid w:val="00083A24"/>
    <w:rsid w:val="00084154"/>
    <w:rsid w:val="00084E3C"/>
    <w:rsid w:val="00085A03"/>
    <w:rsid w:val="00085C09"/>
    <w:rsid w:val="00086A5A"/>
    <w:rsid w:val="00086C41"/>
    <w:rsid w:val="00087439"/>
    <w:rsid w:val="000874C5"/>
    <w:rsid w:val="000876C7"/>
    <w:rsid w:val="00090F80"/>
    <w:rsid w:val="000916E4"/>
    <w:rsid w:val="00091716"/>
    <w:rsid w:val="00092BD0"/>
    <w:rsid w:val="00092C92"/>
    <w:rsid w:val="000931FE"/>
    <w:rsid w:val="00093A03"/>
    <w:rsid w:val="00093CCA"/>
    <w:rsid w:val="00094BE0"/>
    <w:rsid w:val="00095008"/>
    <w:rsid w:val="000954DE"/>
    <w:rsid w:val="000954E6"/>
    <w:rsid w:val="000958E4"/>
    <w:rsid w:val="000968FF"/>
    <w:rsid w:val="00096E7D"/>
    <w:rsid w:val="000976EB"/>
    <w:rsid w:val="0009778A"/>
    <w:rsid w:val="000A01E6"/>
    <w:rsid w:val="000A057C"/>
    <w:rsid w:val="000A0AA4"/>
    <w:rsid w:val="000A206F"/>
    <w:rsid w:val="000A21F0"/>
    <w:rsid w:val="000A3442"/>
    <w:rsid w:val="000A3C89"/>
    <w:rsid w:val="000A4681"/>
    <w:rsid w:val="000A4E06"/>
    <w:rsid w:val="000A54BD"/>
    <w:rsid w:val="000A55F4"/>
    <w:rsid w:val="000A589E"/>
    <w:rsid w:val="000A5BB4"/>
    <w:rsid w:val="000A5DD3"/>
    <w:rsid w:val="000A5FBC"/>
    <w:rsid w:val="000B002C"/>
    <w:rsid w:val="000B0A0E"/>
    <w:rsid w:val="000B0D1E"/>
    <w:rsid w:val="000B13DD"/>
    <w:rsid w:val="000B2479"/>
    <w:rsid w:val="000B2627"/>
    <w:rsid w:val="000B2FD7"/>
    <w:rsid w:val="000B33EE"/>
    <w:rsid w:val="000B3E40"/>
    <w:rsid w:val="000B3EA9"/>
    <w:rsid w:val="000B3EB3"/>
    <w:rsid w:val="000B487F"/>
    <w:rsid w:val="000B4A23"/>
    <w:rsid w:val="000B5D4D"/>
    <w:rsid w:val="000B60C3"/>
    <w:rsid w:val="000B6319"/>
    <w:rsid w:val="000B79DD"/>
    <w:rsid w:val="000C034C"/>
    <w:rsid w:val="000C03E0"/>
    <w:rsid w:val="000C04F0"/>
    <w:rsid w:val="000C0D31"/>
    <w:rsid w:val="000C1428"/>
    <w:rsid w:val="000C191D"/>
    <w:rsid w:val="000C1CEA"/>
    <w:rsid w:val="000C24F6"/>
    <w:rsid w:val="000C2AC3"/>
    <w:rsid w:val="000C46EE"/>
    <w:rsid w:val="000C5EA9"/>
    <w:rsid w:val="000C6183"/>
    <w:rsid w:val="000C6A78"/>
    <w:rsid w:val="000C6B64"/>
    <w:rsid w:val="000C6E35"/>
    <w:rsid w:val="000C728A"/>
    <w:rsid w:val="000C742A"/>
    <w:rsid w:val="000C7EB9"/>
    <w:rsid w:val="000D12B2"/>
    <w:rsid w:val="000D130B"/>
    <w:rsid w:val="000D1630"/>
    <w:rsid w:val="000D1CE6"/>
    <w:rsid w:val="000D3530"/>
    <w:rsid w:val="000D3744"/>
    <w:rsid w:val="000D487D"/>
    <w:rsid w:val="000D50DF"/>
    <w:rsid w:val="000D5225"/>
    <w:rsid w:val="000D53D7"/>
    <w:rsid w:val="000D58DB"/>
    <w:rsid w:val="000D5DFF"/>
    <w:rsid w:val="000D6092"/>
    <w:rsid w:val="000D682B"/>
    <w:rsid w:val="000D7F79"/>
    <w:rsid w:val="000E1742"/>
    <w:rsid w:val="000E1C51"/>
    <w:rsid w:val="000E20FA"/>
    <w:rsid w:val="000E21C6"/>
    <w:rsid w:val="000E2BCF"/>
    <w:rsid w:val="000E2C68"/>
    <w:rsid w:val="000E2F10"/>
    <w:rsid w:val="000E3423"/>
    <w:rsid w:val="000E358D"/>
    <w:rsid w:val="000E38FB"/>
    <w:rsid w:val="000E3DD8"/>
    <w:rsid w:val="000E3FB6"/>
    <w:rsid w:val="000E41CB"/>
    <w:rsid w:val="000E431E"/>
    <w:rsid w:val="000E4676"/>
    <w:rsid w:val="000E4694"/>
    <w:rsid w:val="000E57F8"/>
    <w:rsid w:val="000E639E"/>
    <w:rsid w:val="000E665D"/>
    <w:rsid w:val="000E6FBD"/>
    <w:rsid w:val="000E7007"/>
    <w:rsid w:val="000E70D9"/>
    <w:rsid w:val="000E722C"/>
    <w:rsid w:val="000E7359"/>
    <w:rsid w:val="000E7860"/>
    <w:rsid w:val="000F0360"/>
    <w:rsid w:val="000F071D"/>
    <w:rsid w:val="000F0DEA"/>
    <w:rsid w:val="000F10B8"/>
    <w:rsid w:val="000F1166"/>
    <w:rsid w:val="000F1204"/>
    <w:rsid w:val="000F28EB"/>
    <w:rsid w:val="000F38FD"/>
    <w:rsid w:val="000F49AD"/>
    <w:rsid w:val="000F5205"/>
    <w:rsid w:val="000F5232"/>
    <w:rsid w:val="000F56CA"/>
    <w:rsid w:val="000F5EE3"/>
    <w:rsid w:val="000F6221"/>
    <w:rsid w:val="000F660D"/>
    <w:rsid w:val="000F70BC"/>
    <w:rsid w:val="000F7237"/>
    <w:rsid w:val="000F79D3"/>
    <w:rsid w:val="0010173C"/>
    <w:rsid w:val="00103C88"/>
    <w:rsid w:val="001041A0"/>
    <w:rsid w:val="001056B2"/>
    <w:rsid w:val="001065D6"/>
    <w:rsid w:val="00106D22"/>
    <w:rsid w:val="0011027A"/>
    <w:rsid w:val="00110695"/>
    <w:rsid w:val="001106FA"/>
    <w:rsid w:val="00110701"/>
    <w:rsid w:val="00111FF0"/>
    <w:rsid w:val="0011228D"/>
    <w:rsid w:val="00112595"/>
    <w:rsid w:val="001139B9"/>
    <w:rsid w:val="00113EA0"/>
    <w:rsid w:val="001143F2"/>
    <w:rsid w:val="00114734"/>
    <w:rsid w:val="001148EB"/>
    <w:rsid w:val="00114F5D"/>
    <w:rsid w:val="00114FC9"/>
    <w:rsid w:val="001154F6"/>
    <w:rsid w:val="00115BA5"/>
    <w:rsid w:val="0011609A"/>
    <w:rsid w:val="00116CFB"/>
    <w:rsid w:val="0011740A"/>
    <w:rsid w:val="00117D6C"/>
    <w:rsid w:val="0012022D"/>
    <w:rsid w:val="001223B8"/>
    <w:rsid w:val="0012244E"/>
    <w:rsid w:val="00122533"/>
    <w:rsid w:val="0012278E"/>
    <w:rsid w:val="001231A0"/>
    <w:rsid w:val="0012376C"/>
    <w:rsid w:val="00123B9C"/>
    <w:rsid w:val="00123F7F"/>
    <w:rsid w:val="00124293"/>
    <w:rsid w:val="00124D86"/>
    <w:rsid w:val="00125741"/>
    <w:rsid w:val="00125C1F"/>
    <w:rsid w:val="00125C95"/>
    <w:rsid w:val="00126473"/>
    <w:rsid w:val="00126964"/>
    <w:rsid w:val="001276B1"/>
    <w:rsid w:val="00127B05"/>
    <w:rsid w:val="00127DD3"/>
    <w:rsid w:val="00131248"/>
    <w:rsid w:val="00131D0E"/>
    <w:rsid w:val="00132465"/>
    <w:rsid w:val="00132867"/>
    <w:rsid w:val="00133325"/>
    <w:rsid w:val="001336FB"/>
    <w:rsid w:val="00133B3B"/>
    <w:rsid w:val="00133DB3"/>
    <w:rsid w:val="00134565"/>
    <w:rsid w:val="00134FE1"/>
    <w:rsid w:val="0013501F"/>
    <w:rsid w:val="00135084"/>
    <w:rsid w:val="001354F5"/>
    <w:rsid w:val="00135C71"/>
    <w:rsid w:val="00136630"/>
    <w:rsid w:val="00137043"/>
    <w:rsid w:val="001371B0"/>
    <w:rsid w:val="00137B63"/>
    <w:rsid w:val="00137DC4"/>
    <w:rsid w:val="001403D2"/>
    <w:rsid w:val="00140EAA"/>
    <w:rsid w:val="00141954"/>
    <w:rsid w:val="00141A07"/>
    <w:rsid w:val="00141A2C"/>
    <w:rsid w:val="001421F8"/>
    <w:rsid w:val="001425CC"/>
    <w:rsid w:val="00143947"/>
    <w:rsid w:val="001451C3"/>
    <w:rsid w:val="00145553"/>
    <w:rsid w:val="00146410"/>
    <w:rsid w:val="001469EB"/>
    <w:rsid w:val="00146A76"/>
    <w:rsid w:val="00146DA0"/>
    <w:rsid w:val="001470BB"/>
    <w:rsid w:val="001472B2"/>
    <w:rsid w:val="001477FF"/>
    <w:rsid w:val="00147A37"/>
    <w:rsid w:val="0015003A"/>
    <w:rsid w:val="001504C0"/>
    <w:rsid w:val="00150E37"/>
    <w:rsid w:val="00151C2F"/>
    <w:rsid w:val="00151D59"/>
    <w:rsid w:val="0015225B"/>
    <w:rsid w:val="00153699"/>
    <w:rsid w:val="00154B00"/>
    <w:rsid w:val="001551ED"/>
    <w:rsid w:val="00155632"/>
    <w:rsid w:val="00156784"/>
    <w:rsid w:val="00157137"/>
    <w:rsid w:val="001577F7"/>
    <w:rsid w:val="00157FA8"/>
    <w:rsid w:val="00160094"/>
    <w:rsid w:val="001605C0"/>
    <w:rsid w:val="00160895"/>
    <w:rsid w:val="00160CA0"/>
    <w:rsid w:val="001611C6"/>
    <w:rsid w:val="001613D6"/>
    <w:rsid w:val="0016237E"/>
    <w:rsid w:val="00162A79"/>
    <w:rsid w:val="00163103"/>
    <w:rsid w:val="00164BCB"/>
    <w:rsid w:val="00166862"/>
    <w:rsid w:val="00166AC3"/>
    <w:rsid w:val="00170CC0"/>
    <w:rsid w:val="00171D54"/>
    <w:rsid w:val="00172854"/>
    <w:rsid w:val="00172B3A"/>
    <w:rsid w:val="00172BB1"/>
    <w:rsid w:val="00172D25"/>
    <w:rsid w:val="00172D8E"/>
    <w:rsid w:val="00172F83"/>
    <w:rsid w:val="00172F86"/>
    <w:rsid w:val="00173233"/>
    <w:rsid w:val="00173930"/>
    <w:rsid w:val="00173A49"/>
    <w:rsid w:val="00173D20"/>
    <w:rsid w:val="001741CC"/>
    <w:rsid w:val="00174EC0"/>
    <w:rsid w:val="001753BE"/>
    <w:rsid w:val="00176BCF"/>
    <w:rsid w:val="00176BE9"/>
    <w:rsid w:val="00176E16"/>
    <w:rsid w:val="001771A0"/>
    <w:rsid w:val="001772E8"/>
    <w:rsid w:val="00177A9E"/>
    <w:rsid w:val="00177E52"/>
    <w:rsid w:val="00177EDF"/>
    <w:rsid w:val="00180D18"/>
    <w:rsid w:val="00181003"/>
    <w:rsid w:val="001811E3"/>
    <w:rsid w:val="0018170B"/>
    <w:rsid w:val="0018185E"/>
    <w:rsid w:val="001818EF"/>
    <w:rsid w:val="001819F8"/>
    <w:rsid w:val="00181CAB"/>
    <w:rsid w:val="00182482"/>
    <w:rsid w:val="001829FD"/>
    <w:rsid w:val="00182E00"/>
    <w:rsid w:val="00183B2E"/>
    <w:rsid w:val="00184634"/>
    <w:rsid w:val="00184B6C"/>
    <w:rsid w:val="0018549D"/>
    <w:rsid w:val="00185606"/>
    <w:rsid w:val="0018631C"/>
    <w:rsid w:val="00186766"/>
    <w:rsid w:val="00186A64"/>
    <w:rsid w:val="0018701C"/>
    <w:rsid w:val="00191561"/>
    <w:rsid w:val="00191739"/>
    <w:rsid w:val="0019211C"/>
    <w:rsid w:val="0019263E"/>
    <w:rsid w:val="001930C0"/>
    <w:rsid w:val="001931E6"/>
    <w:rsid w:val="001933E9"/>
    <w:rsid w:val="0019393E"/>
    <w:rsid w:val="001940F9"/>
    <w:rsid w:val="00194860"/>
    <w:rsid w:val="00194B0C"/>
    <w:rsid w:val="00196D90"/>
    <w:rsid w:val="00197361"/>
    <w:rsid w:val="00197460"/>
    <w:rsid w:val="00197D65"/>
    <w:rsid w:val="00197E03"/>
    <w:rsid w:val="00197E1E"/>
    <w:rsid w:val="001A00C9"/>
    <w:rsid w:val="001A062F"/>
    <w:rsid w:val="001A09CF"/>
    <w:rsid w:val="001A0F5E"/>
    <w:rsid w:val="001A12F1"/>
    <w:rsid w:val="001A1B50"/>
    <w:rsid w:val="001A24FC"/>
    <w:rsid w:val="001A25E0"/>
    <w:rsid w:val="001A26F8"/>
    <w:rsid w:val="001A2892"/>
    <w:rsid w:val="001A2E69"/>
    <w:rsid w:val="001A2F18"/>
    <w:rsid w:val="001A31DD"/>
    <w:rsid w:val="001A43CA"/>
    <w:rsid w:val="001A4BBC"/>
    <w:rsid w:val="001A4F7A"/>
    <w:rsid w:val="001A63F9"/>
    <w:rsid w:val="001A659D"/>
    <w:rsid w:val="001A789B"/>
    <w:rsid w:val="001A7D44"/>
    <w:rsid w:val="001B00D1"/>
    <w:rsid w:val="001B0147"/>
    <w:rsid w:val="001B07F6"/>
    <w:rsid w:val="001B0CDA"/>
    <w:rsid w:val="001B1461"/>
    <w:rsid w:val="001B163E"/>
    <w:rsid w:val="001B1B0A"/>
    <w:rsid w:val="001B20E2"/>
    <w:rsid w:val="001B263B"/>
    <w:rsid w:val="001B2725"/>
    <w:rsid w:val="001B315E"/>
    <w:rsid w:val="001B379F"/>
    <w:rsid w:val="001B5354"/>
    <w:rsid w:val="001B6193"/>
    <w:rsid w:val="001B64BD"/>
    <w:rsid w:val="001B69AD"/>
    <w:rsid w:val="001B6E4E"/>
    <w:rsid w:val="001B72C2"/>
    <w:rsid w:val="001B75E2"/>
    <w:rsid w:val="001B776D"/>
    <w:rsid w:val="001B7C86"/>
    <w:rsid w:val="001C0001"/>
    <w:rsid w:val="001C0C21"/>
    <w:rsid w:val="001C0E7D"/>
    <w:rsid w:val="001C1A27"/>
    <w:rsid w:val="001C26CC"/>
    <w:rsid w:val="001C37B6"/>
    <w:rsid w:val="001C3AD2"/>
    <w:rsid w:val="001C4694"/>
    <w:rsid w:val="001C5012"/>
    <w:rsid w:val="001C58B2"/>
    <w:rsid w:val="001C5A47"/>
    <w:rsid w:val="001C5E8F"/>
    <w:rsid w:val="001C6292"/>
    <w:rsid w:val="001C7554"/>
    <w:rsid w:val="001C7999"/>
    <w:rsid w:val="001C7B68"/>
    <w:rsid w:val="001D03D3"/>
    <w:rsid w:val="001D09D7"/>
    <w:rsid w:val="001D0CE1"/>
    <w:rsid w:val="001D106D"/>
    <w:rsid w:val="001D17D8"/>
    <w:rsid w:val="001D1B13"/>
    <w:rsid w:val="001D2FAB"/>
    <w:rsid w:val="001D323B"/>
    <w:rsid w:val="001D377F"/>
    <w:rsid w:val="001D49FB"/>
    <w:rsid w:val="001D56C5"/>
    <w:rsid w:val="001D58FD"/>
    <w:rsid w:val="001D5B5B"/>
    <w:rsid w:val="001D5C43"/>
    <w:rsid w:val="001D5CC9"/>
    <w:rsid w:val="001D5F48"/>
    <w:rsid w:val="001D60DF"/>
    <w:rsid w:val="001D723E"/>
    <w:rsid w:val="001D74B3"/>
    <w:rsid w:val="001D7D87"/>
    <w:rsid w:val="001E03D9"/>
    <w:rsid w:val="001E07DC"/>
    <w:rsid w:val="001E13CD"/>
    <w:rsid w:val="001E1A61"/>
    <w:rsid w:val="001E1AC6"/>
    <w:rsid w:val="001E1AD9"/>
    <w:rsid w:val="001E1F08"/>
    <w:rsid w:val="001E245B"/>
    <w:rsid w:val="001E2741"/>
    <w:rsid w:val="001E3086"/>
    <w:rsid w:val="001E505B"/>
    <w:rsid w:val="001E5853"/>
    <w:rsid w:val="001E61BE"/>
    <w:rsid w:val="001E61E8"/>
    <w:rsid w:val="001E6420"/>
    <w:rsid w:val="001E6C3A"/>
    <w:rsid w:val="001E713A"/>
    <w:rsid w:val="001E7653"/>
    <w:rsid w:val="001F0612"/>
    <w:rsid w:val="001F061F"/>
    <w:rsid w:val="001F1B9A"/>
    <w:rsid w:val="001F1F8A"/>
    <w:rsid w:val="001F37E8"/>
    <w:rsid w:val="001F3AE9"/>
    <w:rsid w:val="001F3F2D"/>
    <w:rsid w:val="001F476E"/>
    <w:rsid w:val="001F5411"/>
    <w:rsid w:val="001F579B"/>
    <w:rsid w:val="001F5EAA"/>
    <w:rsid w:val="001F6C63"/>
    <w:rsid w:val="001F74BB"/>
    <w:rsid w:val="001F75AB"/>
    <w:rsid w:val="001F7761"/>
    <w:rsid w:val="001F7A4E"/>
    <w:rsid w:val="00200232"/>
    <w:rsid w:val="002003C3"/>
    <w:rsid w:val="00200FCA"/>
    <w:rsid w:val="0020146B"/>
    <w:rsid w:val="00201717"/>
    <w:rsid w:val="00201F49"/>
    <w:rsid w:val="00202584"/>
    <w:rsid w:val="00202809"/>
    <w:rsid w:val="00202962"/>
    <w:rsid w:val="00203073"/>
    <w:rsid w:val="00203A20"/>
    <w:rsid w:val="00203CB7"/>
    <w:rsid w:val="00203CDB"/>
    <w:rsid w:val="0020485E"/>
    <w:rsid w:val="00204B20"/>
    <w:rsid w:val="00205776"/>
    <w:rsid w:val="0020578D"/>
    <w:rsid w:val="0020580E"/>
    <w:rsid w:val="002059A8"/>
    <w:rsid w:val="00205BAF"/>
    <w:rsid w:val="0020640D"/>
    <w:rsid w:val="002065B0"/>
    <w:rsid w:val="00206BCD"/>
    <w:rsid w:val="002076DC"/>
    <w:rsid w:val="002079B5"/>
    <w:rsid w:val="00211204"/>
    <w:rsid w:val="00211452"/>
    <w:rsid w:val="00211E55"/>
    <w:rsid w:val="00211F90"/>
    <w:rsid w:val="002124A7"/>
    <w:rsid w:val="00212840"/>
    <w:rsid w:val="00212C59"/>
    <w:rsid w:val="002147F8"/>
    <w:rsid w:val="00216382"/>
    <w:rsid w:val="002168CD"/>
    <w:rsid w:val="00216D2C"/>
    <w:rsid w:val="0021736F"/>
    <w:rsid w:val="00217C91"/>
    <w:rsid w:val="00221023"/>
    <w:rsid w:val="00221550"/>
    <w:rsid w:val="002218FC"/>
    <w:rsid w:val="00221A61"/>
    <w:rsid w:val="00221D37"/>
    <w:rsid w:val="002223B6"/>
    <w:rsid w:val="00222527"/>
    <w:rsid w:val="00222CC3"/>
    <w:rsid w:val="002235C2"/>
    <w:rsid w:val="00223A1C"/>
    <w:rsid w:val="00223A4C"/>
    <w:rsid w:val="00223C7F"/>
    <w:rsid w:val="00223D1C"/>
    <w:rsid w:val="002242DD"/>
    <w:rsid w:val="00225BD6"/>
    <w:rsid w:val="002262E7"/>
    <w:rsid w:val="00226596"/>
    <w:rsid w:val="002265D5"/>
    <w:rsid w:val="002268EA"/>
    <w:rsid w:val="0023049C"/>
    <w:rsid w:val="0023054D"/>
    <w:rsid w:val="00230AC7"/>
    <w:rsid w:val="00231449"/>
    <w:rsid w:val="00232498"/>
    <w:rsid w:val="00232A5D"/>
    <w:rsid w:val="00232EDB"/>
    <w:rsid w:val="00233118"/>
    <w:rsid w:val="002333CD"/>
    <w:rsid w:val="002338AE"/>
    <w:rsid w:val="0023481F"/>
    <w:rsid w:val="00234929"/>
    <w:rsid w:val="00234DD9"/>
    <w:rsid w:val="002354A9"/>
    <w:rsid w:val="00235DEB"/>
    <w:rsid w:val="00235FC7"/>
    <w:rsid w:val="00236C64"/>
    <w:rsid w:val="002374A6"/>
    <w:rsid w:val="0023795A"/>
    <w:rsid w:val="002401A2"/>
    <w:rsid w:val="002408B6"/>
    <w:rsid w:val="00241A60"/>
    <w:rsid w:val="002427E9"/>
    <w:rsid w:val="00242EDD"/>
    <w:rsid w:val="002431AF"/>
    <w:rsid w:val="0024326E"/>
    <w:rsid w:val="00243E60"/>
    <w:rsid w:val="00244293"/>
    <w:rsid w:val="002448EA"/>
    <w:rsid w:val="00244F1A"/>
    <w:rsid w:val="00246502"/>
    <w:rsid w:val="0024672B"/>
    <w:rsid w:val="00246BF6"/>
    <w:rsid w:val="00246D51"/>
    <w:rsid w:val="0024755C"/>
    <w:rsid w:val="00247741"/>
    <w:rsid w:val="00247A80"/>
    <w:rsid w:val="00251437"/>
    <w:rsid w:val="00251974"/>
    <w:rsid w:val="00253343"/>
    <w:rsid w:val="002537C2"/>
    <w:rsid w:val="00253C34"/>
    <w:rsid w:val="00253E2B"/>
    <w:rsid w:val="002555AD"/>
    <w:rsid w:val="002559E2"/>
    <w:rsid w:val="00255AF9"/>
    <w:rsid w:val="00255B3E"/>
    <w:rsid w:val="00256141"/>
    <w:rsid w:val="0025712D"/>
    <w:rsid w:val="002574CF"/>
    <w:rsid w:val="002576D0"/>
    <w:rsid w:val="0025786C"/>
    <w:rsid w:val="00257A04"/>
    <w:rsid w:val="00257A86"/>
    <w:rsid w:val="00257F3D"/>
    <w:rsid w:val="002604F8"/>
    <w:rsid w:val="0026077C"/>
    <w:rsid w:val="00260985"/>
    <w:rsid w:val="00260B30"/>
    <w:rsid w:val="00261192"/>
    <w:rsid w:val="00261A6D"/>
    <w:rsid w:val="00262448"/>
    <w:rsid w:val="00262A4F"/>
    <w:rsid w:val="00262F89"/>
    <w:rsid w:val="002630E8"/>
    <w:rsid w:val="00263DDF"/>
    <w:rsid w:val="00264211"/>
    <w:rsid w:val="0026424D"/>
    <w:rsid w:val="00265987"/>
    <w:rsid w:val="00265C6E"/>
    <w:rsid w:val="0026673B"/>
    <w:rsid w:val="00267CFF"/>
    <w:rsid w:val="00267F20"/>
    <w:rsid w:val="00270EFA"/>
    <w:rsid w:val="00271D68"/>
    <w:rsid w:val="00272664"/>
    <w:rsid w:val="00272695"/>
    <w:rsid w:val="002727B2"/>
    <w:rsid w:val="00272E7C"/>
    <w:rsid w:val="00273495"/>
    <w:rsid w:val="002735E0"/>
    <w:rsid w:val="00273632"/>
    <w:rsid w:val="00274D29"/>
    <w:rsid w:val="00275049"/>
    <w:rsid w:val="0027505C"/>
    <w:rsid w:val="00275164"/>
    <w:rsid w:val="002752DD"/>
    <w:rsid w:val="0027592C"/>
    <w:rsid w:val="00275AC6"/>
    <w:rsid w:val="00275F17"/>
    <w:rsid w:val="002767A2"/>
    <w:rsid w:val="00276F81"/>
    <w:rsid w:val="0027705A"/>
    <w:rsid w:val="0027721F"/>
    <w:rsid w:val="00277609"/>
    <w:rsid w:val="00277AC4"/>
    <w:rsid w:val="00277B96"/>
    <w:rsid w:val="00277D36"/>
    <w:rsid w:val="00277FEE"/>
    <w:rsid w:val="002808C9"/>
    <w:rsid w:val="002819C6"/>
    <w:rsid w:val="00281C69"/>
    <w:rsid w:val="002820A4"/>
    <w:rsid w:val="00282971"/>
    <w:rsid w:val="00282A53"/>
    <w:rsid w:val="00282AB4"/>
    <w:rsid w:val="00282B2C"/>
    <w:rsid w:val="00283627"/>
    <w:rsid w:val="00283ED5"/>
    <w:rsid w:val="00284198"/>
    <w:rsid w:val="00284827"/>
    <w:rsid w:val="0028485A"/>
    <w:rsid w:val="00284C9D"/>
    <w:rsid w:val="0028568D"/>
    <w:rsid w:val="00285BC0"/>
    <w:rsid w:val="00285CD2"/>
    <w:rsid w:val="00285D40"/>
    <w:rsid w:val="00285E27"/>
    <w:rsid w:val="00285FEA"/>
    <w:rsid w:val="002860EA"/>
    <w:rsid w:val="0028718A"/>
    <w:rsid w:val="0028757F"/>
    <w:rsid w:val="00287A9B"/>
    <w:rsid w:val="00287B8D"/>
    <w:rsid w:val="00290103"/>
    <w:rsid w:val="002906EA"/>
    <w:rsid w:val="00290700"/>
    <w:rsid w:val="00292082"/>
    <w:rsid w:val="00293D43"/>
    <w:rsid w:val="00294284"/>
    <w:rsid w:val="002942D4"/>
    <w:rsid w:val="0029441B"/>
    <w:rsid w:val="002945C6"/>
    <w:rsid w:val="00294F15"/>
    <w:rsid w:val="00295A6A"/>
    <w:rsid w:val="00295EE4"/>
    <w:rsid w:val="0029674F"/>
    <w:rsid w:val="0029759D"/>
    <w:rsid w:val="002977A0"/>
    <w:rsid w:val="002A0096"/>
    <w:rsid w:val="002A0219"/>
    <w:rsid w:val="002A14F8"/>
    <w:rsid w:val="002A15EA"/>
    <w:rsid w:val="002A24A3"/>
    <w:rsid w:val="002A27BC"/>
    <w:rsid w:val="002A358C"/>
    <w:rsid w:val="002A37F7"/>
    <w:rsid w:val="002A3B30"/>
    <w:rsid w:val="002A42FC"/>
    <w:rsid w:val="002A5165"/>
    <w:rsid w:val="002A52D0"/>
    <w:rsid w:val="002A54FA"/>
    <w:rsid w:val="002A5E48"/>
    <w:rsid w:val="002A6493"/>
    <w:rsid w:val="002A6C80"/>
    <w:rsid w:val="002A7780"/>
    <w:rsid w:val="002B0056"/>
    <w:rsid w:val="002B00FB"/>
    <w:rsid w:val="002B12A3"/>
    <w:rsid w:val="002B221A"/>
    <w:rsid w:val="002B254B"/>
    <w:rsid w:val="002B2F8D"/>
    <w:rsid w:val="002B32AB"/>
    <w:rsid w:val="002B3793"/>
    <w:rsid w:val="002B47C4"/>
    <w:rsid w:val="002B4D2B"/>
    <w:rsid w:val="002B5DDE"/>
    <w:rsid w:val="002B687A"/>
    <w:rsid w:val="002B6AF8"/>
    <w:rsid w:val="002B6E5E"/>
    <w:rsid w:val="002C012B"/>
    <w:rsid w:val="002C0C60"/>
    <w:rsid w:val="002C1D09"/>
    <w:rsid w:val="002C1FE5"/>
    <w:rsid w:val="002C2605"/>
    <w:rsid w:val="002C4CB6"/>
    <w:rsid w:val="002C50C6"/>
    <w:rsid w:val="002C5977"/>
    <w:rsid w:val="002C5F33"/>
    <w:rsid w:val="002C5F4F"/>
    <w:rsid w:val="002C60CE"/>
    <w:rsid w:val="002C6F20"/>
    <w:rsid w:val="002C733C"/>
    <w:rsid w:val="002C73E9"/>
    <w:rsid w:val="002C7621"/>
    <w:rsid w:val="002C77E7"/>
    <w:rsid w:val="002C79AE"/>
    <w:rsid w:val="002C7C43"/>
    <w:rsid w:val="002D0175"/>
    <w:rsid w:val="002D09E8"/>
    <w:rsid w:val="002D0DFB"/>
    <w:rsid w:val="002D238A"/>
    <w:rsid w:val="002D278E"/>
    <w:rsid w:val="002D33CA"/>
    <w:rsid w:val="002D37FB"/>
    <w:rsid w:val="002D4BBB"/>
    <w:rsid w:val="002D5677"/>
    <w:rsid w:val="002D5AD6"/>
    <w:rsid w:val="002D678F"/>
    <w:rsid w:val="002D6A2D"/>
    <w:rsid w:val="002D6C83"/>
    <w:rsid w:val="002D75C0"/>
    <w:rsid w:val="002D77B7"/>
    <w:rsid w:val="002D7DC8"/>
    <w:rsid w:val="002E0568"/>
    <w:rsid w:val="002E09A9"/>
    <w:rsid w:val="002E0CC4"/>
    <w:rsid w:val="002E1399"/>
    <w:rsid w:val="002E13D9"/>
    <w:rsid w:val="002E1748"/>
    <w:rsid w:val="002E1ABC"/>
    <w:rsid w:val="002E1E48"/>
    <w:rsid w:val="002E1EAB"/>
    <w:rsid w:val="002E259B"/>
    <w:rsid w:val="002E2B75"/>
    <w:rsid w:val="002E346F"/>
    <w:rsid w:val="002E3862"/>
    <w:rsid w:val="002E3A39"/>
    <w:rsid w:val="002E3A64"/>
    <w:rsid w:val="002E3B54"/>
    <w:rsid w:val="002E4477"/>
    <w:rsid w:val="002E48CF"/>
    <w:rsid w:val="002E5293"/>
    <w:rsid w:val="002E5DBF"/>
    <w:rsid w:val="002E5E5E"/>
    <w:rsid w:val="002E62D3"/>
    <w:rsid w:val="002E692B"/>
    <w:rsid w:val="002E6D93"/>
    <w:rsid w:val="002F00C4"/>
    <w:rsid w:val="002F047A"/>
    <w:rsid w:val="002F06FB"/>
    <w:rsid w:val="002F1274"/>
    <w:rsid w:val="002F1ADB"/>
    <w:rsid w:val="002F1B8A"/>
    <w:rsid w:val="002F20B0"/>
    <w:rsid w:val="002F2A98"/>
    <w:rsid w:val="002F3C68"/>
    <w:rsid w:val="002F3C9F"/>
    <w:rsid w:val="002F4007"/>
    <w:rsid w:val="002F46C9"/>
    <w:rsid w:val="002F5F43"/>
    <w:rsid w:val="002F6969"/>
    <w:rsid w:val="002F79E0"/>
    <w:rsid w:val="0030018C"/>
    <w:rsid w:val="00300DAE"/>
    <w:rsid w:val="00300DBC"/>
    <w:rsid w:val="0030200E"/>
    <w:rsid w:val="00303EF0"/>
    <w:rsid w:val="00303F4C"/>
    <w:rsid w:val="00303FF3"/>
    <w:rsid w:val="003053F4"/>
    <w:rsid w:val="00305C46"/>
    <w:rsid w:val="00305D5B"/>
    <w:rsid w:val="00306C73"/>
    <w:rsid w:val="00307067"/>
    <w:rsid w:val="00307309"/>
    <w:rsid w:val="003074D1"/>
    <w:rsid w:val="00310177"/>
    <w:rsid w:val="003104EB"/>
    <w:rsid w:val="00310504"/>
    <w:rsid w:val="00310AFC"/>
    <w:rsid w:val="00310CCB"/>
    <w:rsid w:val="00310D68"/>
    <w:rsid w:val="00311E3A"/>
    <w:rsid w:val="00312500"/>
    <w:rsid w:val="003125C1"/>
    <w:rsid w:val="0031363B"/>
    <w:rsid w:val="00313A04"/>
    <w:rsid w:val="00314E9E"/>
    <w:rsid w:val="00315381"/>
    <w:rsid w:val="00316301"/>
    <w:rsid w:val="003177F6"/>
    <w:rsid w:val="00317A7B"/>
    <w:rsid w:val="0032076D"/>
    <w:rsid w:val="00320AE4"/>
    <w:rsid w:val="003216FB"/>
    <w:rsid w:val="00321978"/>
    <w:rsid w:val="00321B55"/>
    <w:rsid w:val="00321E58"/>
    <w:rsid w:val="00322060"/>
    <w:rsid w:val="00322093"/>
    <w:rsid w:val="00322985"/>
    <w:rsid w:val="00322D6B"/>
    <w:rsid w:val="00322E47"/>
    <w:rsid w:val="00322F51"/>
    <w:rsid w:val="00323917"/>
    <w:rsid w:val="00323FBE"/>
    <w:rsid w:val="00325F69"/>
    <w:rsid w:val="00326556"/>
    <w:rsid w:val="0032673C"/>
    <w:rsid w:val="0032698B"/>
    <w:rsid w:val="003269C5"/>
    <w:rsid w:val="00327B7D"/>
    <w:rsid w:val="00330DB1"/>
    <w:rsid w:val="00331099"/>
    <w:rsid w:val="00332629"/>
    <w:rsid w:val="00332652"/>
    <w:rsid w:val="003329E3"/>
    <w:rsid w:val="00332C01"/>
    <w:rsid w:val="003342BB"/>
    <w:rsid w:val="00334711"/>
    <w:rsid w:val="00334B39"/>
    <w:rsid w:val="0033519A"/>
    <w:rsid w:val="003351C1"/>
    <w:rsid w:val="00335BF1"/>
    <w:rsid w:val="00336DD0"/>
    <w:rsid w:val="00337B09"/>
    <w:rsid w:val="003400E2"/>
    <w:rsid w:val="003403F2"/>
    <w:rsid w:val="003412E1"/>
    <w:rsid w:val="00341408"/>
    <w:rsid w:val="00341A2D"/>
    <w:rsid w:val="00342004"/>
    <w:rsid w:val="003422D8"/>
    <w:rsid w:val="003430E9"/>
    <w:rsid w:val="003432A4"/>
    <w:rsid w:val="00343956"/>
    <w:rsid w:val="003439D3"/>
    <w:rsid w:val="00343BA8"/>
    <w:rsid w:val="0034472B"/>
    <w:rsid w:val="00344EC9"/>
    <w:rsid w:val="00344FE6"/>
    <w:rsid w:val="003457C0"/>
    <w:rsid w:val="003462A8"/>
    <w:rsid w:val="00346577"/>
    <w:rsid w:val="0034677A"/>
    <w:rsid w:val="003476CA"/>
    <w:rsid w:val="00350A11"/>
    <w:rsid w:val="00350C43"/>
    <w:rsid w:val="00350FB4"/>
    <w:rsid w:val="00351361"/>
    <w:rsid w:val="0035182B"/>
    <w:rsid w:val="00351C1A"/>
    <w:rsid w:val="0035226E"/>
    <w:rsid w:val="00354330"/>
    <w:rsid w:val="00355AC2"/>
    <w:rsid w:val="00355B41"/>
    <w:rsid w:val="003560C0"/>
    <w:rsid w:val="00356684"/>
    <w:rsid w:val="00356B84"/>
    <w:rsid w:val="003572F4"/>
    <w:rsid w:val="003575BF"/>
    <w:rsid w:val="00357D4E"/>
    <w:rsid w:val="00357D6E"/>
    <w:rsid w:val="003604E5"/>
    <w:rsid w:val="003609FC"/>
    <w:rsid w:val="00360D31"/>
    <w:rsid w:val="0036124A"/>
    <w:rsid w:val="00361BF0"/>
    <w:rsid w:val="00361C4E"/>
    <w:rsid w:val="0036254C"/>
    <w:rsid w:val="003629F2"/>
    <w:rsid w:val="00362CF1"/>
    <w:rsid w:val="00362EAB"/>
    <w:rsid w:val="003635ED"/>
    <w:rsid w:val="00363E63"/>
    <w:rsid w:val="00364239"/>
    <w:rsid w:val="0036445C"/>
    <w:rsid w:val="00364D0C"/>
    <w:rsid w:val="003651C5"/>
    <w:rsid w:val="00365224"/>
    <w:rsid w:val="00365643"/>
    <w:rsid w:val="00365ACB"/>
    <w:rsid w:val="00365F5F"/>
    <w:rsid w:val="00366556"/>
    <w:rsid w:val="003669FF"/>
    <w:rsid w:val="00366BF4"/>
    <w:rsid w:val="00367014"/>
    <w:rsid w:val="00370B82"/>
    <w:rsid w:val="003710A8"/>
    <w:rsid w:val="003712C7"/>
    <w:rsid w:val="00372060"/>
    <w:rsid w:val="00372338"/>
    <w:rsid w:val="0037272F"/>
    <w:rsid w:val="00372E7A"/>
    <w:rsid w:val="0037414F"/>
    <w:rsid w:val="00374F84"/>
    <w:rsid w:val="00375740"/>
    <w:rsid w:val="00376851"/>
    <w:rsid w:val="00376B9F"/>
    <w:rsid w:val="00376F8D"/>
    <w:rsid w:val="003774B4"/>
    <w:rsid w:val="00377A3B"/>
    <w:rsid w:val="00380219"/>
    <w:rsid w:val="00380D9E"/>
    <w:rsid w:val="00380E12"/>
    <w:rsid w:val="00381144"/>
    <w:rsid w:val="00381A24"/>
    <w:rsid w:val="00382921"/>
    <w:rsid w:val="00382BAD"/>
    <w:rsid w:val="00382BC1"/>
    <w:rsid w:val="00384693"/>
    <w:rsid w:val="003847D1"/>
    <w:rsid w:val="00384A35"/>
    <w:rsid w:val="003857C3"/>
    <w:rsid w:val="003858A8"/>
    <w:rsid w:val="003862FC"/>
    <w:rsid w:val="0038706B"/>
    <w:rsid w:val="00387505"/>
    <w:rsid w:val="00387C43"/>
    <w:rsid w:val="00390BAC"/>
    <w:rsid w:val="00390C65"/>
    <w:rsid w:val="00390D1E"/>
    <w:rsid w:val="00391477"/>
    <w:rsid w:val="003915B0"/>
    <w:rsid w:val="0039199D"/>
    <w:rsid w:val="003934FE"/>
    <w:rsid w:val="0039386F"/>
    <w:rsid w:val="00393BC1"/>
    <w:rsid w:val="00393CBC"/>
    <w:rsid w:val="00393DEA"/>
    <w:rsid w:val="0039439C"/>
    <w:rsid w:val="00394763"/>
    <w:rsid w:val="00395708"/>
    <w:rsid w:val="00395820"/>
    <w:rsid w:val="00396339"/>
    <w:rsid w:val="003967B9"/>
    <w:rsid w:val="003A00C5"/>
    <w:rsid w:val="003A09EC"/>
    <w:rsid w:val="003A0FD1"/>
    <w:rsid w:val="003A11C3"/>
    <w:rsid w:val="003A1405"/>
    <w:rsid w:val="003A2062"/>
    <w:rsid w:val="003A272D"/>
    <w:rsid w:val="003A2738"/>
    <w:rsid w:val="003A2BC5"/>
    <w:rsid w:val="003A3524"/>
    <w:rsid w:val="003A35C0"/>
    <w:rsid w:val="003A399F"/>
    <w:rsid w:val="003A4AD4"/>
    <w:rsid w:val="003A5EC8"/>
    <w:rsid w:val="003A609E"/>
    <w:rsid w:val="003A60A8"/>
    <w:rsid w:val="003A63D1"/>
    <w:rsid w:val="003A6D7E"/>
    <w:rsid w:val="003A6DBA"/>
    <w:rsid w:val="003A6F8F"/>
    <w:rsid w:val="003A73E5"/>
    <w:rsid w:val="003A7733"/>
    <w:rsid w:val="003A7B46"/>
    <w:rsid w:val="003B03CE"/>
    <w:rsid w:val="003B0AC7"/>
    <w:rsid w:val="003B1EA3"/>
    <w:rsid w:val="003B2572"/>
    <w:rsid w:val="003B2DAE"/>
    <w:rsid w:val="003B33CC"/>
    <w:rsid w:val="003B3635"/>
    <w:rsid w:val="003B43B5"/>
    <w:rsid w:val="003B450E"/>
    <w:rsid w:val="003B47DF"/>
    <w:rsid w:val="003B4935"/>
    <w:rsid w:val="003B503C"/>
    <w:rsid w:val="003B50C9"/>
    <w:rsid w:val="003B5B6D"/>
    <w:rsid w:val="003B5FEA"/>
    <w:rsid w:val="003B63C4"/>
    <w:rsid w:val="003B650D"/>
    <w:rsid w:val="003B667E"/>
    <w:rsid w:val="003B7365"/>
    <w:rsid w:val="003C1014"/>
    <w:rsid w:val="003C15C0"/>
    <w:rsid w:val="003C1DA0"/>
    <w:rsid w:val="003C1E87"/>
    <w:rsid w:val="003C21BE"/>
    <w:rsid w:val="003C23A9"/>
    <w:rsid w:val="003C2D1A"/>
    <w:rsid w:val="003C3E81"/>
    <w:rsid w:val="003C3F9F"/>
    <w:rsid w:val="003C4B5C"/>
    <w:rsid w:val="003C52D9"/>
    <w:rsid w:val="003C5400"/>
    <w:rsid w:val="003C5B0D"/>
    <w:rsid w:val="003C5E46"/>
    <w:rsid w:val="003C67A2"/>
    <w:rsid w:val="003C6A77"/>
    <w:rsid w:val="003C6B44"/>
    <w:rsid w:val="003C77AF"/>
    <w:rsid w:val="003C7941"/>
    <w:rsid w:val="003C7B3A"/>
    <w:rsid w:val="003D0155"/>
    <w:rsid w:val="003D048C"/>
    <w:rsid w:val="003D05BF"/>
    <w:rsid w:val="003D068D"/>
    <w:rsid w:val="003D0AC3"/>
    <w:rsid w:val="003D0D07"/>
    <w:rsid w:val="003D12C7"/>
    <w:rsid w:val="003D1C27"/>
    <w:rsid w:val="003D22E6"/>
    <w:rsid w:val="003D2C71"/>
    <w:rsid w:val="003D2D05"/>
    <w:rsid w:val="003D30CE"/>
    <w:rsid w:val="003D30D0"/>
    <w:rsid w:val="003D327B"/>
    <w:rsid w:val="003D34D7"/>
    <w:rsid w:val="003D3798"/>
    <w:rsid w:val="003D42D8"/>
    <w:rsid w:val="003D5958"/>
    <w:rsid w:val="003D62BA"/>
    <w:rsid w:val="003D6C04"/>
    <w:rsid w:val="003D6D25"/>
    <w:rsid w:val="003D70DD"/>
    <w:rsid w:val="003D7D3F"/>
    <w:rsid w:val="003E068E"/>
    <w:rsid w:val="003E08A1"/>
    <w:rsid w:val="003E08E4"/>
    <w:rsid w:val="003E0A1A"/>
    <w:rsid w:val="003E0E1F"/>
    <w:rsid w:val="003E0F68"/>
    <w:rsid w:val="003E0F6D"/>
    <w:rsid w:val="003E1430"/>
    <w:rsid w:val="003E3830"/>
    <w:rsid w:val="003E4C0E"/>
    <w:rsid w:val="003E4CE6"/>
    <w:rsid w:val="003E4D09"/>
    <w:rsid w:val="003E51D4"/>
    <w:rsid w:val="003E6FB4"/>
    <w:rsid w:val="003E76F2"/>
    <w:rsid w:val="003F028B"/>
    <w:rsid w:val="003F0962"/>
    <w:rsid w:val="003F09C2"/>
    <w:rsid w:val="003F164F"/>
    <w:rsid w:val="003F1AC5"/>
    <w:rsid w:val="003F29C9"/>
    <w:rsid w:val="003F2F86"/>
    <w:rsid w:val="003F4028"/>
    <w:rsid w:val="003F446F"/>
    <w:rsid w:val="003F597C"/>
    <w:rsid w:val="003F6C0A"/>
    <w:rsid w:val="003F6F1B"/>
    <w:rsid w:val="003F788E"/>
    <w:rsid w:val="00400BB4"/>
    <w:rsid w:val="00400F2A"/>
    <w:rsid w:val="0040149C"/>
    <w:rsid w:val="00401560"/>
    <w:rsid w:val="004015AD"/>
    <w:rsid w:val="004016F1"/>
    <w:rsid w:val="0040187E"/>
    <w:rsid w:val="004018E8"/>
    <w:rsid w:val="00401E9B"/>
    <w:rsid w:val="00402157"/>
    <w:rsid w:val="00403416"/>
    <w:rsid w:val="00403886"/>
    <w:rsid w:val="004042C3"/>
    <w:rsid w:val="00405026"/>
    <w:rsid w:val="00405317"/>
    <w:rsid w:val="004053CA"/>
    <w:rsid w:val="0040550E"/>
    <w:rsid w:val="00405519"/>
    <w:rsid w:val="00405650"/>
    <w:rsid w:val="00405B57"/>
    <w:rsid w:val="00406753"/>
    <w:rsid w:val="00406A5D"/>
    <w:rsid w:val="00406C11"/>
    <w:rsid w:val="00407E2C"/>
    <w:rsid w:val="00407EA4"/>
    <w:rsid w:val="0041068E"/>
    <w:rsid w:val="004109EB"/>
    <w:rsid w:val="00410A1C"/>
    <w:rsid w:val="004113AC"/>
    <w:rsid w:val="0041146B"/>
    <w:rsid w:val="00411A71"/>
    <w:rsid w:val="00412388"/>
    <w:rsid w:val="004133CB"/>
    <w:rsid w:val="00414CF1"/>
    <w:rsid w:val="00414CFC"/>
    <w:rsid w:val="00414E81"/>
    <w:rsid w:val="004150E7"/>
    <w:rsid w:val="00415548"/>
    <w:rsid w:val="00415A7D"/>
    <w:rsid w:val="00416369"/>
    <w:rsid w:val="004177CE"/>
    <w:rsid w:val="0042031B"/>
    <w:rsid w:val="00420A34"/>
    <w:rsid w:val="00420F18"/>
    <w:rsid w:val="004217CA"/>
    <w:rsid w:val="00422E57"/>
    <w:rsid w:val="00422EA4"/>
    <w:rsid w:val="0042320E"/>
    <w:rsid w:val="00423331"/>
    <w:rsid w:val="0042336E"/>
    <w:rsid w:val="004233C6"/>
    <w:rsid w:val="00423799"/>
    <w:rsid w:val="00423C53"/>
    <w:rsid w:val="00423D54"/>
    <w:rsid w:val="004246FD"/>
    <w:rsid w:val="00425392"/>
    <w:rsid w:val="00425A62"/>
    <w:rsid w:val="00425F69"/>
    <w:rsid w:val="004263F2"/>
    <w:rsid w:val="00426A0C"/>
    <w:rsid w:val="004305B3"/>
    <w:rsid w:val="004316DF"/>
    <w:rsid w:val="00432033"/>
    <w:rsid w:val="004326DE"/>
    <w:rsid w:val="004338EE"/>
    <w:rsid w:val="00433A66"/>
    <w:rsid w:val="00433EB2"/>
    <w:rsid w:val="004341EB"/>
    <w:rsid w:val="00435040"/>
    <w:rsid w:val="004358F2"/>
    <w:rsid w:val="00435933"/>
    <w:rsid w:val="004359F5"/>
    <w:rsid w:val="00435B5E"/>
    <w:rsid w:val="00435E1C"/>
    <w:rsid w:val="00435EBD"/>
    <w:rsid w:val="004371A4"/>
    <w:rsid w:val="00437841"/>
    <w:rsid w:val="00437B94"/>
    <w:rsid w:val="00437D08"/>
    <w:rsid w:val="004403CC"/>
    <w:rsid w:val="00440801"/>
    <w:rsid w:val="00440827"/>
    <w:rsid w:val="00441B4E"/>
    <w:rsid w:val="004424FA"/>
    <w:rsid w:val="004426B6"/>
    <w:rsid w:val="00442FE7"/>
    <w:rsid w:val="00443F36"/>
    <w:rsid w:val="00443F80"/>
    <w:rsid w:val="00443FAD"/>
    <w:rsid w:val="004442B9"/>
    <w:rsid w:val="00444434"/>
    <w:rsid w:val="00445311"/>
    <w:rsid w:val="00445381"/>
    <w:rsid w:val="0044574F"/>
    <w:rsid w:val="00445951"/>
    <w:rsid w:val="004460C3"/>
    <w:rsid w:val="00446573"/>
    <w:rsid w:val="004468EE"/>
    <w:rsid w:val="00446D74"/>
    <w:rsid w:val="00447014"/>
    <w:rsid w:val="00447865"/>
    <w:rsid w:val="00451B31"/>
    <w:rsid w:val="00451D75"/>
    <w:rsid w:val="004531C5"/>
    <w:rsid w:val="004532B9"/>
    <w:rsid w:val="00453D46"/>
    <w:rsid w:val="004548A6"/>
    <w:rsid w:val="004548EF"/>
    <w:rsid w:val="00454998"/>
    <w:rsid w:val="00454E1A"/>
    <w:rsid w:val="00454E7B"/>
    <w:rsid w:val="004550D2"/>
    <w:rsid w:val="00455406"/>
    <w:rsid w:val="004559C7"/>
    <w:rsid w:val="004565A7"/>
    <w:rsid w:val="00456D47"/>
    <w:rsid w:val="00456EDF"/>
    <w:rsid w:val="00456F4F"/>
    <w:rsid w:val="00457335"/>
    <w:rsid w:val="004603C3"/>
    <w:rsid w:val="0046088C"/>
    <w:rsid w:val="00460DB2"/>
    <w:rsid w:val="00461397"/>
    <w:rsid w:val="00461672"/>
    <w:rsid w:val="004616E4"/>
    <w:rsid w:val="004617DF"/>
    <w:rsid w:val="00461D9D"/>
    <w:rsid w:val="0046249D"/>
    <w:rsid w:val="00462531"/>
    <w:rsid w:val="0046260D"/>
    <w:rsid w:val="004639B1"/>
    <w:rsid w:val="00463A52"/>
    <w:rsid w:val="00464093"/>
    <w:rsid w:val="00464265"/>
    <w:rsid w:val="00464DD7"/>
    <w:rsid w:val="00465057"/>
    <w:rsid w:val="0046549F"/>
    <w:rsid w:val="004655E9"/>
    <w:rsid w:val="0046694D"/>
    <w:rsid w:val="00467046"/>
    <w:rsid w:val="00467081"/>
    <w:rsid w:val="00467388"/>
    <w:rsid w:val="00467CBF"/>
    <w:rsid w:val="004724E4"/>
    <w:rsid w:val="004730B5"/>
    <w:rsid w:val="00473E27"/>
    <w:rsid w:val="00473E9F"/>
    <w:rsid w:val="0047406A"/>
    <w:rsid w:val="00474F54"/>
    <w:rsid w:val="00475C46"/>
    <w:rsid w:val="00475C95"/>
    <w:rsid w:val="00476270"/>
    <w:rsid w:val="00476E0C"/>
    <w:rsid w:val="00476F5E"/>
    <w:rsid w:val="00477D48"/>
    <w:rsid w:val="00477F9C"/>
    <w:rsid w:val="004804B0"/>
    <w:rsid w:val="00480C0A"/>
    <w:rsid w:val="00480F13"/>
    <w:rsid w:val="0048275E"/>
    <w:rsid w:val="00483BFA"/>
    <w:rsid w:val="00483E1D"/>
    <w:rsid w:val="00484197"/>
    <w:rsid w:val="0048426D"/>
    <w:rsid w:val="00484516"/>
    <w:rsid w:val="00484908"/>
    <w:rsid w:val="00484D1C"/>
    <w:rsid w:val="00485137"/>
    <w:rsid w:val="004860C4"/>
    <w:rsid w:val="00486BDD"/>
    <w:rsid w:val="0048790B"/>
    <w:rsid w:val="00487CF1"/>
    <w:rsid w:val="00487D86"/>
    <w:rsid w:val="004900B1"/>
    <w:rsid w:val="00490315"/>
    <w:rsid w:val="004916C0"/>
    <w:rsid w:val="00492080"/>
    <w:rsid w:val="00492B62"/>
    <w:rsid w:val="00492BBF"/>
    <w:rsid w:val="00492E08"/>
    <w:rsid w:val="00492E4F"/>
    <w:rsid w:val="00492EC9"/>
    <w:rsid w:val="00493306"/>
    <w:rsid w:val="00493AAD"/>
    <w:rsid w:val="004940FF"/>
    <w:rsid w:val="00494CF7"/>
    <w:rsid w:val="00495A63"/>
    <w:rsid w:val="00495D30"/>
    <w:rsid w:val="004976A5"/>
    <w:rsid w:val="00497945"/>
    <w:rsid w:val="004A0117"/>
    <w:rsid w:val="004A1CBA"/>
    <w:rsid w:val="004A360D"/>
    <w:rsid w:val="004A3E21"/>
    <w:rsid w:val="004A3FB8"/>
    <w:rsid w:val="004A4714"/>
    <w:rsid w:val="004A49DF"/>
    <w:rsid w:val="004A4C89"/>
    <w:rsid w:val="004A5919"/>
    <w:rsid w:val="004A7676"/>
    <w:rsid w:val="004A7813"/>
    <w:rsid w:val="004A792B"/>
    <w:rsid w:val="004B043C"/>
    <w:rsid w:val="004B155D"/>
    <w:rsid w:val="004B1F27"/>
    <w:rsid w:val="004B2788"/>
    <w:rsid w:val="004B285C"/>
    <w:rsid w:val="004B3EEC"/>
    <w:rsid w:val="004B41E2"/>
    <w:rsid w:val="004B53AD"/>
    <w:rsid w:val="004B62BD"/>
    <w:rsid w:val="004B66C2"/>
    <w:rsid w:val="004B71AF"/>
    <w:rsid w:val="004C017A"/>
    <w:rsid w:val="004C01FD"/>
    <w:rsid w:val="004C0664"/>
    <w:rsid w:val="004C0FCB"/>
    <w:rsid w:val="004C1103"/>
    <w:rsid w:val="004C138F"/>
    <w:rsid w:val="004C1EE3"/>
    <w:rsid w:val="004C214B"/>
    <w:rsid w:val="004C2BF5"/>
    <w:rsid w:val="004C30AB"/>
    <w:rsid w:val="004C3431"/>
    <w:rsid w:val="004C3F38"/>
    <w:rsid w:val="004C4863"/>
    <w:rsid w:val="004C4FFC"/>
    <w:rsid w:val="004C576B"/>
    <w:rsid w:val="004C5C0E"/>
    <w:rsid w:val="004C60BD"/>
    <w:rsid w:val="004C6A14"/>
    <w:rsid w:val="004C72E7"/>
    <w:rsid w:val="004C7740"/>
    <w:rsid w:val="004D00D3"/>
    <w:rsid w:val="004D06B6"/>
    <w:rsid w:val="004D0BC8"/>
    <w:rsid w:val="004D151D"/>
    <w:rsid w:val="004D1692"/>
    <w:rsid w:val="004D223F"/>
    <w:rsid w:val="004D2454"/>
    <w:rsid w:val="004D266A"/>
    <w:rsid w:val="004D26B5"/>
    <w:rsid w:val="004D2B42"/>
    <w:rsid w:val="004D3857"/>
    <w:rsid w:val="004D394B"/>
    <w:rsid w:val="004D3D43"/>
    <w:rsid w:val="004D424A"/>
    <w:rsid w:val="004D42EE"/>
    <w:rsid w:val="004D456D"/>
    <w:rsid w:val="004D4709"/>
    <w:rsid w:val="004D4E5D"/>
    <w:rsid w:val="004D5820"/>
    <w:rsid w:val="004D5A36"/>
    <w:rsid w:val="004D68E1"/>
    <w:rsid w:val="004D6B4C"/>
    <w:rsid w:val="004D7537"/>
    <w:rsid w:val="004D7B4A"/>
    <w:rsid w:val="004D7C7B"/>
    <w:rsid w:val="004E0C75"/>
    <w:rsid w:val="004E0CE4"/>
    <w:rsid w:val="004E170E"/>
    <w:rsid w:val="004E1BFC"/>
    <w:rsid w:val="004E29BC"/>
    <w:rsid w:val="004E2B5C"/>
    <w:rsid w:val="004E2E4E"/>
    <w:rsid w:val="004E4068"/>
    <w:rsid w:val="004E47F4"/>
    <w:rsid w:val="004E4B6A"/>
    <w:rsid w:val="004E531E"/>
    <w:rsid w:val="004E57BD"/>
    <w:rsid w:val="004E605F"/>
    <w:rsid w:val="004E652E"/>
    <w:rsid w:val="004E69D5"/>
    <w:rsid w:val="004E6ED5"/>
    <w:rsid w:val="004E707B"/>
    <w:rsid w:val="004E71B4"/>
    <w:rsid w:val="004F034C"/>
    <w:rsid w:val="004F0435"/>
    <w:rsid w:val="004F063C"/>
    <w:rsid w:val="004F074A"/>
    <w:rsid w:val="004F0929"/>
    <w:rsid w:val="004F21EF"/>
    <w:rsid w:val="004F2580"/>
    <w:rsid w:val="004F2AE4"/>
    <w:rsid w:val="004F2E7F"/>
    <w:rsid w:val="004F2ED1"/>
    <w:rsid w:val="004F314B"/>
    <w:rsid w:val="004F38F2"/>
    <w:rsid w:val="004F3E35"/>
    <w:rsid w:val="004F6ACB"/>
    <w:rsid w:val="004F6CEB"/>
    <w:rsid w:val="004F7A69"/>
    <w:rsid w:val="00500085"/>
    <w:rsid w:val="0050142A"/>
    <w:rsid w:val="005021E2"/>
    <w:rsid w:val="005022CC"/>
    <w:rsid w:val="00503080"/>
    <w:rsid w:val="00503F8E"/>
    <w:rsid w:val="00504BCE"/>
    <w:rsid w:val="00506329"/>
    <w:rsid w:val="00506406"/>
    <w:rsid w:val="005067D5"/>
    <w:rsid w:val="00506B65"/>
    <w:rsid w:val="00506C80"/>
    <w:rsid w:val="005077A2"/>
    <w:rsid w:val="00507D33"/>
    <w:rsid w:val="005102DE"/>
    <w:rsid w:val="0051049A"/>
    <w:rsid w:val="00510AA6"/>
    <w:rsid w:val="00511CBD"/>
    <w:rsid w:val="00511F07"/>
    <w:rsid w:val="005122D1"/>
    <w:rsid w:val="005125EC"/>
    <w:rsid w:val="00513BDD"/>
    <w:rsid w:val="005142FA"/>
    <w:rsid w:val="005147FE"/>
    <w:rsid w:val="005151ED"/>
    <w:rsid w:val="00515557"/>
    <w:rsid w:val="00516503"/>
    <w:rsid w:val="00516527"/>
    <w:rsid w:val="005167A9"/>
    <w:rsid w:val="00516863"/>
    <w:rsid w:val="005175E1"/>
    <w:rsid w:val="00517A79"/>
    <w:rsid w:val="00517DF4"/>
    <w:rsid w:val="00520416"/>
    <w:rsid w:val="00520424"/>
    <w:rsid w:val="0052089A"/>
    <w:rsid w:val="00520A91"/>
    <w:rsid w:val="00521335"/>
    <w:rsid w:val="00521E57"/>
    <w:rsid w:val="005221CF"/>
    <w:rsid w:val="00522CAD"/>
    <w:rsid w:val="00522DAA"/>
    <w:rsid w:val="00523151"/>
    <w:rsid w:val="005235CF"/>
    <w:rsid w:val="00523D4C"/>
    <w:rsid w:val="0052403A"/>
    <w:rsid w:val="00524DB4"/>
    <w:rsid w:val="0052515B"/>
    <w:rsid w:val="00525204"/>
    <w:rsid w:val="00525C59"/>
    <w:rsid w:val="00525CFE"/>
    <w:rsid w:val="00525DB8"/>
    <w:rsid w:val="0052615D"/>
    <w:rsid w:val="005261E4"/>
    <w:rsid w:val="00526D39"/>
    <w:rsid w:val="00526EB6"/>
    <w:rsid w:val="00527DAA"/>
    <w:rsid w:val="0053075A"/>
    <w:rsid w:val="0053082A"/>
    <w:rsid w:val="00532740"/>
    <w:rsid w:val="0053287E"/>
    <w:rsid w:val="00532C2F"/>
    <w:rsid w:val="005338F2"/>
    <w:rsid w:val="005338F9"/>
    <w:rsid w:val="0053397E"/>
    <w:rsid w:val="00534A34"/>
    <w:rsid w:val="00534C2A"/>
    <w:rsid w:val="005359E3"/>
    <w:rsid w:val="00536D52"/>
    <w:rsid w:val="0053715A"/>
    <w:rsid w:val="005375AA"/>
    <w:rsid w:val="00537605"/>
    <w:rsid w:val="005376A5"/>
    <w:rsid w:val="00537D02"/>
    <w:rsid w:val="00540EA5"/>
    <w:rsid w:val="005418A0"/>
    <w:rsid w:val="00541EFE"/>
    <w:rsid w:val="005421B2"/>
    <w:rsid w:val="00542745"/>
    <w:rsid w:val="005428A3"/>
    <w:rsid w:val="00542AD3"/>
    <w:rsid w:val="0054378D"/>
    <w:rsid w:val="00543801"/>
    <w:rsid w:val="00544A3F"/>
    <w:rsid w:val="00545817"/>
    <w:rsid w:val="00545ED4"/>
    <w:rsid w:val="00546242"/>
    <w:rsid w:val="00546923"/>
    <w:rsid w:val="00546BA4"/>
    <w:rsid w:val="00547AE9"/>
    <w:rsid w:val="00547B03"/>
    <w:rsid w:val="00547E68"/>
    <w:rsid w:val="00547FCF"/>
    <w:rsid w:val="0055057C"/>
    <w:rsid w:val="005510D6"/>
    <w:rsid w:val="0055112D"/>
    <w:rsid w:val="0055215A"/>
    <w:rsid w:val="0055247B"/>
    <w:rsid w:val="00552615"/>
    <w:rsid w:val="00553EE9"/>
    <w:rsid w:val="0055491E"/>
    <w:rsid w:val="00554BD0"/>
    <w:rsid w:val="00555209"/>
    <w:rsid w:val="00555F47"/>
    <w:rsid w:val="00556706"/>
    <w:rsid w:val="00556BDB"/>
    <w:rsid w:val="00556F71"/>
    <w:rsid w:val="005577DD"/>
    <w:rsid w:val="00560F90"/>
    <w:rsid w:val="00561156"/>
    <w:rsid w:val="005612AB"/>
    <w:rsid w:val="0056199F"/>
    <w:rsid w:val="00561D80"/>
    <w:rsid w:val="00562AC6"/>
    <w:rsid w:val="00562DA7"/>
    <w:rsid w:val="00562FCD"/>
    <w:rsid w:val="00563882"/>
    <w:rsid w:val="005645FA"/>
    <w:rsid w:val="00564F62"/>
    <w:rsid w:val="0056512E"/>
    <w:rsid w:val="0056522F"/>
    <w:rsid w:val="00565335"/>
    <w:rsid w:val="00565D99"/>
    <w:rsid w:val="005661E9"/>
    <w:rsid w:val="00567081"/>
    <w:rsid w:val="00567350"/>
    <w:rsid w:val="005674E9"/>
    <w:rsid w:val="00570255"/>
    <w:rsid w:val="005714B3"/>
    <w:rsid w:val="00571719"/>
    <w:rsid w:val="00571B3F"/>
    <w:rsid w:val="005728CF"/>
    <w:rsid w:val="00572AC9"/>
    <w:rsid w:val="00572F7E"/>
    <w:rsid w:val="00573988"/>
    <w:rsid w:val="00573A9A"/>
    <w:rsid w:val="00574390"/>
    <w:rsid w:val="00574B49"/>
    <w:rsid w:val="00574D97"/>
    <w:rsid w:val="00575FC9"/>
    <w:rsid w:val="00576091"/>
    <w:rsid w:val="0057688D"/>
    <w:rsid w:val="0057743A"/>
    <w:rsid w:val="00577A70"/>
    <w:rsid w:val="00577B4E"/>
    <w:rsid w:val="00580190"/>
    <w:rsid w:val="0058077E"/>
    <w:rsid w:val="00580EFF"/>
    <w:rsid w:val="0058151E"/>
    <w:rsid w:val="00581E14"/>
    <w:rsid w:val="0058216B"/>
    <w:rsid w:val="00583054"/>
    <w:rsid w:val="00583315"/>
    <w:rsid w:val="005835B2"/>
    <w:rsid w:val="00583810"/>
    <w:rsid w:val="00583FBB"/>
    <w:rsid w:val="00584BF0"/>
    <w:rsid w:val="00585D82"/>
    <w:rsid w:val="00586728"/>
    <w:rsid w:val="00587892"/>
    <w:rsid w:val="00590506"/>
    <w:rsid w:val="00590C03"/>
    <w:rsid w:val="00590E9F"/>
    <w:rsid w:val="005910D7"/>
    <w:rsid w:val="005912F6"/>
    <w:rsid w:val="00591710"/>
    <w:rsid w:val="00591E2C"/>
    <w:rsid w:val="005934D4"/>
    <w:rsid w:val="00593739"/>
    <w:rsid w:val="005941DF"/>
    <w:rsid w:val="0059589B"/>
    <w:rsid w:val="00595C20"/>
    <w:rsid w:val="005961FC"/>
    <w:rsid w:val="0059652C"/>
    <w:rsid w:val="005974D3"/>
    <w:rsid w:val="00597F91"/>
    <w:rsid w:val="005A0082"/>
    <w:rsid w:val="005A04B4"/>
    <w:rsid w:val="005A0BEE"/>
    <w:rsid w:val="005A0FDE"/>
    <w:rsid w:val="005A1EF2"/>
    <w:rsid w:val="005A2017"/>
    <w:rsid w:val="005A24DE"/>
    <w:rsid w:val="005A3199"/>
    <w:rsid w:val="005A44BC"/>
    <w:rsid w:val="005A4A65"/>
    <w:rsid w:val="005A4AC6"/>
    <w:rsid w:val="005A52AD"/>
    <w:rsid w:val="005A55FB"/>
    <w:rsid w:val="005A63F7"/>
    <w:rsid w:val="005A64C2"/>
    <w:rsid w:val="005A6A2F"/>
    <w:rsid w:val="005A6CB8"/>
    <w:rsid w:val="005A70A8"/>
    <w:rsid w:val="005A7122"/>
    <w:rsid w:val="005A799D"/>
    <w:rsid w:val="005A7DF2"/>
    <w:rsid w:val="005B00D5"/>
    <w:rsid w:val="005B0E77"/>
    <w:rsid w:val="005B1645"/>
    <w:rsid w:val="005B188F"/>
    <w:rsid w:val="005B30E9"/>
    <w:rsid w:val="005B3407"/>
    <w:rsid w:val="005B35CA"/>
    <w:rsid w:val="005B3E86"/>
    <w:rsid w:val="005B43FF"/>
    <w:rsid w:val="005B55DC"/>
    <w:rsid w:val="005B645C"/>
    <w:rsid w:val="005B656C"/>
    <w:rsid w:val="005B73B6"/>
    <w:rsid w:val="005C0BAB"/>
    <w:rsid w:val="005C147B"/>
    <w:rsid w:val="005C1EF5"/>
    <w:rsid w:val="005C25ED"/>
    <w:rsid w:val="005C2A8E"/>
    <w:rsid w:val="005C36B9"/>
    <w:rsid w:val="005C3720"/>
    <w:rsid w:val="005C3B4A"/>
    <w:rsid w:val="005C3B84"/>
    <w:rsid w:val="005C4207"/>
    <w:rsid w:val="005C44F9"/>
    <w:rsid w:val="005C4A14"/>
    <w:rsid w:val="005C5296"/>
    <w:rsid w:val="005C5894"/>
    <w:rsid w:val="005C5C6B"/>
    <w:rsid w:val="005C5F35"/>
    <w:rsid w:val="005C5F3E"/>
    <w:rsid w:val="005C64FE"/>
    <w:rsid w:val="005C6DE2"/>
    <w:rsid w:val="005C73AB"/>
    <w:rsid w:val="005C7412"/>
    <w:rsid w:val="005D07D3"/>
    <w:rsid w:val="005D0A47"/>
    <w:rsid w:val="005D15CD"/>
    <w:rsid w:val="005D2E07"/>
    <w:rsid w:val="005D3081"/>
    <w:rsid w:val="005D317A"/>
    <w:rsid w:val="005D34E6"/>
    <w:rsid w:val="005D3883"/>
    <w:rsid w:val="005D3A86"/>
    <w:rsid w:val="005D3E87"/>
    <w:rsid w:val="005D4CAB"/>
    <w:rsid w:val="005D4FF3"/>
    <w:rsid w:val="005D53C1"/>
    <w:rsid w:val="005D5496"/>
    <w:rsid w:val="005D5CF8"/>
    <w:rsid w:val="005D5FB4"/>
    <w:rsid w:val="005D60A3"/>
    <w:rsid w:val="005D6A93"/>
    <w:rsid w:val="005D7673"/>
    <w:rsid w:val="005D78C5"/>
    <w:rsid w:val="005D78D9"/>
    <w:rsid w:val="005E100C"/>
    <w:rsid w:val="005E1939"/>
    <w:rsid w:val="005E23E3"/>
    <w:rsid w:val="005E2F91"/>
    <w:rsid w:val="005E310E"/>
    <w:rsid w:val="005E3AF0"/>
    <w:rsid w:val="005E3C1A"/>
    <w:rsid w:val="005E3FF1"/>
    <w:rsid w:val="005E4520"/>
    <w:rsid w:val="005E49BF"/>
    <w:rsid w:val="005E4C0C"/>
    <w:rsid w:val="005E4D2B"/>
    <w:rsid w:val="005E4ED5"/>
    <w:rsid w:val="005E5793"/>
    <w:rsid w:val="005E5B0A"/>
    <w:rsid w:val="005E6928"/>
    <w:rsid w:val="005E69D8"/>
    <w:rsid w:val="005E6CFC"/>
    <w:rsid w:val="005E74BF"/>
    <w:rsid w:val="005E7C10"/>
    <w:rsid w:val="005F0EB7"/>
    <w:rsid w:val="005F16C0"/>
    <w:rsid w:val="005F2402"/>
    <w:rsid w:val="005F25DA"/>
    <w:rsid w:val="005F4967"/>
    <w:rsid w:val="005F49E6"/>
    <w:rsid w:val="005F5A3F"/>
    <w:rsid w:val="005F5FEB"/>
    <w:rsid w:val="005F6823"/>
    <w:rsid w:val="005F691D"/>
    <w:rsid w:val="005F6D88"/>
    <w:rsid w:val="005F70C1"/>
    <w:rsid w:val="005F70FB"/>
    <w:rsid w:val="005F72B2"/>
    <w:rsid w:val="00600429"/>
    <w:rsid w:val="00600870"/>
    <w:rsid w:val="00600E38"/>
    <w:rsid w:val="00601DA6"/>
    <w:rsid w:val="00601F04"/>
    <w:rsid w:val="00602FC3"/>
    <w:rsid w:val="00604820"/>
    <w:rsid w:val="00604888"/>
    <w:rsid w:val="00605028"/>
    <w:rsid w:val="0060551F"/>
    <w:rsid w:val="0060599F"/>
    <w:rsid w:val="00605DE8"/>
    <w:rsid w:val="00606138"/>
    <w:rsid w:val="006064F5"/>
    <w:rsid w:val="00606E7B"/>
    <w:rsid w:val="006109B2"/>
    <w:rsid w:val="00610C98"/>
    <w:rsid w:val="006118FD"/>
    <w:rsid w:val="00611FB3"/>
    <w:rsid w:val="0061279E"/>
    <w:rsid w:val="00613A6D"/>
    <w:rsid w:val="00613AB1"/>
    <w:rsid w:val="00614020"/>
    <w:rsid w:val="0061468F"/>
    <w:rsid w:val="0061531F"/>
    <w:rsid w:val="006167D6"/>
    <w:rsid w:val="006175D3"/>
    <w:rsid w:val="006206CC"/>
    <w:rsid w:val="006208C7"/>
    <w:rsid w:val="00620D5B"/>
    <w:rsid w:val="00620F5F"/>
    <w:rsid w:val="00620FAA"/>
    <w:rsid w:val="0062185E"/>
    <w:rsid w:val="00621AC9"/>
    <w:rsid w:val="00622044"/>
    <w:rsid w:val="006221C9"/>
    <w:rsid w:val="00622FDB"/>
    <w:rsid w:val="006230DE"/>
    <w:rsid w:val="00623402"/>
    <w:rsid w:val="0062340F"/>
    <w:rsid w:val="0062367D"/>
    <w:rsid w:val="006239FB"/>
    <w:rsid w:val="00623ACE"/>
    <w:rsid w:val="00623F42"/>
    <w:rsid w:val="0062469B"/>
    <w:rsid w:val="0062633B"/>
    <w:rsid w:val="00626838"/>
    <w:rsid w:val="006270E5"/>
    <w:rsid w:val="0063011C"/>
    <w:rsid w:val="00630458"/>
    <w:rsid w:val="006309C0"/>
    <w:rsid w:val="00630EEB"/>
    <w:rsid w:val="0063193D"/>
    <w:rsid w:val="00631A9C"/>
    <w:rsid w:val="00631F75"/>
    <w:rsid w:val="00632318"/>
    <w:rsid w:val="0063280B"/>
    <w:rsid w:val="00633337"/>
    <w:rsid w:val="006338AA"/>
    <w:rsid w:val="00633CB5"/>
    <w:rsid w:val="0063533F"/>
    <w:rsid w:val="0063538C"/>
    <w:rsid w:val="00636048"/>
    <w:rsid w:val="00636256"/>
    <w:rsid w:val="00636331"/>
    <w:rsid w:val="0063688F"/>
    <w:rsid w:val="00636AC0"/>
    <w:rsid w:val="00636DBB"/>
    <w:rsid w:val="00637898"/>
    <w:rsid w:val="00637F82"/>
    <w:rsid w:val="0064043F"/>
    <w:rsid w:val="00640E59"/>
    <w:rsid w:val="006417D5"/>
    <w:rsid w:val="00642479"/>
    <w:rsid w:val="0064279B"/>
    <w:rsid w:val="0064297F"/>
    <w:rsid w:val="00642B36"/>
    <w:rsid w:val="00643373"/>
    <w:rsid w:val="00644046"/>
    <w:rsid w:val="006442A2"/>
    <w:rsid w:val="0064551B"/>
    <w:rsid w:val="00645667"/>
    <w:rsid w:val="0064578F"/>
    <w:rsid w:val="00645FFC"/>
    <w:rsid w:val="00647030"/>
    <w:rsid w:val="00647047"/>
    <w:rsid w:val="00647220"/>
    <w:rsid w:val="00647B0E"/>
    <w:rsid w:val="00650BD2"/>
    <w:rsid w:val="00650F01"/>
    <w:rsid w:val="0065106D"/>
    <w:rsid w:val="006513BA"/>
    <w:rsid w:val="0065141B"/>
    <w:rsid w:val="006515A2"/>
    <w:rsid w:val="00651755"/>
    <w:rsid w:val="00651FCB"/>
    <w:rsid w:val="006521F1"/>
    <w:rsid w:val="00652643"/>
    <w:rsid w:val="0065273E"/>
    <w:rsid w:val="0065332D"/>
    <w:rsid w:val="006540A0"/>
    <w:rsid w:val="0065437E"/>
    <w:rsid w:val="006543AA"/>
    <w:rsid w:val="00654739"/>
    <w:rsid w:val="006555CC"/>
    <w:rsid w:val="00655979"/>
    <w:rsid w:val="00655B85"/>
    <w:rsid w:val="00655C8B"/>
    <w:rsid w:val="00655EF0"/>
    <w:rsid w:val="0065656D"/>
    <w:rsid w:val="00656BF5"/>
    <w:rsid w:val="0066048A"/>
    <w:rsid w:val="00661305"/>
    <w:rsid w:val="006613D4"/>
    <w:rsid w:val="006613F9"/>
    <w:rsid w:val="00661A8A"/>
    <w:rsid w:val="00662462"/>
    <w:rsid w:val="00662AAD"/>
    <w:rsid w:val="00663256"/>
    <w:rsid w:val="006633A9"/>
    <w:rsid w:val="0066352B"/>
    <w:rsid w:val="00663952"/>
    <w:rsid w:val="00663DD0"/>
    <w:rsid w:val="00663F2C"/>
    <w:rsid w:val="00663F76"/>
    <w:rsid w:val="0066460B"/>
    <w:rsid w:val="006649BC"/>
    <w:rsid w:val="006656B6"/>
    <w:rsid w:val="0066572D"/>
    <w:rsid w:val="00667917"/>
    <w:rsid w:val="00667FA1"/>
    <w:rsid w:val="0067060E"/>
    <w:rsid w:val="00670904"/>
    <w:rsid w:val="00670B84"/>
    <w:rsid w:val="00671121"/>
    <w:rsid w:val="00671477"/>
    <w:rsid w:val="00672E2F"/>
    <w:rsid w:val="0067310A"/>
    <w:rsid w:val="00673393"/>
    <w:rsid w:val="00673929"/>
    <w:rsid w:val="00673A6A"/>
    <w:rsid w:val="00673C75"/>
    <w:rsid w:val="00674E08"/>
    <w:rsid w:val="006752FF"/>
    <w:rsid w:val="00675354"/>
    <w:rsid w:val="006756BC"/>
    <w:rsid w:val="006757E6"/>
    <w:rsid w:val="00675F00"/>
    <w:rsid w:val="00676343"/>
    <w:rsid w:val="006763B8"/>
    <w:rsid w:val="0067706F"/>
    <w:rsid w:val="00677E21"/>
    <w:rsid w:val="00677F53"/>
    <w:rsid w:val="00680568"/>
    <w:rsid w:val="00681288"/>
    <w:rsid w:val="00681EFA"/>
    <w:rsid w:val="0068207B"/>
    <w:rsid w:val="006829A9"/>
    <w:rsid w:val="00682F82"/>
    <w:rsid w:val="00683D2B"/>
    <w:rsid w:val="00683D69"/>
    <w:rsid w:val="00683E6A"/>
    <w:rsid w:val="00684043"/>
    <w:rsid w:val="0068524F"/>
    <w:rsid w:val="00685C62"/>
    <w:rsid w:val="006866A8"/>
    <w:rsid w:val="006870A1"/>
    <w:rsid w:val="0068716F"/>
    <w:rsid w:val="00687202"/>
    <w:rsid w:val="006875FA"/>
    <w:rsid w:val="00687A37"/>
    <w:rsid w:val="00687AEF"/>
    <w:rsid w:val="00687D78"/>
    <w:rsid w:val="00690061"/>
    <w:rsid w:val="00690317"/>
    <w:rsid w:val="006916FC"/>
    <w:rsid w:val="00691712"/>
    <w:rsid w:val="006936C4"/>
    <w:rsid w:val="0069418B"/>
    <w:rsid w:val="00694C90"/>
    <w:rsid w:val="00695489"/>
    <w:rsid w:val="006955E9"/>
    <w:rsid w:val="006957D9"/>
    <w:rsid w:val="0069645D"/>
    <w:rsid w:val="00696AE5"/>
    <w:rsid w:val="00697448"/>
    <w:rsid w:val="00697AFA"/>
    <w:rsid w:val="00697E7B"/>
    <w:rsid w:val="006A0EF3"/>
    <w:rsid w:val="006A1D18"/>
    <w:rsid w:val="006A2033"/>
    <w:rsid w:val="006A2C13"/>
    <w:rsid w:val="006A2D0C"/>
    <w:rsid w:val="006A3B03"/>
    <w:rsid w:val="006A4ABC"/>
    <w:rsid w:val="006A4E42"/>
    <w:rsid w:val="006A56E7"/>
    <w:rsid w:val="006A5723"/>
    <w:rsid w:val="006A656C"/>
    <w:rsid w:val="006A66F3"/>
    <w:rsid w:val="006A6CB5"/>
    <w:rsid w:val="006A70CC"/>
    <w:rsid w:val="006B1199"/>
    <w:rsid w:val="006B1932"/>
    <w:rsid w:val="006B2AF6"/>
    <w:rsid w:val="006B2CA7"/>
    <w:rsid w:val="006B300D"/>
    <w:rsid w:val="006B3136"/>
    <w:rsid w:val="006B3395"/>
    <w:rsid w:val="006B442F"/>
    <w:rsid w:val="006B4CF7"/>
    <w:rsid w:val="006B54BA"/>
    <w:rsid w:val="006B554A"/>
    <w:rsid w:val="006B6A6B"/>
    <w:rsid w:val="006B7510"/>
    <w:rsid w:val="006B7608"/>
    <w:rsid w:val="006B7B1A"/>
    <w:rsid w:val="006B7C28"/>
    <w:rsid w:val="006B7E15"/>
    <w:rsid w:val="006C09D9"/>
    <w:rsid w:val="006C1555"/>
    <w:rsid w:val="006C16B3"/>
    <w:rsid w:val="006C32C3"/>
    <w:rsid w:val="006C4C08"/>
    <w:rsid w:val="006C4C82"/>
    <w:rsid w:val="006C4FE8"/>
    <w:rsid w:val="006C5526"/>
    <w:rsid w:val="006C5A24"/>
    <w:rsid w:val="006C60C2"/>
    <w:rsid w:val="006C64FF"/>
    <w:rsid w:val="006C675E"/>
    <w:rsid w:val="006C6EF8"/>
    <w:rsid w:val="006C74E1"/>
    <w:rsid w:val="006C75D2"/>
    <w:rsid w:val="006C79FE"/>
    <w:rsid w:val="006C7C6E"/>
    <w:rsid w:val="006C7E31"/>
    <w:rsid w:val="006D035E"/>
    <w:rsid w:val="006D0C1A"/>
    <w:rsid w:val="006D1319"/>
    <w:rsid w:val="006D168E"/>
    <w:rsid w:val="006D19E8"/>
    <w:rsid w:val="006D205B"/>
    <w:rsid w:val="006D23FA"/>
    <w:rsid w:val="006D245E"/>
    <w:rsid w:val="006D29C7"/>
    <w:rsid w:val="006D2FAE"/>
    <w:rsid w:val="006D38BD"/>
    <w:rsid w:val="006D3BE1"/>
    <w:rsid w:val="006D450F"/>
    <w:rsid w:val="006D508D"/>
    <w:rsid w:val="006D569F"/>
    <w:rsid w:val="006D5805"/>
    <w:rsid w:val="006D5BE3"/>
    <w:rsid w:val="006D68DC"/>
    <w:rsid w:val="006D695F"/>
    <w:rsid w:val="006D6ACB"/>
    <w:rsid w:val="006D71A5"/>
    <w:rsid w:val="006D75AE"/>
    <w:rsid w:val="006E004C"/>
    <w:rsid w:val="006E0DD4"/>
    <w:rsid w:val="006E132F"/>
    <w:rsid w:val="006E1359"/>
    <w:rsid w:val="006E1796"/>
    <w:rsid w:val="006E1BDC"/>
    <w:rsid w:val="006E219D"/>
    <w:rsid w:val="006E2435"/>
    <w:rsid w:val="006E2AF3"/>
    <w:rsid w:val="006E2F18"/>
    <w:rsid w:val="006E31F8"/>
    <w:rsid w:val="006E3A2D"/>
    <w:rsid w:val="006E3D27"/>
    <w:rsid w:val="006E4A46"/>
    <w:rsid w:val="006E4EF4"/>
    <w:rsid w:val="006E5767"/>
    <w:rsid w:val="006E5B48"/>
    <w:rsid w:val="006E5EBE"/>
    <w:rsid w:val="006E6230"/>
    <w:rsid w:val="006E68E4"/>
    <w:rsid w:val="006E7052"/>
    <w:rsid w:val="006F03CB"/>
    <w:rsid w:val="006F0767"/>
    <w:rsid w:val="006F0986"/>
    <w:rsid w:val="006F0B92"/>
    <w:rsid w:val="006F16C1"/>
    <w:rsid w:val="006F1844"/>
    <w:rsid w:val="006F1A47"/>
    <w:rsid w:val="006F241A"/>
    <w:rsid w:val="006F2483"/>
    <w:rsid w:val="006F3F54"/>
    <w:rsid w:val="006F4440"/>
    <w:rsid w:val="006F4507"/>
    <w:rsid w:val="006F4534"/>
    <w:rsid w:val="006F4544"/>
    <w:rsid w:val="006F4966"/>
    <w:rsid w:val="006F4E3C"/>
    <w:rsid w:val="006F58B2"/>
    <w:rsid w:val="006F5AE0"/>
    <w:rsid w:val="006F5AE8"/>
    <w:rsid w:val="006F5FB9"/>
    <w:rsid w:val="006F62AE"/>
    <w:rsid w:val="006F6D86"/>
    <w:rsid w:val="006F782F"/>
    <w:rsid w:val="006F7FDF"/>
    <w:rsid w:val="007014DF"/>
    <w:rsid w:val="00701645"/>
    <w:rsid w:val="007025AE"/>
    <w:rsid w:val="00702A4C"/>
    <w:rsid w:val="00702B22"/>
    <w:rsid w:val="00702FF0"/>
    <w:rsid w:val="00703A88"/>
    <w:rsid w:val="00705651"/>
    <w:rsid w:val="00705C3F"/>
    <w:rsid w:val="00705D3D"/>
    <w:rsid w:val="00705EC3"/>
    <w:rsid w:val="00705F74"/>
    <w:rsid w:val="00706E0C"/>
    <w:rsid w:val="00706F4E"/>
    <w:rsid w:val="00707D79"/>
    <w:rsid w:val="00707E1A"/>
    <w:rsid w:val="00707E37"/>
    <w:rsid w:val="00710A6B"/>
    <w:rsid w:val="00710D85"/>
    <w:rsid w:val="00710EC1"/>
    <w:rsid w:val="00711BC5"/>
    <w:rsid w:val="00711CC0"/>
    <w:rsid w:val="00712D17"/>
    <w:rsid w:val="00713C0B"/>
    <w:rsid w:val="00713D0E"/>
    <w:rsid w:val="00713F0F"/>
    <w:rsid w:val="00713F14"/>
    <w:rsid w:val="0071463F"/>
    <w:rsid w:val="00714F56"/>
    <w:rsid w:val="007150CD"/>
    <w:rsid w:val="007157C4"/>
    <w:rsid w:val="00715927"/>
    <w:rsid w:val="007167A1"/>
    <w:rsid w:val="00716B3A"/>
    <w:rsid w:val="00716F15"/>
    <w:rsid w:val="007177AE"/>
    <w:rsid w:val="00717A87"/>
    <w:rsid w:val="00717E0F"/>
    <w:rsid w:val="00720701"/>
    <w:rsid w:val="007212BA"/>
    <w:rsid w:val="007214B3"/>
    <w:rsid w:val="00721548"/>
    <w:rsid w:val="00722071"/>
    <w:rsid w:val="00722F34"/>
    <w:rsid w:val="00723652"/>
    <w:rsid w:val="0072411A"/>
    <w:rsid w:val="007242A7"/>
    <w:rsid w:val="007242E8"/>
    <w:rsid w:val="007245F8"/>
    <w:rsid w:val="00724834"/>
    <w:rsid w:val="007254DC"/>
    <w:rsid w:val="00725587"/>
    <w:rsid w:val="00725704"/>
    <w:rsid w:val="00725B32"/>
    <w:rsid w:val="00726433"/>
    <w:rsid w:val="00726500"/>
    <w:rsid w:val="007270D7"/>
    <w:rsid w:val="00727A4C"/>
    <w:rsid w:val="00727B5D"/>
    <w:rsid w:val="00730343"/>
    <w:rsid w:val="00730439"/>
    <w:rsid w:val="00731207"/>
    <w:rsid w:val="00731533"/>
    <w:rsid w:val="00733717"/>
    <w:rsid w:val="00733C12"/>
    <w:rsid w:val="00734679"/>
    <w:rsid w:val="00734C0A"/>
    <w:rsid w:val="00734CD1"/>
    <w:rsid w:val="00735AA6"/>
    <w:rsid w:val="00735DA2"/>
    <w:rsid w:val="00740093"/>
    <w:rsid w:val="007403A0"/>
    <w:rsid w:val="00740541"/>
    <w:rsid w:val="007407BF"/>
    <w:rsid w:val="00740C43"/>
    <w:rsid w:val="00740EAF"/>
    <w:rsid w:val="00741C9C"/>
    <w:rsid w:val="00741D45"/>
    <w:rsid w:val="00741E97"/>
    <w:rsid w:val="00742138"/>
    <w:rsid w:val="00742FEA"/>
    <w:rsid w:val="00743AEA"/>
    <w:rsid w:val="00743CD3"/>
    <w:rsid w:val="00744533"/>
    <w:rsid w:val="00744C44"/>
    <w:rsid w:val="00746467"/>
    <w:rsid w:val="00746784"/>
    <w:rsid w:val="00746BB2"/>
    <w:rsid w:val="00746EBB"/>
    <w:rsid w:val="007470D1"/>
    <w:rsid w:val="00750410"/>
    <w:rsid w:val="00750F6D"/>
    <w:rsid w:val="00752840"/>
    <w:rsid w:val="00752864"/>
    <w:rsid w:val="00753C28"/>
    <w:rsid w:val="00754A99"/>
    <w:rsid w:val="00754D9A"/>
    <w:rsid w:val="007556CA"/>
    <w:rsid w:val="00755AAC"/>
    <w:rsid w:val="00755BB5"/>
    <w:rsid w:val="00755FF5"/>
    <w:rsid w:val="007561A1"/>
    <w:rsid w:val="00756367"/>
    <w:rsid w:val="00757593"/>
    <w:rsid w:val="00760297"/>
    <w:rsid w:val="0076096D"/>
    <w:rsid w:val="007613B4"/>
    <w:rsid w:val="007624C7"/>
    <w:rsid w:val="00762B17"/>
    <w:rsid w:val="00763058"/>
    <w:rsid w:val="00764014"/>
    <w:rsid w:val="00764036"/>
    <w:rsid w:val="00764154"/>
    <w:rsid w:val="007643C5"/>
    <w:rsid w:val="00764BCD"/>
    <w:rsid w:val="0076532B"/>
    <w:rsid w:val="007656D8"/>
    <w:rsid w:val="00766D8C"/>
    <w:rsid w:val="00766F0B"/>
    <w:rsid w:val="007674E9"/>
    <w:rsid w:val="007702B2"/>
    <w:rsid w:val="0077078A"/>
    <w:rsid w:val="00770E0F"/>
    <w:rsid w:val="007720CB"/>
    <w:rsid w:val="00772AE6"/>
    <w:rsid w:val="00772CEA"/>
    <w:rsid w:val="0077363E"/>
    <w:rsid w:val="00774B9C"/>
    <w:rsid w:val="00774F36"/>
    <w:rsid w:val="0077583C"/>
    <w:rsid w:val="00776D5D"/>
    <w:rsid w:val="0077701B"/>
    <w:rsid w:val="00780143"/>
    <w:rsid w:val="007817AB"/>
    <w:rsid w:val="00781BC0"/>
    <w:rsid w:val="007822FC"/>
    <w:rsid w:val="00782EEC"/>
    <w:rsid w:val="007837CC"/>
    <w:rsid w:val="00783BE1"/>
    <w:rsid w:val="0078475F"/>
    <w:rsid w:val="007847B9"/>
    <w:rsid w:val="00784EBC"/>
    <w:rsid w:val="007851B2"/>
    <w:rsid w:val="00786074"/>
    <w:rsid w:val="007867FC"/>
    <w:rsid w:val="00790BAA"/>
    <w:rsid w:val="007911A9"/>
    <w:rsid w:val="007915D7"/>
    <w:rsid w:val="00792B16"/>
    <w:rsid w:val="00792B50"/>
    <w:rsid w:val="00793D50"/>
    <w:rsid w:val="00795002"/>
    <w:rsid w:val="00795A89"/>
    <w:rsid w:val="00795B44"/>
    <w:rsid w:val="00795EDF"/>
    <w:rsid w:val="0079638E"/>
    <w:rsid w:val="0079647C"/>
    <w:rsid w:val="00796D1F"/>
    <w:rsid w:val="00796EF2"/>
    <w:rsid w:val="007A0596"/>
    <w:rsid w:val="007A0908"/>
    <w:rsid w:val="007A0EBE"/>
    <w:rsid w:val="007A1A49"/>
    <w:rsid w:val="007A1BA9"/>
    <w:rsid w:val="007A1D0A"/>
    <w:rsid w:val="007A1DAB"/>
    <w:rsid w:val="007A21BD"/>
    <w:rsid w:val="007A2814"/>
    <w:rsid w:val="007A29F6"/>
    <w:rsid w:val="007A2BC8"/>
    <w:rsid w:val="007A3200"/>
    <w:rsid w:val="007A33ED"/>
    <w:rsid w:val="007A3937"/>
    <w:rsid w:val="007A3F19"/>
    <w:rsid w:val="007A4632"/>
    <w:rsid w:val="007A51CB"/>
    <w:rsid w:val="007A5305"/>
    <w:rsid w:val="007A5353"/>
    <w:rsid w:val="007A535D"/>
    <w:rsid w:val="007A6072"/>
    <w:rsid w:val="007A60EE"/>
    <w:rsid w:val="007A6AAD"/>
    <w:rsid w:val="007A7046"/>
    <w:rsid w:val="007A7441"/>
    <w:rsid w:val="007A7BA5"/>
    <w:rsid w:val="007A7DD2"/>
    <w:rsid w:val="007B0091"/>
    <w:rsid w:val="007B067C"/>
    <w:rsid w:val="007B0AF7"/>
    <w:rsid w:val="007B0CA1"/>
    <w:rsid w:val="007B164F"/>
    <w:rsid w:val="007B1EFC"/>
    <w:rsid w:val="007B24F9"/>
    <w:rsid w:val="007B29BA"/>
    <w:rsid w:val="007B2C91"/>
    <w:rsid w:val="007B2D2E"/>
    <w:rsid w:val="007B31A1"/>
    <w:rsid w:val="007B33CF"/>
    <w:rsid w:val="007B36B5"/>
    <w:rsid w:val="007B4515"/>
    <w:rsid w:val="007B49BE"/>
    <w:rsid w:val="007B4F2A"/>
    <w:rsid w:val="007B620C"/>
    <w:rsid w:val="007C12CF"/>
    <w:rsid w:val="007C1330"/>
    <w:rsid w:val="007C1B37"/>
    <w:rsid w:val="007C1F5F"/>
    <w:rsid w:val="007C298B"/>
    <w:rsid w:val="007C2C35"/>
    <w:rsid w:val="007C2E86"/>
    <w:rsid w:val="007C34D4"/>
    <w:rsid w:val="007C3FB2"/>
    <w:rsid w:val="007C4D51"/>
    <w:rsid w:val="007C4EA7"/>
    <w:rsid w:val="007C54F8"/>
    <w:rsid w:val="007C5500"/>
    <w:rsid w:val="007C580C"/>
    <w:rsid w:val="007C5C7C"/>
    <w:rsid w:val="007C5D50"/>
    <w:rsid w:val="007D0F22"/>
    <w:rsid w:val="007D1657"/>
    <w:rsid w:val="007D2767"/>
    <w:rsid w:val="007D27ED"/>
    <w:rsid w:val="007D2B4F"/>
    <w:rsid w:val="007D3024"/>
    <w:rsid w:val="007D40D8"/>
    <w:rsid w:val="007D41B6"/>
    <w:rsid w:val="007D4C05"/>
    <w:rsid w:val="007D4C06"/>
    <w:rsid w:val="007D4D7C"/>
    <w:rsid w:val="007D5735"/>
    <w:rsid w:val="007D5CB5"/>
    <w:rsid w:val="007D64E3"/>
    <w:rsid w:val="007D6E41"/>
    <w:rsid w:val="007D70AF"/>
    <w:rsid w:val="007D712B"/>
    <w:rsid w:val="007D7442"/>
    <w:rsid w:val="007D762F"/>
    <w:rsid w:val="007D7802"/>
    <w:rsid w:val="007D7B46"/>
    <w:rsid w:val="007E0179"/>
    <w:rsid w:val="007E036F"/>
    <w:rsid w:val="007E05A6"/>
    <w:rsid w:val="007E0E9F"/>
    <w:rsid w:val="007E17E7"/>
    <w:rsid w:val="007E1AC4"/>
    <w:rsid w:val="007E1DC7"/>
    <w:rsid w:val="007E2FB2"/>
    <w:rsid w:val="007E34D9"/>
    <w:rsid w:val="007E49C3"/>
    <w:rsid w:val="007E4A16"/>
    <w:rsid w:val="007E4B5B"/>
    <w:rsid w:val="007E4C6D"/>
    <w:rsid w:val="007E55D7"/>
    <w:rsid w:val="007E565B"/>
    <w:rsid w:val="007E56AE"/>
    <w:rsid w:val="007E5ABD"/>
    <w:rsid w:val="007E5B5B"/>
    <w:rsid w:val="007E743D"/>
    <w:rsid w:val="007E7C02"/>
    <w:rsid w:val="007F0365"/>
    <w:rsid w:val="007F0C64"/>
    <w:rsid w:val="007F135D"/>
    <w:rsid w:val="007F1BE0"/>
    <w:rsid w:val="007F1EBB"/>
    <w:rsid w:val="007F1FD6"/>
    <w:rsid w:val="007F2716"/>
    <w:rsid w:val="007F345A"/>
    <w:rsid w:val="007F3C37"/>
    <w:rsid w:val="007F4315"/>
    <w:rsid w:val="007F4427"/>
    <w:rsid w:val="007F459C"/>
    <w:rsid w:val="007F5059"/>
    <w:rsid w:val="007F568A"/>
    <w:rsid w:val="007F6A8B"/>
    <w:rsid w:val="0080003A"/>
    <w:rsid w:val="008007CC"/>
    <w:rsid w:val="00800D77"/>
    <w:rsid w:val="00801A62"/>
    <w:rsid w:val="008028D6"/>
    <w:rsid w:val="00802C17"/>
    <w:rsid w:val="00802FD7"/>
    <w:rsid w:val="0080300A"/>
    <w:rsid w:val="00803342"/>
    <w:rsid w:val="008034D4"/>
    <w:rsid w:val="00804810"/>
    <w:rsid w:val="00804E96"/>
    <w:rsid w:val="008052B4"/>
    <w:rsid w:val="008053B1"/>
    <w:rsid w:val="008057D6"/>
    <w:rsid w:val="00805D7D"/>
    <w:rsid w:val="00805DD4"/>
    <w:rsid w:val="00806122"/>
    <w:rsid w:val="00806820"/>
    <w:rsid w:val="00806AA0"/>
    <w:rsid w:val="00806E5A"/>
    <w:rsid w:val="008074E7"/>
    <w:rsid w:val="00807643"/>
    <w:rsid w:val="00811121"/>
    <w:rsid w:val="00811800"/>
    <w:rsid w:val="008118BF"/>
    <w:rsid w:val="00812350"/>
    <w:rsid w:val="008123DC"/>
    <w:rsid w:val="008128DF"/>
    <w:rsid w:val="008152F9"/>
    <w:rsid w:val="00815A61"/>
    <w:rsid w:val="00815E55"/>
    <w:rsid w:val="00816156"/>
    <w:rsid w:val="008165C1"/>
    <w:rsid w:val="00816D11"/>
    <w:rsid w:val="00817554"/>
    <w:rsid w:val="00817C8A"/>
    <w:rsid w:val="00817CEC"/>
    <w:rsid w:val="00817D6D"/>
    <w:rsid w:val="0082000B"/>
    <w:rsid w:val="00820146"/>
    <w:rsid w:val="0082138B"/>
    <w:rsid w:val="008215B5"/>
    <w:rsid w:val="0082233E"/>
    <w:rsid w:val="008226C8"/>
    <w:rsid w:val="00822F1D"/>
    <w:rsid w:val="008239F7"/>
    <w:rsid w:val="008243D4"/>
    <w:rsid w:val="0082470F"/>
    <w:rsid w:val="00825377"/>
    <w:rsid w:val="00825453"/>
    <w:rsid w:val="008260EA"/>
    <w:rsid w:val="008263B5"/>
    <w:rsid w:val="00826EB3"/>
    <w:rsid w:val="00827017"/>
    <w:rsid w:val="008272B3"/>
    <w:rsid w:val="00827714"/>
    <w:rsid w:val="00827A00"/>
    <w:rsid w:val="00827A17"/>
    <w:rsid w:val="00830227"/>
    <w:rsid w:val="008309C7"/>
    <w:rsid w:val="00830E21"/>
    <w:rsid w:val="00830F88"/>
    <w:rsid w:val="00831348"/>
    <w:rsid w:val="00831902"/>
    <w:rsid w:val="00831B8F"/>
    <w:rsid w:val="00832275"/>
    <w:rsid w:val="0083265A"/>
    <w:rsid w:val="00832B49"/>
    <w:rsid w:val="00832DA7"/>
    <w:rsid w:val="00832F8B"/>
    <w:rsid w:val="00833A22"/>
    <w:rsid w:val="00833D66"/>
    <w:rsid w:val="008347F6"/>
    <w:rsid w:val="00834A95"/>
    <w:rsid w:val="00835407"/>
    <w:rsid w:val="008357D4"/>
    <w:rsid w:val="008359B4"/>
    <w:rsid w:val="00835A53"/>
    <w:rsid w:val="00835BB1"/>
    <w:rsid w:val="0083649E"/>
    <w:rsid w:val="00836BFA"/>
    <w:rsid w:val="00836C9A"/>
    <w:rsid w:val="00836F03"/>
    <w:rsid w:val="00836F2E"/>
    <w:rsid w:val="00837118"/>
    <w:rsid w:val="008372D7"/>
    <w:rsid w:val="00837A9E"/>
    <w:rsid w:val="00837EC0"/>
    <w:rsid w:val="008400C5"/>
    <w:rsid w:val="00840193"/>
    <w:rsid w:val="008403C7"/>
    <w:rsid w:val="0084046F"/>
    <w:rsid w:val="0084059B"/>
    <w:rsid w:val="008408EF"/>
    <w:rsid w:val="00840A6F"/>
    <w:rsid w:val="00841941"/>
    <w:rsid w:val="00841A5B"/>
    <w:rsid w:val="00841DAA"/>
    <w:rsid w:val="00842278"/>
    <w:rsid w:val="00842B45"/>
    <w:rsid w:val="00844597"/>
    <w:rsid w:val="008458C1"/>
    <w:rsid w:val="00846BF7"/>
    <w:rsid w:val="00847096"/>
    <w:rsid w:val="00847300"/>
    <w:rsid w:val="00847534"/>
    <w:rsid w:val="00847E89"/>
    <w:rsid w:val="00850972"/>
    <w:rsid w:val="0085102E"/>
    <w:rsid w:val="00851177"/>
    <w:rsid w:val="00851882"/>
    <w:rsid w:val="008519F7"/>
    <w:rsid w:val="00851A7B"/>
    <w:rsid w:val="00851EA6"/>
    <w:rsid w:val="00852509"/>
    <w:rsid w:val="0085395E"/>
    <w:rsid w:val="00854AFB"/>
    <w:rsid w:val="00854B3F"/>
    <w:rsid w:val="0085582B"/>
    <w:rsid w:val="0085694F"/>
    <w:rsid w:val="00856E29"/>
    <w:rsid w:val="0085736F"/>
    <w:rsid w:val="0085774D"/>
    <w:rsid w:val="00857936"/>
    <w:rsid w:val="00857A27"/>
    <w:rsid w:val="00857B9C"/>
    <w:rsid w:val="00857D5E"/>
    <w:rsid w:val="008609A7"/>
    <w:rsid w:val="00861511"/>
    <w:rsid w:val="0086181D"/>
    <w:rsid w:val="00861956"/>
    <w:rsid w:val="00861FCB"/>
    <w:rsid w:val="00863024"/>
    <w:rsid w:val="00863368"/>
    <w:rsid w:val="00863B95"/>
    <w:rsid w:val="00864435"/>
    <w:rsid w:val="00864E3D"/>
    <w:rsid w:val="0086548A"/>
    <w:rsid w:val="00865AF4"/>
    <w:rsid w:val="00865DEA"/>
    <w:rsid w:val="008664AC"/>
    <w:rsid w:val="00866BE3"/>
    <w:rsid w:val="00866DAD"/>
    <w:rsid w:val="00866F17"/>
    <w:rsid w:val="00867025"/>
    <w:rsid w:val="008673E5"/>
    <w:rsid w:val="0086761D"/>
    <w:rsid w:val="00867B5B"/>
    <w:rsid w:val="00870426"/>
    <w:rsid w:val="008705A8"/>
    <w:rsid w:val="008706C1"/>
    <w:rsid w:val="00871D30"/>
    <w:rsid w:val="00873B9C"/>
    <w:rsid w:val="00873C96"/>
    <w:rsid w:val="008742D9"/>
    <w:rsid w:val="00874740"/>
    <w:rsid w:val="008753B8"/>
    <w:rsid w:val="0087542B"/>
    <w:rsid w:val="0087581A"/>
    <w:rsid w:val="00875CC5"/>
    <w:rsid w:val="00876222"/>
    <w:rsid w:val="008763CF"/>
    <w:rsid w:val="008772E4"/>
    <w:rsid w:val="00880697"/>
    <w:rsid w:val="00880A01"/>
    <w:rsid w:val="00880D3D"/>
    <w:rsid w:val="00880F18"/>
    <w:rsid w:val="008811E4"/>
    <w:rsid w:val="00881391"/>
    <w:rsid w:val="00882A37"/>
    <w:rsid w:val="00882B80"/>
    <w:rsid w:val="008835D2"/>
    <w:rsid w:val="008835F9"/>
    <w:rsid w:val="00884172"/>
    <w:rsid w:val="00884457"/>
    <w:rsid w:val="00884D67"/>
    <w:rsid w:val="008852D2"/>
    <w:rsid w:val="00885CB1"/>
    <w:rsid w:val="00885CBE"/>
    <w:rsid w:val="00886618"/>
    <w:rsid w:val="008871B9"/>
    <w:rsid w:val="00890436"/>
    <w:rsid w:val="0089097B"/>
    <w:rsid w:val="008919E1"/>
    <w:rsid w:val="00892DBD"/>
    <w:rsid w:val="00892F9D"/>
    <w:rsid w:val="00893594"/>
    <w:rsid w:val="00893A02"/>
    <w:rsid w:val="008943E2"/>
    <w:rsid w:val="0089501D"/>
    <w:rsid w:val="008952D9"/>
    <w:rsid w:val="00895A17"/>
    <w:rsid w:val="00896112"/>
    <w:rsid w:val="0089764D"/>
    <w:rsid w:val="008976F1"/>
    <w:rsid w:val="00897ED2"/>
    <w:rsid w:val="008A0988"/>
    <w:rsid w:val="008A12F9"/>
    <w:rsid w:val="008A13BA"/>
    <w:rsid w:val="008A1AD1"/>
    <w:rsid w:val="008A1FBA"/>
    <w:rsid w:val="008A2762"/>
    <w:rsid w:val="008A28FD"/>
    <w:rsid w:val="008A2DF8"/>
    <w:rsid w:val="008A2E9F"/>
    <w:rsid w:val="008A323F"/>
    <w:rsid w:val="008A41CC"/>
    <w:rsid w:val="008A42A2"/>
    <w:rsid w:val="008A48DF"/>
    <w:rsid w:val="008A506D"/>
    <w:rsid w:val="008A5396"/>
    <w:rsid w:val="008A5C0B"/>
    <w:rsid w:val="008A5E74"/>
    <w:rsid w:val="008A75F1"/>
    <w:rsid w:val="008A78D9"/>
    <w:rsid w:val="008A7A95"/>
    <w:rsid w:val="008A7AE3"/>
    <w:rsid w:val="008A7BC3"/>
    <w:rsid w:val="008B03D9"/>
    <w:rsid w:val="008B063B"/>
    <w:rsid w:val="008B151B"/>
    <w:rsid w:val="008B1835"/>
    <w:rsid w:val="008B1D65"/>
    <w:rsid w:val="008B1E4F"/>
    <w:rsid w:val="008B2BE6"/>
    <w:rsid w:val="008B34C5"/>
    <w:rsid w:val="008B364C"/>
    <w:rsid w:val="008B3A78"/>
    <w:rsid w:val="008B40CD"/>
    <w:rsid w:val="008B48A9"/>
    <w:rsid w:val="008B5AD3"/>
    <w:rsid w:val="008B6371"/>
    <w:rsid w:val="008B646E"/>
    <w:rsid w:val="008B6674"/>
    <w:rsid w:val="008B6B47"/>
    <w:rsid w:val="008B6FA4"/>
    <w:rsid w:val="008B7302"/>
    <w:rsid w:val="008B73F5"/>
    <w:rsid w:val="008C03E5"/>
    <w:rsid w:val="008C0694"/>
    <w:rsid w:val="008C0F6F"/>
    <w:rsid w:val="008C1EEE"/>
    <w:rsid w:val="008C24A0"/>
    <w:rsid w:val="008C43E6"/>
    <w:rsid w:val="008C45C6"/>
    <w:rsid w:val="008C45F3"/>
    <w:rsid w:val="008C502D"/>
    <w:rsid w:val="008C55EC"/>
    <w:rsid w:val="008C5F2F"/>
    <w:rsid w:val="008C64CC"/>
    <w:rsid w:val="008C690D"/>
    <w:rsid w:val="008C6E55"/>
    <w:rsid w:val="008C70B6"/>
    <w:rsid w:val="008C7194"/>
    <w:rsid w:val="008C71E5"/>
    <w:rsid w:val="008C761C"/>
    <w:rsid w:val="008D016D"/>
    <w:rsid w:val="008D02B1"/>
    <w:rsid w:val="008D0ADE"/>
    <w:rsid w:val="008D1151"/>
    <w:rsid w:val="008D14E6"/>
    <w:rsid w:val="008D154F"/>
    <w:rsid w:val="008D33DE"/>
    <w:rsid w:val="008D3561"/>
    <w:rsid w:val="008D377B"/>
    <w:rsid w:val="008D46C2"/>
    <w:rsid w:val="008D479A"/>
    <w:rsid w:val="008D4856"/>
    <w:rsid w:val="008D50DB"/>
    <w:rsid w:val="008D5224"/>
    <w:rsid w:val="008D5E96"/>
    <w:rsid w:val="008D5FAE"/>
    <w:rsid w:val="008D615E"/>
    <w:rsid w:val="008D74C6"/>
    <w:rsid w:val="008D78E0"/>
    <w:rsid w:val="008D791F"/>
    <w:rsid w:val="008D7A1D"/>
    <w:rsid w:val="008E017A"/>
    <w:rsid w:val="008E0AA2"/>
    <w:rsid w:val="008E0B31"/>
    <w:rsid w:val="008E0D29"/>
    <w:rsid w:val="008E1D8E"/>
    <w:rsid w:val="008E23E8"/>
    <w:rsid w:val="008E27A8"/>
    <w:rsid w:val="008E341D"/>
    <w:rsid w:val="008E34BD"/>
    <w:rsid w:val="008E3AF4"/>
    <w:rsid w:val="008E3C9D"/>
    <w:rsid w:val="008E440F"/>
    <w:rsid w:val="008E71A2"/>
    <w:rsid w:val="008E748E"/>
    <w:rsid w:val="008E757A"/>
    <w:rsid w:val="008F030B"/>
    <w:rsid w:val="008F03BF"/>
    <w:rsid w:val="008F0ABF"/>
    <w:rsid w:val="008F0E22"/>
    <w:rsid w:val="008F1427"/>
    <w:rsid w:val="008F308B"/>
    <w:rsid w:val="008F3192"/>
    <w:rsid w:val="008F3C2B"/>
    <w:rsid w:val="008F4E22"/>
    <w:rsid w:val="008F4F14"/>
    <w:rsid w:val="008F4F62"/>
    <w:rsid w:val="008F525B"/>
    <w:rsid w:val="008F5527"/>
    <w:rsid w:val="008F63EA"/>
    <w:rsid w:val="008F6BF7"/>
    <w:rsid w:val="008F6DBD"/>
    <w:rsid w:val="008F6DE2"/>
    <w:rsid w:val="008F7CD6"/>
    <w:rsid w:val="009000BF"/>
    <w:rsid w:val="00900432"/>
    <w:rsid w:val="00900F37"/>
    <w:rsid w:val="00901E57"/>
    <w:rsid w:val="00902051"/>
    <w:rsid w:val="00903BCB"/>
    <w:rsid w:val="00903D9E"/>
    <w:rsid w:val="009045A7"/>
    <w:rsid w:val="00905C66"/>
    <w:rsid w:val="0090645B"/>
    <w:rsid w:val="009067AB"/>
    <w:rsid w:val="009070F0"/>
    <w:rsid w:val="00907C3C"/>
    <w:rsid w:val="00907D5E"/>
    <w:rsid w:val="00907FBF"/>
    <w:rsid w:val="00910730"/>
    <w:rsid w:val="00911AA6"/>
    <w:rsid w:val="009122FD"/>
    <w:rsid w:val="0091278F"/>
    <w:rsid w:val="0091366B"/>
    <w:rsid w:val="00913D28"/>
    <w:rsid w:val="00914270"/>
    <w:rsid w:val="00914DB8"/>
    <w:rsid w:val="00915447"/>
    <w:rsid w:val="0091625D"/>
    <w:rsid w:val="0091690A"/>
    <w:rsid w:val="009170FF"/>
    <w:rsid w:val="00917508"/>
    <w:rsid w:val="009178E3"/>
    <w:rsid w:val="009204DF"/>
    <w:rsid w:val="00920767"/>
    <w:rsid w:val="00920B30"/>
    <w:rsid w:val="00921567"/>
    <w:rsid w:val="009228B0"/>
    <w:rsid w:val="009229CB"/>
    <w:rsid w:val="009229F6"/>
    <w:rsid w:val="009231F4"/>
    <w:rsid w:val="00923D6C"/>
    <w:rsid w:val="00923DC8"/>
    <w:rsid w:val="009254C6"/>
    <w:rsid w:val="009256A6"/>
    <w:rsid w:val="00926F2C"/>
    <w:rsid w:val="00927040"/>
    <w:rsid w:val="00927321"/>
    <w:rsid w:val="009279AC"/>
    <w:rsid w:val="00927A76"/>
    <w:rsid w:val="00930A0D"/>
    <w:rsid w:val="0093108E"/>
    <w:rsid w:val="0093122B"/>
    <w:rsid w:val="00932161"/>
    <w:rsid w:val="00932659"/>
    <w:rsid w:val="0093298C"/>
    <w:rsid w:val="00933895"/>
    <w:rsid w:val="00933AD5"/>
    <w:rsid w:val="00934F47"/>
    <w:rsid w:val="009357A7"/>
    <w:rsid w:val="00935D58"/>
    <w:rsid w:val="00935DEC"/>
    <w:rsid w:val="00936B02"/>
    <w:rsid w:val="00936BB2"/>
    <w:rsid w:val="009371A7"/>
    <w:rsid w:val="00937D66"/>
    <w:rsid w:val="009405D5"/>
    <w:rsid w:val="009406DC"/>
    <w:rsid w:val="00940C68"/>
    <w:rsid w:val="00940E79"/>
    <w:rsid w:val="00941264"/>
    <w:rsid w:val="00942748"/>
    <w:rsid w:val="00943601"/>
    <w:rsid w:val="00944085"/>
    <w:rsid w:val="009440C6"/>
    <w:rsid w:val="009451DA"/>
    <w:rsid w:val="00945C40"/>
    <w:rsid w:val="009466C5"/>
    <w:rsid w:val="009467B0"/>
    <w:rsid w:val="009468CC"/>
    <w:rsid w:val="00947625"/>
    <w:rsid w:val="00947EB7"/>
    <w:rsid w:val="00950105"/>
    <w:rsid w:val="00950138"/>
    <w:rsid w:val="009519AD"/>
    <w:rsid w:val="00951F26"/>
    <w:rsid w:val="00952329"/>
    <w:rsid w:val="00952677"/>
    <w:rsid w:val="009526F7"/>
    <w:rsid w:val="00952DDF"/>
    <w:rsid w:val="009530BC"/>
    <w:rsid w:val="00953881"/>
    <w:rsid w:val="00953A7B"/>
    <w:rsid w:val="00953B4E"/>
    <w:rsid w:val="00953E38"/>
    <w:rsid w:val="00954020"/>
    <w:rsid w:val="00954577"/>
    <w:rsid w:val="00954793"/>
    <w:rsid w:val="0095479D"/>
    <w:rsid w:val="0095490A"/>
    <w:rsid w:val="00954DB9"/>
    <w:rsid w:val="009552EF"/>
    <w:rsid w:val="009553F4"/>
    <w:rsid w:val="009553FE"/>
    <w:rsid w:val="00955AD1"/>
    <w:rsid w:val="00955D7E"/>
    <w:rsid w:val="009564C9"/>
    <w:rsid w:val="00956C8C"/>
    <w:rsid w:val="00957322"/>
    <w:rsid w:val="009609A3"/>
    <w:rsid w:val="009612BD"/>
    <w:rsid w:val="00961DBF"/>
    <w:rsid w:val="00961F0F"/>
    <w:rsid w:val="00962172"/>
    <w:rsid w:val="009623B1"/>
    <w:rsid w:val="009626CA"/>
    <w:rsid w:val="00963243"/>
    <w:rsid w:val="0096344C"/>
    <w:rsid w:val="00963B23"/>
    <w:rsid w:val="00964D45"/>
    <w:rsid w:val="009657FC"/>
    <w:rsid w:val="009658A8"/>
    <w:rsid w:val="00965E75"/>
    <w:rsid w:val="0096703E"/>
    <w:rsid w:val="009676A4"/>
    <w:rsid w:val="00967864"/>
    <w:rsid w:val="00970549"/>
    <w:rsid w:val="00971249"/>
    <w:rsid w:val="00971908"/>
    <w:rsid w:val="009721FC"/>
    <w:rsid w:val="00972489"/>
    <w:rsid w:val="0097320B"/>
    <w:rsid w:val="00973BCA"/>
    <w:rsid w:val="009741E5"/>
    <w:rsid w:val="00974237"/>
    <w:rsid w:val="00974A2E"/>
    <w:rsid w:val="00975CFB"/>
    <w:rsid w:val="009761CF"/>
    <w:rsid w:val="00976585"/>
    <w:rsid w:val="0097687E"/>
    <w:rsid w:val="009777D4"/>
    <w:rsid w:val="00980B2D"/>
    <w:rsid w:val="00980BF1"/>
    <w:rsid w:val="00981698"/>
    <w:rsid w:val="00981FAE"/>
    <w:rsid w:val="00982969"/>
    <w:rsid w:val="00982BCD"/>
    <w:rsid w:val="00983A6E"/>
    <w:rsid w:val="00983B6C"/>
    <w:rsid w:val="00983B80"/>
    <w:rsid w:val="009844BE"/>
    <w:rsid w:val="00984E0A"/>
    <w:rsid w:val="009850A8"/>
    <w:rsid w:val="0098525C"/>
    <w:rsid w:val="00985501"/>
    <w:rsid w:val="00985799"/>
    <w:rsid w:val="0098622E"/>
    <w:rsid w:val="00986B95"/>
    <w:rsid w:val="00986C4E"/>
    <w:rsid w:val="00986CE8"/>
    <w:rsid w:val="009871EC"/>
    <w:rsid w:val="009874BD"/>
    <w:rsid w:val="00987840"/>
    <w:rsid w:val="00987F49"/>
    <w:rsid w:val="00990526"/>
    <w:rsid w:val="00990ADF"/>
    <w:rsid w:val="00990E04"/>
    <w:rsid w:val="00991820"/>
    <w:rsid w:val="00991841"/>
    <w:rsid w:val="00992E3D"/>
    <w:rsid w:val="00992F82"/>
    <w:rsid w:val="009935CC"/>
    <w:rsid w:val="009941FC"/>
    <w:rsid w:val="009945E3"/>
    <w:rsid w:val="00994BD6"/>
    <w:rsid w:val="00995087"/>
    <w:rsid w:val="00995265"/>
    <w:rsid w:val="00995279"/>
    <w:rsid w:val="00995533"/>
    <w:rsid w:val="00995720"/>
    <w:rsid w:val="00995903"/>
    <w:rsid w:val="00995B2F"/>
    <w:rsid w:val="00995B3D"/>
    <w:rsid w:val="009971A2"/>
    <w:rsid w:val="009974A3"/>
    <w:rsid w:val="00997712"/>
    <w:rsid w:val="00997C64"/>
    <w:rsid w:val="009A03A1"/>
    <w:rsid w:val="009A0845"/>
    <w:rsid w:val="009A09A5"/>
    <w:rsid w:val="009A157D"/>
    <w:rsid w:val="009A196D"/>
    <w:rsid w:val="009A29EC"/>
    <w:rsid w:val="009A2ED4"/>
    <w:rsid w:val="009A3061"/>
    <w:rsid w:val="009A3424"/>
    <w:rsid w:val="009A3614"/>
    <w:rsid w:val="009A49B7"/>
    <w:rsid w:val="009A4F60"/>
    <w:rsid w:val="009A5570"/>
    <w:rsid w:val="009A5F07"/>
    <w:rsid w:val="009A6887"/>
    <w:rsid w:val="009A7A80"/>
    <w:rsid w:val="009A7A8E"/>
    <w:rsid w:val="009B0C7D"/>
    <w:rsid w:val="009B1154"/>
    <w:rsid w:val="009B1191"/>
    <w:rsid w:val="009B1430"/>
    <w:rsid w:val="009B1A2D"/>
    <w:rsid w:val="009B1E66"/>
    <w:rsid w:val="009B2C53"/>
    <w:rsid w:val="009B32E0"/>
    <w:rsid w:val="009B34DE"/>
    <w:rsid w:val="009B3B1B"/>
    <w:rsid w:val="009B4300"/>
    <w:rsid w:val="009B4F5C"/>
    <w:rsid w:val="009B63F7"/>
    <w:rsid w:val="009B667C"/>
    <w:rsid w:val="009B6796"/>
    <w:rsid w:val="009B7130"/>
    <w:rsid w:val="009B7863"/>
    <w:rsid w:val="009B7E38"/>
    <w:rsid w:val="009C16A5"/>
    <w:rsid w:val="009C31F9"/>
    <w:rsid w:val="009C3433"/>
    <w:rsid w:val="009C35DB"/>
    <w:rsid w:val="009C36AF"/>
    <w:rsid w:val="009C3C43"/>
    <w:rsid w:val="009C3C8C"/>
    <w:rsid w:val="009C48BA"/>
    <w:rsid w:val="009C4EF1"/>
    <w:rsid w:val="009C550B"/>
    <w:rsid w:val="009C568D"/>
    <w:rsid w:val="009C63E4"/>
    <w:rsid w:val="009C6A49"/>
    <w:rsid w:val="009C6EF6"/>
    <w:rsid w:val="009C6F32"/>
    <w:rsid w:val="009C73AE"/>
    <w:rsid w:val="009C7DA5"/>
    <w:rsid w:val="009C7F8A"/>
    <w:rsid w:val="009D0AB3"/>
    <w:rsid w:val="009D1DCE"/>
    <w:rsid w:val="009D28A6"/>
    <w:rsid w:val="009D3027"/>
    <w:rsid w:val="009D3991"/>
    <w:rsid w:val="009D3E58"/>
    <w:rsid w:val="009D4F49"/>
    <w:rsid w:val="009D54D4"/>
    <w:rsid w:val="009D5584"/>
    <w:rsid w:val="009D5758"/>
    <w:rsid w:val="009D6CFB"/>
    <w:rsid w:val="009D714D"/>
    <w:rsid w:val="009D7B93"/>
    <w:rsid w:val="009E00F5"/>
    <w:rsid w:val="009E020B"/>
    <w:rsid w:val="009E1019"/>
    <w:rsid w:val="009E122C"/>
    <w:rsid w:val="009E143A"/>
    <w:rsid w:val="009E3077"/>
    <w:rsid w:val="009E3464"/>
    <w:rsid w:val="009E3945"/>
    <w:rsid w:val="009E46A2"/>
    <w:rsid w:val="009E79C8"/>
    <w:rsid w:val="009E7E16"/>
    <w:rsid w:val="009F013B"/>
    <w:rsid w:val="009F0413"/>
    <w:rsid w:val="009F066A"/>
    <w:rsid w:val="009F1B39"/>
    <w:rsid w:val="009F1CC1"/>
    <w:rsid w:val="009F3334"/>
    <w:rsid w:val="009F33C9"/>
    <w:rsid w:val="009F350D"/>
    <w:rsid w:val="009F3F5B"/>
    <w:rsid w:val="009F56EC"/>
    <w:rsid w:val="009F5D50"/>
    <w:rsid w:val="009F63EC"/>
    <w:rsid w:val="009F6C4F"/>
    <w:rsid w:val="009F6C73"/>
    <w:rsid w:val="009F6FE3"/>
    <w:rsid w:val="009F7367"/>
    <w:rsid w:val="009F7759"/>
    <w:rsid w:val="009F79E7"/>
    <w:rsid w:val="009F7AAB"/>
    <w:rsid w:val="009F7AAF"/>
    <w:rsid w:val="009F7B37"/>
    <w:rsid w:val="00A002CF"/>
    <w:rsid w:val="00A00465"/>
    <w:rsid w:val="00A0118C"/>
    <w:rsid w:val="00A01A2B"/>
    <w:rsid w:val="00A01BBB"/>
    <w:rsid w:val="00A01E7E"/>
    <w:rsid w:val="00A01FA2"/>
    <w:rsid w:val="00A02BBB"/>
    <w:rsid w:val="00A03261"/>
    <w:rsid w:val="00A03F9E"/>
    <w:rsid w:val="00A0429C"/>
    <w:rsid w:val="00A04338"/>
    <w:rsid w:val="00A048B7"/>
    <w:rsid w:val="00A04F1D"/>
    <w:rsid w:val="00A0528B"/>
    <w:rsid w:val="00A06B19"/>
    <w:rsid w:val="00A0715F"/>
    <w:rsid w:val="00A07A76"/>
    <w:rsid w:val="00A07BBF"/>
    <w:rsid w:val="00A103B0"/>
    <w:rsid w:val="00A103BB"/>
    <w:rsid w:val="00A103D7"/>
    <w:rsid w:val="00A1041C"/>
    <w:rsid w:val="00A107B9"/>
    <w:rsid w:val="00A10E2D"/>
    <w:rsid w:val="00A11D48"/>
    <w:rsid w:val="00A1223B"/>
    <w:rsid w:val="00A123F8"/>
    <w:rsid w:val="00A1263E"/>
    <w:rsid w:val="00A12C83"/>
    <w:rsid w:val="00A12F8D"/>
    <w:rsid w:val="00A13758"/>
    <w:rsid w:val="00A13FDF"/>
    <w:rsid w:val="00A141F3"/>
    <w:rsid w:val="00A15003"/>
    <w:rsid w:val="00A165E3"/>
    <w:rsid w:val="00A16A17"/>
    <w:rsid w:val="00A1736A"/>
    <w:rsid w:val="00A173C7"/>
    <w:rsid w:val="00A17535"/>
    <w:rsid w:val="00A17BA3"/>
    <w:rsid w:val="00A17C47"/>
    <w:rsid w:val="00A17CA7"/>
    <w:rsid w:val="00A17CB6"/>
    <w:rsid w:val="00A201D5"/>
    <w:rsid w:val="00A202C5"/>
    <w:rsid w:val="00A20708"/>
    <w:rsid w:val="00A20A63"/>
    <w:rsid w:val="00A21159"/>
    <w:rsid w:val="00A21FEA"/>
    <w:rsid w:val="00A2276F"/>
    <w:rsid w:val="00A22D73"/>
    <w:rsid w:val="00A23363"/>
    <w:rsid w:val="00A23CEB"/>
    <w:rsid w:val="00A24277"/>
    <w:rsid w:val="00A245E7"/>
    <w:rsid w:val="00A24FBD"/>
    <w:rsid w:val="00A2585E"/>
    <w:rsid w:val="00A26106"/>
    <w:rsid w:val="00A26712"/>
    <w:rsid w:val="00A2686C"/>
    <w:rsid w:val="00A30C91"/>
    <w:rsid w:val="00A31271"/>
    <w:rsid w:val="00A31F4E"/>
    <w:rsid w:val="00A32D97"/>
    <w:rsid w:val="00A32E68"/>
    <w:rsid w:val="00A32FF3"/>
    <w:rsid w:val="00A331E4"/>
    <w:rsid w:val="00A339DE"/>
    <w:rsid w:val="00A34829"/>
    <w:rsid w:val="00A34D85"/>
    <w:rsid w:val="00A34EEC"/>
    <w:rsid w:val="00A35A0B"/>
    <w:rsid w:val="00A36210"/>
    <w:rsid w:val="00A36B8F"/>
    <w:rsid w:val="00A36D76"/>
    <w:rsid w:val="00A3725B"/>
    <w:rsid w:val="00A3748C"/>
    <w:rsid w:val="00A42199"/>
    <w:rsid w:val="00A42800"/>
    <w:rsid w:val="00A42932"/>
    <w:rsid w:val="00A42A90"/>
    <w:rsid w:val="00A4345F"/>
    <w:rsid w:val="00A447AC"/>
    <w:rsid w:val="00A44A01"/>
    <w:rsid w:val="00A45288"/>
    <w:rsid w:val="00A4572A"/>
    <w:rsid w:val="00A457D7"/>
    <w:rsid w:val="00A45AB9"/>
    <w:rsid w:val="00A462CF"/>
    <w:rsid w:val="00A464FA"/>
    <w:rsid w:val="00A46740"/>
    <w:rsid w:val="00A46D4B"/>
    <w:rsid w:val="00A46DE1"/>
    <w:rsid w:val="00A47856"/>
    <w:rsid w:val="00A4795D"/>
    <w:rsid w:val="00A47C7A"/>
    <w:rsid w:val="00A50772"/>
    <w:rsid w:val="00A51410"/>
    <w:rsid w:val="00A51BB6"/>
    <w:rsid w:val="00A527D7"/>
    <w:rsid w:val="00A52BF0"/>
    <w:rsid w:val="00A52C37"/>
    <w:rsid w:val="00A52EB2"/>
    <w:rsid w:val="00A534A4"/>
    <w:rsid w:val="00A53FD0"/>
    <w:rsid w:val="00A54401"/>
    <w:rsid w:val="00A54671"/>
    <w:rsid w:val="00A546F5"/>
    <w:rsid w:val="00A548CA"/>
    <w:rsid w:val="00A54A0A"/>
    <w:rsid w:val="00A54EE7"/>
    <w:rsid w:val="00A56190"/>
    <w:rsid w:val="00A56770"/>
    <w:rsid w:val="00A56B58"/>
    <w:rsid w:val="00A56D2B"/>
    <w:rsid w:val="00A5702A"/>
    <w:rsid w:val="00A5727D"/>
    <w:rsid w:val="00A60FD7"/>
    <w:rsid w:val="00A61033"/>
    <w:rsid w:val="00A6170B"/>
    <w:rsid w:val="00A62275"/>
    <w:rsid w:val="00A62309"/>
    <w:rsid w:val="00A628EE"/>
    <w:rsid w:val="00A62D30"/>
    <w:rsid w:val="00A6375E"/>
    <w:rsid w:val="00A63A13"/>
    <w:rsid w:val="00A63E6A"/>
    <w:rsid w:val="00A64FEB"/>
    <w:rsid w:val="00A65690"/>
    <w:rsid w:val="00A6635A"/>
    <w:rsid w:val="00A6641B"/>
    <w:rsid w:val="00A66436"/>
    <w:rsid w:val="00A666D8"/>
    <w:rsid w:val="00A66FD1"/>
    <w:rsid w:val="00A67CF4"/>
    <w:rsid w:val="00A70FD9"/>
    <w:rsid w:val="00A7125A"/>
    <w:rsid w:val="00A71BE8"/>
    <w:rsid w:val="00A71C75"/>
    <w:rsid w:val="00A7310A"/>
    <w:rsid w:val="00A73531"/>
    <w:rsid w:val="00A7358C"/>
    <w:rsid w:val="00A73718"/>
    <w:rsid w:val="00A73AC6"/>
    <w:rsid w:val="00A74AD9"/>
    <w:rsid w:val="00A74E55"/>
    <w:rsid w:val="00A75981"/>
    <w:rsid w:val="00A75E24"/>
    <w:rsid w:val="00A766C9"/>
    <w:rsid w:val="00A76977"/>
    <w:rsid w:val="00A769FB"/>
    <w:rsid w:val="00A76F85"/>
    <w:rsid w:val="00A773BE"/>
    <w:rsid w:val="00A80C8E"/>
    <w:rsid w:val="00A81AE1"/>
    <w:rsid w:val="00A829AC"/>
    <w:rsid w:val="00A83239"/>
    <w:rsid w:val="00A845A0"/>
    <w:rsid w:val="00A847E8"/>
    <w:rsid w:val="00A84B71"/>
    <w:rsid w:val="00A84BA2"/>
    <w:rsid w:val="00A84CE8"/>
    <w:rsid w:val="00A85C7D"/>
    <w:rsid w:val="00A86C74"/>
    <w:rsid w:val="00A873FA"/>
    <w:rsid w:val="00A87833"/>
    <w:rsid w:val="00A900D3"/>
    <w:rsid w:val="00A904CD"/>
    <w:rsid w:val="00A9054C"/>
    <w:rsid w:val="00A91FF8"/>
    <w:rsid w:val="00A920D2"/>
    <w:rsid w:val="00A923A0"/>
    <w:rsid w:val="00A936B3"/>
    <w:rsid w:val="00A938E8"/>
    <w:rsid w:val="00A93A1C"/>
    <w:rsid w:val="00A93CF5"/>
    <w:rsid w:val="00A94362"/>
    <w:rsid w:val="00A954B4"/>
    <w:rsid w:val="00A96128"/>
    <w:rsid w:val="00A963D8"/>
    <w:rsid w:val="00A96986"/>
    <w:rsid w:val="00A96ABB"/>
    <w:rsid w:val="00A979BD"/>
    <w:rsid w:val="00A97FC7"/>
    <w:rsid w:val="00AA0445"/>
    <w:rsid w:val="00AA0832"/>
    <w:rsid w:val="00AA08C2"/>
    <w:rsid w:val="00AA0F30"/>
    <w:rsid w:val="00AA13AC"/>
    <w:rsid w:val="00AA162D"/>
    <w:rsid w:val="00AA1931"/>
    <w:rsid w:val="00AA3360"/>
    <w:rsid w:val="00AA3738"/>
    <w:rsid w:val="00AA3940"/>
    <w:rsid w:val="00AA3B3C"/>
    <w:rsid w:val="00AA44AF"/>
    <w:rsid w:val="00AA4912"/>
    <w:rsid w:val="00AA4FEA"/>
    <w:rsid w:val="00AA5353"/>
    <w:rsid w:val="00AA54A8"/>
    <w:rsid w:val="00AA5C83"/>
    <w:rsid w:val="00AA664A"/>
    <w:rsid w:val="00AA79A0"/>
    <w:rsid w:val="00AA7E80"/>
    <w:rsid w:val="00AB000E"/>
    <w:rsid w:val="00AB06B8"/>
    <w:rsid w:val="00AB0BF3"/>
    <w:rsid w:val="00AB158B"/>
    <w:rsid w:val="00AB15AC"/>
    <w:rsid w:val="00AB1733"/>
    <w:rsid w:val="00AB1919"/>
    <w:rsid w:val="00AB1F6E"/>
    <w:rsid w:val="00AB2036"/>
    <w:rsid w:val="00AB2360"/>
    <w:rsid w:val="00AB2A07"/>
    <w:rsid w:val="00AB3042"/>
    <w:rsid w:val="00AB313D"/>
    <w:rsid w:val="00AB3576"/>
    <w:rsid w:val="00AB36A3"/>
    <w:rsid w:val="00AB494F"/>
    <w:rsid w:val="00AB4D6A"/>
    <w:rsid w:val="00AB508A"/>
    <w:rsid w:val="00AB54D7"/>
    <w:rsid w:val="00AB5A1E"/>
    <w:rsid w:val="00AB6233"/>
    <w:rsid w:val="00AB6F6D"/>
    <w:rsid w:val="00AB70F3"/>
    <w:rsid w:val="00AB71C7"/>
    <w:rsid w:val="00AB72C9"/>
    <w:rsid w:val="00AB7A06"/>
    <w:rsid w:val="00AB7CCD"/>
    <w:rsid w:val="00AB7D37"/>
    <w:rsid w:val="00AC00EB"/>
    <w:rsid w:val="00AC15DE"/>
    <w:rsid w:val="00AC1E79"/>
    <w:rsid w:val="00AC2164"/>
    <w:rsid w:val="00AC2613"/>
    <w:rsid w:val="00AC29EE"/>
    <w:rsid w:val="00AC2EEE"/>
    <w:rsid w:val="00AC35CC"/>
    <w:rsid w:val="00AC5023"/>
    <w:rsid w:val="00AC52A3"/>
    <w:rsid w:val="00AC5373"/>
    <w:rsid w:val="00AC54F4"/>
    <w:rsid w:val="00AC5A30"/>
    <w:rsid w:val="00AC5BBC"/>
    <w:rsid w:val="00AC5EE8"/>
    <w:rsid w:val="00AC6B79"/>
    <w:rsid w:val="00AC737D"/>
    <w:rsid w:val="00AC7BAB"/>
    <w:rsid w:val="00AD0ADA"/>
    <w:rsid w:val="00AD0D20"/>
    <w:rsid w:val="00AD0E58"/>
    <w:rsid w:val="00AD1173"/>
    <w:rsid w:val="00AD12FA"/>
    <w:rsid w:val="00AD1572"/>
    <w:rsid w:val="00AD2584"/>
    <w:rsid w:val="00AD2713"/>
    <w:rsid w:val="00AD3D45"/>
    <w:rsid w:val="00AD3FC6"/>
    <w:rsid w:val="00AD4935"/>
    <w:rsid w:val="00AD49C6"/>
    <w:rsid w:val="00AD5D73"/>
    <w:rsid w:val="00AD6054"/>
    <w:rsid w:val="00AD6747"/>
    <w:rsid w:val="00AD7886"/>
    <w:rsid w:val="00AD7EED"/>
    <w:rsid w:val="00AE028E"/>
    <w:rsid w:val="00AE0D1D"/>
    <w:rsid w:val="00AE0E55"/>
    <w:rsid w:val="00AE15B6"/>
    <w:rsid w:val="00AE16E8"/>
    <w:rsid w:val="00AE1B2B"/>
    <w:rsid w:val="00AE2309"/>
    <w:rsid w:val="00AE26DC"/>
    <w:rsid w:val="00AE28A9"/>
    <w:rsid w:val="00AE3D85"/>
    <w:rsid w:val="00AE3DD5"/>
    <w:rsid w:val="00AE4251"/>
    <w:rsid w:val="00AE55EA"/>
    <w:rsid w:val="00AE60F7"/>
    <w:rsid w:val="00AE66B7"/>
    <w:rsid w:val="00AE6FC9"/>
    <w:rsid w:val="00AE70E8"/>
    <w:rsid w:val="00AE7399"/>
    <w:rsid w:val="00AE7B6C"/>
    <w:rsid w:val="00AE7BC3"/>
    <w:rsid w:val="00AF0776"/>
    <w:rsid w:val="00AF0E78"/>
    <w:rsid w:val="00AF153F"/>
    <w:rsid w:val="00AF1AE3"/>
    <w:rsid w:val="00AF203F"/>
    <w:rsid w:val="00AF28AF"/>
    <w:rsid w:val="00AF3149"/>
    <w:rsid w:val="00AF3732"/>
    <w:rsid w:val="00AF39BE"/>
    <w:rsid w:val="00AF4E2F"/>
    <w:rsid w:val="00AF4EAD"/>
    <w:rsid w:val="00AF51D6"/>
    <w:rsid w:val="00AF566C"/>
    <w:rsid w:val="00AF7060"/>
    <w:rsid w:val="00AF7561"/>
    <w:rsid w:val="00AF77E2"/>
    <w:rsid w:val="00B00A3A"/>
    <w:rsid w:val="00B01025"/>
    <w:rsid w:val="00B0119D"/>
    <w:rsid w:val="00B0160B"/>
    <w:rsid w:val="00B01908"/>
    <w:rsid w:val="00B01D7E"/>
    <w:rsid w:val="00B0231B"/>
    <w:rsid w:val="00B025AD"/>
    <w:rsid w:val="00B02D4D"/>
    <w:rsid w:val="00B02E71"/>
    <w:rsid w:val="00B03067"/>
    <w:rsid w:val="00B03799"/>
    <w:rsid w:val="00B03A86"/>
    <w:rsid w:val="00B041F8"/>
    <w:rsid w:val="00B04553"/>
    <w:rsid w:val="00B0478B"/>
    <w:rsid w:val="00B04B51"/>
    <w:rsid w:val="00B04DC6"/>
    <w:rsid w:val="00B051A7"/>
    <w:rsid w:val="00B05379"/>
    <w:rsid w:val="00B05F6E"/>
    <w:rsid w:val="00B05FAF"/>
    <w:rsid w:val="00B06E2B"/>
    <w:rsid w:val="00B06E54"/>
    <w:rsid w:val="00B0764C"/>
    <w:rsid w:val="00B07749"/>
    <w:rsid w:val="00B10C61"/>
    <w:rsid w:val="00B11DB7"/>
    <w:rsid w:val="00B125D9"/>
    <w:rsid w:val="00B12BB0"/>
    <w:rsid w:val="00B13005"/>
    <w:rsid w:val="00B13B09"/>
    <w:rsid w:val="00B13F80"/>
    <w:rsid w:val="00B1405D"/>
    <w:rsid w:val="00B144C9"/>
    <w:rsid w:val="00B146A4"/>
    <w:rsid w:val="00B14894"/>
    <w:rsid w:val="00B16193"/>
    <w:rsid w:val="00B16647"/>
    <w:rsid w:val="00B1731D"/>
    <w:rsid w:val="00B1742C"/>
    <w:rsid w:val="00B17AA0"/>
    <w:rsid w:val="00B17CD7"/>
    <w:rsid w:val="00B17F55"/>
    <w:rsid w:val="00B17F8F"/>
    <w:rsid w:val="00B201D0"/>
    <w:rsid w:val="00B20A1B"/>
    <w:rsid w:val="00B20A75"/>
    <w:rsid w:val="00B2124E"/>
    <w:rsid w:val="00B21E74"/>
    <w:rsid w:val="00B21FE2"/>
    <w:rsid w:val="00B23581"/>
    <w:rsid w:val="00B238E4"/>
    <w:rsid w:val="00B240D6"/>
    <w:rsid w:val="00B24237"/>
    <w:rsid w:val="00B25371"/>
    <w:rsid w:val="00B256D4"/>
    <w:rsid w:val="00B25CA7"/>
    <w:rsid w:val="00B26B41"/>
    <w:rsid w:val="00B26CDE"/>
    <w:rsid w:val="00B26CFC"/>
    <w:rsid w:val="00B2787D"/>
    <w:rsid w:val="00B27D1F"/>
    <w:rsid w:val="00B300A7"/>
    <w:rsid w:val="00B30A55"/>
    <w:rsid w:val="00B30BCA"/>
    <w:rsid w:val="00B32030"/>
    <w:rsid w:val="00B32773"/>
    <w:rsid w:val="00B32F12"/>
    <w:rsid w:val="00B33C4A"/>
    <w:rsid w:val="00B33E4D"/>
    <w:rsid w:val="00B351D7"/>
    <w:rsid w:val="00B3531C"/>
    <w:rsid w:val="00B35C0C"/>
    <w:rsid w:val="00B36728"/>
    <w:rsid w:val="00B369E6"/>
    <w:rsid w:val="00B370A5"/>
    <w:rsid w:val="00B370A7"/>
    <w:rsid w:val="00B372D6"/>
    <w:rsid w:val="00B3775D"/>
    <w:rsid w:val="00B378E7"/>
    <w:rsid w:val="00B37FA7"/>
    <w:rsid w:val="00B40276"/>
    <w:rsid w:val="00B408EA"/>
    <w:rsid w:val="00B4169C"/>
    <w:rsid w:val="00B4182E"/>
    <w:rsid w:val="00B41BBC"/>
    <w:rsid w:val="00B42071"/>
    <w:rsid w:val="00B420DF"/>
    <w:rsid w:val="00B42880"/>
    <w:rsid w:val="00B43380"/>
    <w:rsid w:val="00B43472"/>
    <w:rsid w:val="00B44BAE"/>
    <w:rsid w:val="00B44EBD"/>
    <w:rsid w:val="00B4532F"/>
    <w:rsid w:val="00B456BA"/>
    <w:rsid w:val="00B45771"/>
    <w:rsid w:val="00B45852"/>
    <w:rsid w:val="00B45BC3"/>
    <w:rsid w:val="00B476C8"/>
    <w:rsid w:val="00B47CE4"/>
    <w:rsid w:val="00B501C6"/>
    <w:rsid w:val="00B50DCB"/>
    <w:rsid w:val="00B5104A"/>
    <w:rsid w:val="00B511FC"/>
    <w:rsid w:val="00B513B1"/>
    <w:rsid w:val="00B51FF0"/>
    <w:rsid w:val="00B52A29"/>
    <w:rsid w:val="00B52CFD"/>
    <w:rsid w:val="00B53054"/>
    <w:rsid w:val="00B53056"/>
    <w:rsid w:val="00B53863"/>
    <w:rsid w:val="00B53D1B"/>
    <w:rsid w:val="00B543D3"/>
    <w:rsid w:val="00B546D4"/>
    <w:rsid w:val="00B54F5A"/>
    <w:rsid w:val="00B55367"/>
    <w:rsid w:val="00B5548F"/>
    <w:rsid w:val="00B55515"/>
    <w:rsid w:val="00B55517"/>
    <w:rsid w:val="00B558F6"/>
    <w:rsid w:val="00B56916"/>
    <w:rsid w:val="00B56A8D"/>
    <w:rsid w:val="00B56E46"/>
    <w:rsid w:val="00B56FEF"/>
    <w:rsid w:val="00B570DA"/>
    <w:rsid w:val="00B60059"/>
    <w:rsid w:val="00B607E9"/>
    <w:rsid w:val="00B61F96"/>
    <w:rsid w:val="00B623C2"/>
    <w:rsid w:val="00B62B18"/>
    <w:rsid w:val="00B62F13"/>
    <w:rsid w:val="00B632E8"/>
    <w:rsid w:val="00B64F1B"/>
    <w:rsid w:val="00B6556B"/>
    <w:rsid w:val="00B66B84"/>
    <w:rsid w:val="00B70474"/>
    <w:rsid w:val="00B70807"/>
    <w:rsid w:val="00B70C30"/>
    <w:rsid w:val="00B717CB"/>
    <w:rsid w:val="00B719F8"/>
    <w:rsid w:val="00B7234B"/>
    <w:rsid w:val="00B72420"/>
    <w:rsid w:val="00B726F2"/>
    <w:rsid w:val="00B72E2B"/>
    <w:rsid w:val="00B732B7"/>
    <w:rsid w:val="00B744C6"/>
    <w:rsid w:val="00B746C2"/>
    <w:rsid w:val="00B75248"/>
    <w:rsid w:val="00B75445"/>
    <w:rsid w:val="00B7550C"/>
    <w:rsid w:val="00B757CD"/>
    <w:rsid w:val="00B75EAB"/>
    <w:rsid w:val="00B76731"/>
    <w:rsid w:val="00B76EF4"/>
    <w:rsid w:val="00B775B7"/>
    <w:rsid w:val="00B80100"/>
    <w:rsid w:val="00B80303"/>
    <w:rsid w:val="00B804DE"/>
    <w:rsid w:val="00B815A7"/>
    <w:rsid w:val="00B81E78"/>
    <w:rsid w:val="00B81E8A"/>
    <w:rsid w:val="00B8208A"/>
    <w:rsid w:val="00B82249"/>
    <w:rsid w:val="00B824E2"/>
    <w:rsid w:val="00B82BAA"/>
    <w:rsid w:val="00B82DC8"/>
    <w:rsid w:val="00B83315"/>
    <w:rsid w:val="00B834CD"/>
    <w:rsid w:val="00B83598"/>
    <w:rsid w:val="00B84301"/>
    <w:rsid w:val="00B850F1"/>
    <w:rsid w:val="00B855B6"/>
    <w:rsid w:val="00B85F7A"/>
    <w:rsid w:val="00B86000"/>
    <w:rsid w:val="00B865A4"/>
    <w:rsid w:val="00B86809"/>
    <w:rsid w:val="00B869C0"/>
    <w:rsid w:val="00B86CFC"/>
    <w:rsid w:val="00B86D56"/>
    <w:rsid w:val="00B86D69"/>
    <w:rsid w:val="00B873D6"/>
    <w:rsid w:val="00B87A7F"/>
    <w:rsid w:val="00B90028"/>
    <w:rsid w:val="00B907E7"/>
    <w:rsid w:val="00B91EF4"/>
    <w:rsid w:val="00B92211"/>
    <w:rsid w:val="00B92E05"/>
    <w:rsid w:val="00B9302E"/>
    <w:rsid w:val="00B9304E"/>
    <w:rsid w:val="00B9358E"/>
    <w:rsid w:val="00B949CF"/>
    <w:rsid w:val="00B9518A"/>
    <w:rsid w:val="00B95CC0"/>
    <w:rsid w:val="00B9665E"/>
    <w:rsid w:val="00B96B1F"/>
    <w:rsid w:val="00B96C47"/>
    <w:rsid w:val="00B96D08"/>
    <w:rsid w:val="00B96EBB"/>
    <w:rsid w:val="00B96FA9"/>
    <w:rsid w:val="00B9794D"/>
    <w:rsid w:val="00B97C64"/>
    <w:rsid w:val="00BA1908"/>
    <w:rsid w:val="00BA1DC7"/>
    <w:rsid w:val="00BA216C"/>
    <w:rsid w:val="00BA26FF"/>
    <w:rsid w:val="00BA2BAD"/>
    <w:rsid w:val="00BA3446"/>
    <w:rsid w:val="00BA439E"/>
    <w:rsid w:val="00BA4A83"/>
    <w:rsid w:val="00BA4B6A"/>
    <w:rsid w:val="00BA4C2E"/>
    <w:rsid w:val="00BA53F0"/>
    <w:rsid w:val="00BA5B97"/>
    <w:rsid w:val="00BA6235"/>
    <w:rsid w:val="00BA633D"/>
    <w:rsid w:val="00BA64AB"/>
    <w:rsid w:val="00BA6B8D"/>
    <w:rsid w:val="00BA79F0"/>
    <w:rsid w:val="00BB049B"/>
    <w:rsid w:val="00BB06B5"/>
    <w:rsid w:val="00BB0DDF"/>
    <w:rsid w:val="00BB1F80"/>
    <w:rsid w:val="00BB2070"/>
    <w:rsid w:val="00BB2152"/>
    <w:rsid w:val="00BB2388"/>
    <w:rsid w:val="00BB25AA"/>
    <w:rsid w:val="00BB2C1A"/>
    <w:rsid w:val="00BB2CB4"/>
    <w:rsid w:val="00BB30B3"/>
    <w:rsid w:val="00BB458B"/>
    <w:rsid w:val="00BB480A"/>
    <w:rsid w:val="00BB501C"/>
    <w:rsid w:val="00BB653E"/>
    <w:rsid w:val="00BB6B82"/>
    <w:rsid w:val="00BB6CA8"/>
    <w:rsid w:val="00BB6CBA"/>
    <w:rsid w:val="00BB703D"/>
    <w:rsid w:val="00BC02D2"/>
    <w:rsid w:val="00BC0A8F"/>
    <w:rsid w:val="00BC12A6"/>
    <w:rsid w:val="00BC3DAE"/>
    <w:rsid w:val="00BC4531"/>
    <w:rsid w:val="00BC5074"/>
    <w:rsid w:val="00BC582B"/>
    <w:rsid w:val="00BC6442"/>
    <w:rsid w:val="00BC6619"/>
    <w:rsid w:val="00BC6869"/>
    <w:rsid w:val="00BC6D6D"/>
    <w:rsid w:val="00BC7B47"/>
    <w:rsid w:val="00BC7C1A"/>
    <w:rsid w:val="00BD0345"/>
    <w:rsid w:val="00BD0E93"/>
    <w:rsid w:val="00BD1250"/>
    <w:rsid w:val="00BD1816"/>
    <w:rsid w:val="00BD1CA7"/>
    <w:rsid w:val="00BD2C30"/>
    <w:rsid w:val="00BD2E50"/>
    <w:rsid w:val="00BD340E"/>
    <w:rsid w:val="00BD427A"/>
    <w:rsid w:val="00BD43C6"/>
    <w:rsid w:val="00BD583C"/>
    <w:rsid w:val="00BD5AA4"/>
    <w:rsid w:val="00BD607B"/>
    <w:rsid w:val="00BD65BB"/>
    <w:rsid w:val="00BD6F31"/>
    <w:rsid w:val="00BD745A"/>
    <w:rsid w:val="00BE0F91"/>
    <w:rsid w:val="00BE159E"/>
    <w:rsid w:val="00BE1A7B"/>
    <w:rsid w:val="00BE284B"/>
    <w:rsid w:val="00BE3383"/>
    <w:rsid w:val="00BE3726"/>
    <w:rsid w:val="00BE39DF"/>
    <w:rsid w:val="00BE3A9B"/>
    <w:rsid w:val="00BE576C"/>
    <w:rsid w:val="00BE5D5D"/>
    <w:rsid w:val="00BE6CD4"/>
    <w:rsid w:val="00BE76A3"/>
    <w:rsid w:val="00BE7E2C"/>
    <w:rsid w:val="00BE7E7B"/>
    <w:rsid w:val="00BF03F1"/>
    <w:rsid w:val="00BF0959"/>
    <w:rsid w:val="00BF0D6B"/>
    <w:rsid w:val="00BF0DA5"/>
    <w:rsid w:val="00BF10D8"/>
    <w:rsid w:val="00BF1F37"/>
    <w:rsid w:val="00BF1F5A"/>
    <w:rsid w:val="00BF1F7A"/>
    <w:rsid w:val="00BF20F8"/>
    <w:rsid w:val="00BF2651"/>
    <w:rsid w:val="00BF2CC9"/>
    <w:rsid w:val="00BF3063"/>
    <w:rsid w:val="00BF4707"/>
    <w:rsid w:val="00BF4E00"/>
    <w:rsid w:val="00BF4F4A"/>
    <w:rsid w:val="00BF6D3F"/>
    <w:rsid w:val="00BF6E7C"/>
    <w:rsid w:val="00BF72E4"/>
    <w:rsid w:val="00BF77D4"/>
    <w:rsid w:val="00BF7CA5"/>
    <w:rsid w:val="00C0094D"/>
    <w:rsid w:val="00C01245"/>
    <w:rsid w:val="00C01CAA"/>
    <w:rsid w:val="00C01FA3"/>
    <w:rsid w:val="00C02856"/>
    <w:rsid w:val="00C0285E"/>
    <w:rsid w:val="00C02C76"/>
    <w:rsid w:val="00C02DEE"/>
    <w:rsid w:val="00C03068"/>
    <w:rsid w:val="00C0322A"/>
    <w:rsid w:val="00C03ACF"/>
    <w:rsid w:val="00C03C00"/>
    <w:rsid w:val="00C0400C"/>
    <w:rsid w:val="00C04D68"/>
    <w:rsid w:val="00C05017"/>
    <w:rsid w:val="00C05602"/>
    <w:rsid w:val="00C05E9A"/>
    <w:rsid w:val="00C0609F"/>
    <w:rsid w:val="00C06273"/>
    <w:rsid w:val="00C069D5"/>
    <w:rsid w:val="00C07BF0"/>
    <w:rsid w:val="00C07D06"/>
    <w:rsid w:val="00C102A2"/>
    <w:rsid w:val="00C10B6B"/>
    <w:rsid w:val="00C10EE0"/>
    <w:rsid w:val="00C11BB2"/>
    <w:rsid w:val="00C1227C"/>
    <w:rsid w:val="00C12734"/>
    <w:rsid w:val="00C13508"/>
    <w:rsid w:val="00C13534"/>
    <w:rsid w:val="00C1482F"/>
    <w:rsid w:val="00C14931"/>
    <w:rsid w:val="00C14B85"/>
    <w:rsid w:val="00C166C4"/>
    <w:rsid w:val="00C16E82"/>
    <w:rsid w:val="00C173AF"/>
    <w:rsid w:val="00C17DF8"/>
    <w:rsid w:val="00C20613"/>
    <w:rsid w:val="00C20CAD"/>
    <w:rsid w:val="00C20E02"/>
    <w:rsid w:val="00C22142"/>
    <w:rsid w:val="00C22558"/>
    <w:rsid w:val="00C22BC3"/>
    <w:rsid w:val="00C22DA6"/>
    <w:rsid w:val="00C23773"/>
    <w:rsid w:val="00C240A3"/>
    <w:rsid w:val="00C24DBE"/>
    <w:rsid w:val="00C2533D"/>
    <w:rsid w:val="00C25C2B"/>
    <w:rsid w:val="00C263DF"/>
    <w:rsid w:val="00C267D2"/>
    <w:rsid w:val="00C26B07"/>
    <w:rsid w:val="00C271BA"/>
    <w:rsid w:val="00C271FF"/>
    <w:rsid w:val="00C27523"/>
    <w:rsid w:val="00C277D9"/>
    <w:rsid w:val="00C27C70"/>
    <w:rsid w:val="00C27EF5"/>
    <w:rsid w:val="00C30B2D"/>
    <w:rsid w:val="00C31066"/>
    <w:rsid w:val="00C31368"/>
    <w:rsid w:val="00C31472"/>
    <w:rsid w:val="00C31911"/>
    <w:rsid w:val="00C332AB"/>
    <w:rsid w:val="00C336CD"/>
    <w:rsid w:val="00C337B0"/>
    <w:rsid w:val="00C338E9"/>
    <w:rsid w:val="00C34188"/>
    <w:rsid w:val="00C34245"/>
    <w:rsid w:val="00C345AB"/>
    <w:rsid w:val="00C3501F"/>
    <w:rsid w:val="00C3565B"/>
    <w:rsid w:val="00C35834"/>
    <w:rsid w:val="00C35A6B"/>
    <w:rsid w:val="00C35FF0"/>
    <w:rsid w:val="00C361C3"/>
    <w:rsid w:val="00C368A4"/>
    <w:rsid w:val="00C371A8"/>
    <w:rsid w:val="00C372F5"/>
    <w:rsid w:val="00C37DD6"/>
    <w:rsid w:val="00C410D1"/>
    <w:rsid w:val="00C4135C"/>
    <w:rsid w:val="00C4148D"/>
    <w:rsid w:val="00C4163E"/>
    <w:rsid w:val="00C41B69"/>
    <w:rsid w:val="00C423BC"/>
    <w:rsid w:val="00C44511"/>
    <w:rsid w:val="00C446A0"/>
    <w:rsid w:val="00C4470C"/>
    <w:rsid w:val="00C45076"/>
    <w:rsid w:val="00C46689"/>
    <w:rsid w:val="00C46D64"/>
    <w:rsid w:val="00C473FF"/>
    <w:rsid w:val="00C47B5F"/>
    <w:rsid w:val="00C50F4E"/>
    <w:rsid w:val="00C51307"/>
    <w:rsid w:val="00C51551"/>
    <w:rsid w:val="00C5187D"/>
    <w:rsid w:val="00C51BF8"/>
    <w:rsid w:val="00C51D17"/>
    <w:rsid w:val="00C523B1"/>
    <w:rsid w:val="00C525A8"/>
    <w:rsid w:val="00C528BE"/>
    <w:rsid w:val="00C5359A"/>
    <w:rsid w:val="00C5393C"/>
    <w:rsid w:val="00C53D0E"/>
    <w:rsid w:val="00C53EFE"/>
    <w:rsid w:val="00C54679"/>
    <w:rsid w:val="00C548F6"/>
    <w:rsid w:val="00C54B6C"/>
    <w:rsid w:val="00C553B2"/>
    <w:rsid w:val="00C5567F"/>
    <w:rsid w:val="00C55749"/>
    <w:rsid w:val="00C566DD"/>
    <w:rsid w:val="00C56C5D"/>
    <w:rsid w:val="00C5722C"/>
    <w:rsid w:val="00C57DB1"/>
    <w:rsid w:val="00C607CB"/>
    <w:rsid w:val="00C60A37"/>
    <w:rsid w:val="00C612D8"/>
    <w:rsid w:val="00C619AF"/>
    <w:rsid w:val="00C61A0C"/>
    <w:rsid w:val="00C61B71"/>
    <w:rsid w:val="00C6244E"/>
    <w:rsid w:val="00C62B52"/>
    <w:rsid w:val="00C62B71"/>
    <w:rsid w:val="00C63319"/>
    <w:rsid w:val="00C6346C"/>
    <w:rsid w:val="00C643F7"/>
    <w:rsid w:val="00C64830"/>
    <w:rsid w:val="00C65B66"/>
    <w:rsid w:val="00C66B8F"/>
    <w:rsid w:val="00C66CE2"/>
    <w:rsid w:val="00C66E0E"/>
    <w:rsid w:val="00C672FD"/>
    <w:rsid w:val="00C674E7"/>
    <w:rsid w:val="00C6777E"/>
    <w:rsid w:val="00C6781F"/>
    <w:rsid w:val="00C67B2B"/>
    <w:rsid w:val="00C67F0A"/>
    <w:rsid w:val="00C70D9F"/>
    <w:rsid w:val="00C716C4"/>
    <w:rsid w:val="00C717D5"/>
    <w:rsid w:val="00C7183E"/>
    <w:rsid w:val="00C71C36"/>
    <w:rsid w:val="00C72BFC"/>
    <w:rsid w:val="00C73028"/>
    <w:rsid w:val="00C73525"/>
    <w:rsid w:val="00C7362B"/>
    <w:rsid w:val="00C73AE7"/>
    <w:rsid w:val="00C74CE2"/>
    <w:rsid w:val="00C74F12"/>
    <w:rsid w:val="00C758D7"/>
    <w:rsid w:val="00C7594B"/>
    <w:rsid w:val="00C762BB"/>
    <w:rsid w:val="00C762CC"/>
    <w:rsid w:val="00C76EDC"/>
    <w:rsid w:val="00C76FC9"/>
    <w:rsid w:val="00C77509"/>
    <w:rsid w:val="00C7772C"/>
    <w:rsid w:val="00C77844"/>
    <w:rsid w:val="00C80B27"/>
    <w:rsid w:val="00C80BB3"/>
    <w:rsid w:val="00C80BED"/>
    <w:rsid w:val="00C81194"/>
    <w:rsid w:val="00C8166F"/>
    <w:rsid w:val="00C81DE2"/>
    <w:rsid w:val="00C82158"/>
    <w:rsid w:val="00C8286F"/>
    <w:rsid w:val="00C830BC"/>
    <w:rsid w:val="00C83705"/>
    <w:rsid w:val="00C83956"/>
    <w:rsid w:val="00C83F1C"/>
    <w:rsid w:val="00C84B43"/>
    <w:rsid w:val="00C84B51"/>
    <w:rsid w:val="00C84D73"/>
    <w:rsid w:val="00C8538B"/>
    <w:rsid w:val="00C853B2"/>
    <w:rsid w:val="00C85855"/>
    <w:rsid w:val="00C85C31"/>
    <w:rsid w:val="00C862CE"/>
    <w:rsid w:val="00C8693D"/>
    <w:rsid w:val="00C8780F"/>
    <w:rsid w:val="00C91CE2"/>
    <w:rsid w:val="00C9226E"/>
    <w:rsid w:val="00C927BD"/>
    <w:rsid w:val="00C92900"/>
    <w:rsid w:val="00C92D9D"/>
    <w:rsid w:val="00C92E50"/>
    <w:rsid w:val="00C92EF2"/>
    <w:rsid w:val="00C9338E"/>
    <w:rsid w:val="00C937E2"/>
    <w:rsid w:val="00C9396C"/>
    <w:rsid w:val="00C93A40"/>
    <w:rsid w:val="00C94638"/>
    <w:rsid w:val="00C946A0"/>
    <w:rsid w:val="00C954FB"/>
    <w:rsid w:val="00C95C97"/>
    <w:rsid w:val="00C960A2"/>
    <w:rsid w:val="00C96138"/>
    <w:rsid w:val="00C96661"/>
    <w:rsid w:val="00C96DD7"/>
    <w:rsid w:val="00C9712D"/>
    <w:rsid w:val="00CA1F45"/>
    <w:rsid w:val="00CA1F9E"/>
    <w:rsid w:val="00CA1FE3"/>
    <w:rsid w:val="00CA20B0"/>
    <w:rsid w:val="00CA2578"/>
    <w:rsid w:val="00CA3882"/>
    <w:rsid w:val="00CA3FAA"/>
    <w:rsid w:val="00CA415E"/>
    <w:rsid w:val="00CA4DB4"/>
    <w:rsid w:val="00CA5671"/>
    <w:rsid w:val="00CA5815"/>
    <w:rsid w:val="00CA6D8D"/>
    <w:rsid w:val="00CA6E11"/>
    <w:rsid w:val="00CA6E8F"/>
    <w:rsid w:val="00CA71FF"/>
    <w:rsid w:val="00CA750E"/>
    <w:rsid w:val="00CA7DBB"/>
    <w:rsid w:val="00CA7EAB"/>
    <w:rsid w:val="00CB0259"/>
    <w:rsid w:val="00CB050F"/>
    <w:rsid w:val="00CB0F39"/>
    <w:rsid w:val="00CB1A6E"/>
    <w:rsid w:val="00CB1AF9"/>
    <w:rsid w:val="00CB276F"/>
    <w:rsid w:val="00CB2C02"/>
    <w:rsid w:val="00CB37B5"/>
    <w:rsid w:val="00CB39BF"/>
    <w:rsid w:val="00CB40E8"/>
    <w:rsid w:val="00CB42D4"/>
    <w:rsid w:val="00CB473C"/>
    <w:rsid w:val="00CB52AC"/>
    <w:rsid w:val="00CB5511"/>
    <w:rsid w:val="00CB60C8"/>
    <w:rsid w:val="00CB6BBF"/>
    <w:rsid w:val="00CB6F63"/>
    <w:rsid w:val="00CC0889"/>
    <w:rsid w:val="00CC0A07"/>
    <w:rsid w:val="00CC0AEA"/>
    <w:rsid w:val="00CC1370"/>
    <w:rsid w:val="00CC168A"/>
    <w:rsid w:val="00CC2224"/>
    <w:rsid w:val="00CC2E04"/>
    <w:rsid w:val="00CC33F9"/>
    <w:rsid w:val="00CC43B4"/>
    <w:rsid w:val="00CC4B4D"/>
    <w:rsid w:val="00CC4CD9"/>
    <w:rsid w:val="00CC54D6"/>
    <w:rsid w:val="00CC56D1"/>
    <w:rsid w:val="00CC5D68"/>
    <w:rsid w:val="00CC6F96"/>
    <w:rsid w:val="00CC71D1"/>
    <w:rsid w:val="00CC7216"/>
    <w:rsid w:val="00CD037D"/>
    <w:rsid w:val="00CD0B49"/>
    <w:rsid w:val="00CD0DE1"/>
    <w:rsid w:val="00CD170D"/>
    <w:rsid w:val="00CD1D2D"/>
    <w:rsid w:val="00CD25E2"/>
    <w:rsid w:val="00CD267A"/>
    <w:rsid w:val="00CD3367"/>
    <w:rsid w:val="00CD355E"/>
    <w:rsid w:val="00CD4EC9"/>
    <w:rsid w:val="00CD502E"/>
    <w:rsid w:val="00CD50E7"/>
    <w:rsid w:val="00CD58C9"/>
    <w:rsid w:val="00CD5952"/>
    <w:rsid w:val="00CD7896"/>
    <w:rsid w:val="00CD7ADB"/>
    <w:rsid w:val="00CD7BFA"/>
    <w:rsid w:val="00CE0BA8"/>
    <w:rsid w:val="00CE0DB1"/>
    <w:rsid w:val="00CE1049"/>
    <w:rsid w:val="00CE104D"/>
    <w:rsid w:val="00CE11DF"/>
    <w:rsid w:val="00CE176B"/>
    <w:rsid w:val="00CE1D7B"/>
    <w:rsid w:val="00CE1FC4"/>
    <w:rsid w:val="00CE24D9"/>
    <w:rsid w:val="00CE2DCD"/>
    <w:rsid w:val="00CE2F0F"/>
    <w:rsid w:val="00CE3258"/>
    <w:rsid w:val="00CE387D"/>
    <w:rsid w:val="00CE4EA0"/>
    <w:rsid w:val="00CE5768"/>
    <w:rsid w:val="00CE5FDD"/>
    <w:rsid w:val="00CE69DE"/>
    <w:rsid w:val="00CE7BF9"/>
    <w:rsid w:val="00CF0765"/>
    <w:rsid w:val="00CF0B07"/>
    <w:rsid w:val="00CF0D9C"/>
    <w:rsid w:val="00CF112A"/>
    <w:rsid w:val="00CF1A59"/>
    <w:rsid w:val="00CF22E5"/>
    <w:rsid w:val="00CF2B7B"/>
    <w:rsid w:val="00CF365C"/>
    <w:rsid w:val="00CF403C"/>
    <w:rsid w:val="00CF52D6"/>
    <w:rsid w:val="00CF5DCB"/>
    <w:rsid w:val="00CF643A"/>
    <w:rsid w:val="00CF6B4C"/>
    <w:rsid w:val="00CF6E55"/>
    <w:rsid w:val="00CF6F0F"/>
    <w:rsid w:val="00CF7019"/>
    <w:rsid w:val="00CF78F0"/>
    <w:rsid w:val="00CF793F"/>
    <w:rsid w:val="00CF7C1D"/>
    <w:rsid w:val="00CF7C3E"/>
    <w:rsid w:val="00D00542"/>
    <w:rsid w:val="00D00A16"/>
    <w:rsid w:val="00D00E53"/>
    <w:rsid w:val="00D01214"/>
    <w:rsid w:val="00D013B3"/>
    <w:rsid w:val="00D01438"/>
    <w:rsid w:val="00D014C8"/>
    <w:rsid w:val="00D0192F"/>
    <w:rsid w:val="00D01A31"/>
    <w:rsid w:val="00D023B7"/>
    <w:rsid w:val="00D0268C"/>
    <w:rsid w:val="00D02AE1"/>
    <w:rsid w:val="00D02C08"/>
    <w:rsid w:val="00D032AA"/>
    <w:rsid w:val="00D041BA"/>
    <w:rsid w:val="00D045BC"/>
    <w:rsid w:val="00D0492C"/>
    <w:rsid w:val="00D058E3"/>
    <w:rsid w:val="00D05A7F"/>
    <w:rsid w:val="00D078C4"/>
    <w:rsid w:val="00D07943"/>
    <w:rsid w:val="00D07A40"/>
    <w:rsid w:val="00D108F0"/>
    <w:rsid w:val="00D10C46"/>
    <w:rsid w:val="00D10F15"/>
    <w:rsid w:val="00D120DF"/>
    <w:rsid w:val="00D12B84"/>
    <w:rsid w:val="00D12C0B"/>
    <w:rsid w:val="00D14022"/>
    <w:rsid w:val="00D15B70"/>
    <w:rsid w:val="00D16556"/>
    <w:rsid w:val="00D1675B"/>
    <w:rsid w:val="00D1682A"/>
    <w:rsid w:val="00D201FC"/>
    <w:rsid w:val="00D20F16"/>
    <w:rsid w:val="00D21159"/>
    <w:rsid w:val="00D224C8"/>
    <w:rsid w:val="00D22B34"/>
    <w:rsid w:val="00D22FE8"/>
    <w:rsid w:val="00D2327C"/>
    <w:rsid w:val="00D2369A"/>
    <w:rsid w:val="00D23F6C"/>
    <w:rsid w:val="00D2406F"/>
    <w:rsid w:val="00D24366"/>
    <w:rsid w:val="00D24451"/>
    <w:rsid w:val="00D245DD"/>
    <w:rsid w:val="00D249D4"/>
    <w:rsid w:val="00D24A3F"/>
    <w:rsid w:val="00D24C90"/>
    <w:rsid w:val="00D25714"/>
    <w:rsid w:val="00D268EC"/>
    <w:rsid w:val="00D269E9"/>
    <w:rsid w:val="00D26A58"/>
    <w:rsid w:val="00D27016"/>
    <w:rsid w:val="00D27186"/>
    <w:rsid w:val="00D2743A"/>
    <w:rsid w:val="00D316EA"/>
    <w:rsid w:val="00D31801"/>
    <w:rsid w:val="00D31E1F"/>
    <w:rsid w:val="00D31FFE"/>
    <w:rsid w:val="00D326AA"/>
    <w:rsid w:val="00D334BD"/>
    <w:rsid w:val="00D337DE"/>
    <w:rsid w:val="00D33D70"/>
    <w:rsid w:val="00D341B0"/>
    <w:rsid w:val="00D345FB"/>
    <w:rsid w:val="00D35BAB"/>
    <w:rsid w:val="00D35E38"/>
    <w:rsid w:val="00D3629C"/>
    <w:rsid w:val="00D36332"/>
    <w:rsid w:val="00D401C3"/>
    <w:rsid w:val="00D405B6"/>
    <w:rsid w:val="00D40829"/>
    <w:rsid w:val="00D41140"/>
    <w:rsid w:val="00D42564"/>
    <w:rsid w:val="00D42E8D"/>
    <w:rsid w:val="00D438AC"/>
    <w:rsid w:val="00D457C3"/>
    <w:rsid w:val="00D467C8"/>
    <w:rsid w:val="00D46830"/>
    <w:rsid w:val="00D47B97"/>
    <w:rsid w:val="00D50BFD"/>
    <w:rsid w:val="00D50CF3"/>
    <w:rsid w:val="00D52205"/>
    <w:rsid w:val="00D5223B"/>
    <w:rsid w:val="00D52B63"/>
    <w:rsid w:val="00D5303B"/>
    <w:rsid w:val="00D530E3"/>
    <w:rsid w:val="00D530F1"/>
    <w:rsid w:val="00D5366F"/>
    <w:rsid w:val="00D53FA5"/>
    <w:rsid w:val="00D544F6"/>
    <w:rsid w:val="00D5525C"/>
    <w:rsid w:val="00D55C4C"/>
    <w:rsid w:val="00D56099"/>
    <w:rsid w:val="00D5665F"/>
    <w:rsid w:val="00D56A6D"/>
    <w:rsid w:val="00D56AAC"/>
    <w:rsid w:val="00D577DB"/>
    <w:rsid w:val="00D5792A"/>
    <w:rsid w:val="00D6034F"/>
    <w:rsid w:val="00D6054A"/>
    <w:rsid w:val="00D60615"/>
    <w:rsid w:val="00D60D7C"/>
    <w:rsid w:val="00D62D8F"/>
    <w:rsid w:val="00D63596"/>
    <w:rsid w:val="00D650EA"/>
    <w:rsid w:val="00D65517"/>
    <w:rsid w:val="00D6612B"/>
    <w:rsid w:val="00D661EA"/>
    <w:rsid w:val="00D673AD"/>
    <w:rsid w:val="00D67CAE"/>
    <w:rsid w:val="00D67EC4"/>
    <w:rsid w:val="00D71FBC"/>
    <w:rsid w:val="00D727B7"/>
    <w:rsid w:val="00D73921"/>
    <w:rsid w:val="00D739D6"/>
    <w:rsid w:val="00D73A9E"/>
    <w:rsid w:val="00D74EBF"/>
    <w:rsid w:val="00D7563D"/>
    <w:rsid w:val="00D75644"/>
    <w:rsid w:val="00D75AF5"/>
    <w:rsid w:val="00D75C5F"/>
    <w:rsid w:val="00D76DEC"/>
    <w:rsid w:val="00D776F0"/>
    <w:rsid w:val="00D77F37"/>
    <w:rsid w:val="00D81394"/>
    <w:rsid w:val="00D81A0A"/>
    <w:rsid w:val="00D81B31"/>
    <w:rsid w:val="00D8238A"/>
    <w:rsid w:val="00D8260B"/>
    <w:rsid w:val="00D82A89"/>
    <w:rsid w:val="00D83741"/>
    <w:rsid w:val="00D8383B"/>
    <w:rsid w:val="00D83D0A"/>
    <w:rsid w:val="00D84182"/>
    <w:rsid w:val="00D847A9"/>
    <w:rsid w:val="00D84BD0"/>
    <w:rsid w:val="00D8542C"/>
    <w:rsid w:val="00D85A2B"/>
    <w:rsid w:val="00D8715C"/>
    <w:rsid w:val="00D87270"/>
    <w:rsid w:val="00D904CB"/>
    <w:rsid w:val="00D904CF"/>
    <w:rsid w:val="00D918F5"/>
    <w:rsid w:val="00D91EDD"/>
    <w:rsid w:val="00D92545"/>
    <w:rsid w:val="00D92856"/>
    <w:rsid w:val="00D92A7C"/>
    <w:rsid w:val="00D92DCC"/>
    <w:rsid w:val="00D93658"/>
    <w:rsid w:val="00D94676"/>
    <w:rsid w:val="00D946DB"/>
    <w:rsid w:val="00D94A6F"/>
    <w:rsid w:val="00D94B8C"/>
    <w:rsid w:val="00D94CE5"/>
    <w:rsid w:val="00D94EF7"/>
    <w:rsid w:val="00D9520D"/>
    <w:rsid w:val="00D953AA"/>
    <w:rsid w:val="00D959CC"/>
    <w:rsid w:val="00D9633B"/>
    <w:rsid w:val="00D96382"/>
    <w:rsid w:val="00D96F66"/>
    <w:rsid w:val="00D9739B"/>
    <w:rsid w:val="00D974E8"/>
    <w:rsid w:val="00DA05E2"/>
    <w:rsid w:val="00DA0CA4"/>
    <w:rsid w:val="00DA0E52"/>
    <w:rsid w:val="00DA0EE5"/>
    <w:rsid w:val="00DA105B"/>
    <w:rsid w:val="00DA1DD1"/>
    <w:rsid w:val="00DA1FAE"/>
    <w:rsid w:val="00DA21FC"/>
    <w:rsid w:val="00DA26D7"/>
    <w:rsid w:val="00DA2ED5"/>
    <w:rsid w:val="00DA3123"/>
    <w:rsid w:val="00DA3746"/>
    <w:rsid w:val="00DA3BA1"/>
    <w:rsid w:val="00DA3D0F"/>
    <w:rsid w:val="00DA4683"/>
    <w:rsid w:val="00DA54EC"/>
    <w:rsid w:val="00DA63A7"/>
    <w:rsid w:val="00DA64F5"/>
    <w:rsid w:val="00DA67AB"/>
    <w:rsid w:val="00DA6F09"/>
    <w:rsid w:val="00DA6F17"/>
    <w:rsid w:val="00DA6F3D"/>
    <w:rsid w:val="00DA6F48"/>
    <w:rsid w:val="00DA71B8"/>
    <w:rsid w:val="00DA7FC9"/>
    <w:rsid w:val="00DB02D4"/>
    <w:rsid w:val="00DB06D6"/>
    <w:rsid w:val="00DB0A2C"/>
    <w:rsid w:val="00DB0ADE"/>
    <w:rsid w:val="00DB0D95"/>
    <w:rsid w:val="00DB1D4E"/>
    <w:rsid w:val="00DB236F"/>
    <w:rsid w:val="00DB2933"/>
    <w:rsid w:val="00DB39EC"/>
    <w:rsid w:val="00DB3EBD"/>
    <w:rsid w:val="00DB4446"/>
    <w:rsid w:val="00DB4CE4"/>
    <w:rsid w:val="00DB5812"/>
    <w:rsid w:val="00DB5ACB"/>
    <w:rsid w:val="00DB5CBF"/>
    <w:rsid w:val="00DB61ED"/>
    <w:rsid w:val="00DB6658"/>
    <w:rsid w:val="00DB7DD7"/>
    <w:rsid w:val="00DB7FA6"/>
    <w:rsid w:val="00DC1027"/>
    <w:rsid w:val="00DC1469"/>
    <w:rsid w:val="00DC1550"/>
    <w:rsid w:val="00DC1644"/>
    <w:rsid w:val="00DC17F5"/>
    <w:rsid w:val="00DC1A4B"/>
    <w:rsid w:val="00DC1C66"/>
    <w:rsid w:val="00DC22BB"/>
    <w:rsid w:val="00DC252D"/>
    <w:rsid w:val="00DC25DE"/>
    <w:rsid w:val="00DC2CF6"/>
    <w:rsid w:val="00DC30E5"/>
    <w:rsid w:val="00DC312C"/>
    <w:rsid w:val="00DC3D02"/>
    <w:rsid w:val="00DC4911"/>
    <w:rsid w:val="00DC4CD8"/>
    <w:rsid w:val="00DC4E27"/>
    <w:rsid w:val="00DC59A0"/>
    <w:rsid w:val="00DC608E"/>
    <w:rsid w:val="00DC6174"/>
    <w:rsid w:val="00DC7B89"/>
    <w:rsid w:val="00DC7E0B"/>
    <w:rsid w:val="00DD053B"/>
    <w:rsid w:val="00DD2432"/>
    <w:rsid w:val="00DD2DE1"/>
    <w:rsid w:val="00DD33CB"/>
    <w:rsid w:val="00DD3909"/>
    <w:rsid w:val="00DD39A2"/>
    <w:rsid w:val="00DD3E5C"/>
    <w:rsid w:val="00DD3FB6"/>
    <w:rsid w:val="00DD41AD"/>
    <w:rsid w:val="00DD509A"/>
    <w:rsid w:val="00DD5220"/>
    <w:rsid w:val="00DD682C"/>
    <w:rsid w:val="00DD6A59"/>
    <w:rsid w:val="00DD70C2"/>
    <w:rsid w:val="00DD7FC4"/>
    <w:rsid w:val="00DE049F"/>
    <w:rsid w:val="00DE08BD"/>
    <w:rsid w:val="00DE0982"/>
    <w:rsid w:val="00DE099D"/>
    <w:rsid w:val="00DE0E49"/>
    <w:rsid w:val="00DE1FEE"/>
    <w:rsid w:val="00DE20FF"/>
    <w:rsid w:val="00DE233C"/>
    <w:rsid w:val="00DE39E4"/>
    <w:rsid w:val="00DE3C81"/>
    <w:rsid w:val="00DE471D"/>
    <w:rsid w:val="00DE4D74"/>
    <w:rsid w:val="00DE4DF5"/>
    <w:rsid w:val="00DE521A"/>
    <w:rsid w:val="00DE5A00"/>
    <w:rsid w:val="00DE5AEF"/>
    <w:rsid w:val="00DE620A"/>
    <w:rsid w:val="00DE7160"/>
    <w:rsid w:val="00DE7F53"/>
    <w:rsid w:val="00DF01CA"/>
    <w:rsid w:val="00DF0462"/>
    <w:rsid w:val="00DF0755"/>
    <w:rsid w:val="00DF0FFD"/>
    <w:rsid w:val="00DF16BF"/>
    <w:rsid w:val="00DF1A2C"/>
    <w:rsid w:val="00DF210E"/>
    <w:rsid w:val="00DF2817"/>
    <w:rsid w:val="00DF2B50"/>
    <w:rsid w:val="00DF42E8"/>
    <w:rsid w:val="00DF521A"/>
    <w:rsid w:val="00DF55A2"/>
    <w:rsid w:val="00DF5831"/>
    <w:rsid w:val="00DF6D55"/>
    <w:rsid w:val="00DF76BB"/>
    <w:rsid w:val="00DF7CA1"/>
    <w:rsid w:val="00E00AD3"/>
    <w:rsid w:val="00E012AB"/>
    <w:rsid w:val="00E0135A"/>
    <w:rsid w:val="00E018FE"/>
    <w:rsid w:val="00E01FC4"/>
    <w:rsid w:val="00E036F7"/>
    <w:rsid w:val="00E03782"/>
    <w:rsid w:val="00E03B95"/>
    <w:rsid w:val="00E03E36"/>
    <w:rsid w:val="00E04776"/>
    <w:rsid w:val="00E04BD0"/>
    <w:rsid w:val="00E05273"/>
    <w:rsid w:val="00E05B1E"/>
    <w:rsid w:val="00E06280"/>
    <w:rsid w:val="00E072FE"/>
    <w:rsid w:val="00E074BD"/>
    <w:rsid w:val="00E07A6C"/>
    <w:rsid w:val="00E07EA1"/>
    <w:rsid w:val="00E07F7F"/>
    <w:rsid w:val="00E10E3E"/>
    <w:rsid w:val="00E1124D"/>
    <w:rsid w:val="00E11D2A"/>
    <w:rsid w:val="00E12040"/>
    <w:rsid w:val="00E125B2"/>
    <w:rsid w:val="00E126E6"/>
    <w:rsid w:val="00E12E5A"/>
    <w:rsid w:val="00E1314B"/>
    <w:rsid w:val="00E1395E"/>
    <w:rsid w:val="00E163AB"/>
    <w:rsid w:val="00E17B91"/>
    <w:rsid w:val="00E20213"/>
    <w:rsid w:val="00E20A87"/>
    <w:rsid w:val="00E21FCD"/>
    <w:rsid w:val="00E24222"/>
    <w:rsid w:val="00E2681E"/>
    <w:rsid w:val="00E276A8"/>
    <w:rsid w:val="00E276AD"/>
    <w:rsid w:val="00E27970"/>
    <w:rsid w:val="00E311CE"/>
    <w:rsid w:val="00E31B0B"/>
    <w:rsid w:val="00E32200"/>
    <w:rsid w:val="00E3274A"/>
    <w:rsid w:val="00E328CA"/>
    <w:rsid w:val="00E3298E"/>
    <w:rsid w:val="00E32E87"/>
    <w:rsid w:val="00E34497"/>
    <w:rsid w:val="00E34553"/>
    <w:rsid w:val="00E34BCE"/>
    <w:rsid w:val="00E34CD8"/>
    <w:rsid w:val="00E35AC5"/>
    <w:rsid w:val="00E36731"/>
    <w:rsid w:val="00E36765"/>
    <w:rsid w:val="00E36A14"/>
    <w:rsid w:val="00E36F06"/>
    <w:rsid w:val="00E3741B"/>
    <w:rsid w:val="00E37472"/>
    <w:rsid w:val="00E378D3"/>
    <w:rsid w:val="00E37C4A"/>
    <w:rsid w:val="00E37DC9"/>
    <w:rsid w:val="00E4048A"/>
    <w:rsid w:val="00E409C8"/>
    <w:rsid w:val="00E40F10"/>
    <w:rsid w:val="00E413AF"/>
    <w:rsid w:val="00E41D3F"/>
    <w:rsid w:val="00E422B6"/>
    <w:rsid w:val="00E4235F"/>
    <w:rsid w:val="00E42A3A"/>
    <w:rsid w:val="00E4323E"/>
    <w:rsid w:val="00E44392"/>
    <w:rsid w:val="00E446BE"/>
    <w:rsid w:val="00E44914"/>
    <w:rsid w:val="00E45AA9"/>
    <w:rsid w:val="00E4620B"/>
    <w:rsid w:val="00E4647A"/>
    <w:rsid w:val="00E46B4A"/>
    <w:rsid w:val="00E471C3"/>
    <w:rsid w:val="00E47968"/>
    <w:rsid w:val="00E47C58"/>
    <w:rsid w:val="00E5011C"/>
    <w:rsid w:val="00E50379"/>
    <w:rsid w:val="00E50923"/>
    <w:rsid w:val="00E51199"/>
    <w:rsid w:val="00E51555"/>
    <w:rsid w:val="00E51638"/>
    <w:rsid w:val="00E51F14"/>
    <w:rsid w:val="00E51FFF"/>
    <w:rsid w:val="00E5315F"/>
    <w:rsid w:val="00E53817"/>
    <w:rsid w:val="00E5401E"/>
    <w:rsid w:val="00E54291"/>
    <w:rsid w:val="00E544EC"/>
    <w:rsid w:val="00E549B0"/>
    <w:rsid w:val="00E551D2"/>
    <w:rsid w:val="00E5547C"/>
    <w:rsid w:val="00E55DAA"/>
    <w:rsid w:val="00E561CB"/>
    <w:rsid w:val="00E561DD"/>
    <w:rsid w:val="00E56255"/>
    <w:rsid w:val="00E562E7"/>
    <w:rsid w:val="00E56861"/>
    <w:rsid w:val="00E56C6D"/>
    <w:rsid w:val="00E56DBF"/>
    <w:rsid w:val="00E575CF"/>
    <w:rsid w:val="00E57609"/>
    <w:rsid w:val="00E57D0C"/>
    <w:rsid w:val="00E6028F"/>
    <w:rsid w:val="00E61393"/>
    <w:rsid w:val="00E614B8"/>
    <w:rsid w:val="00E614C4"/>
    <w:rsid w:val="00E621A6"/>
    <w:rsid w:val="00E62443"/>
    <w:rsid w:val="00E6297F"/>
    <w:rsid w:val="00E6306E"/>
    <w:rsid w:val="00E63B5E"/>
    <w:rsid w:val="00E63DD1"/>
    <w:rsid w:val="00E65698"/>
    <w:rsid w:val="00E65A9A"/>
    <w:rsid w:val="00E65D2C"/>
    <w:rsid w:val="00E66D00"/>
    <w:rsid w:val="00E6710C"/>
    <w:rsid w:val="00E675AF"/>
    <w:rsid w:val="00E67A32"/>
    <w:rsid w:val="00E707C9"/>
    <w:rsid w:val="00E70D10"/>
    <w:rsid w:val="00E711F1"/>
    <w:rsid w:val="00E7144B"/>
    <w:rsid w:val="00E71A40"/>
    <w:rsid w:val="00E722B7"/>
    <w:rsid w:val="00E724A7"/>
    <w:rsid w:val="00E72741"/>
    <w:rsid w:val="00E72E1D"/>
    <w:rsid w:val="00E75150"/>
    <w:rsid w:val="00E752B6"/>
    <w:rsid w:val="00E76197"/>
    <w:rsid w:val="00E80E83"/>
    <w:rsid w:val="00E82A69"/>
    <w:rsid w:val="00E82AD7"/>
    <w:rsid w:val="00E83E51"/>
    <w:rsid w:val="00E84284"/>
    <w:rsid w:val="00E84C90"/>
    <w:rsid w:val="00E8587F"/>
    <w:rsid w:val="00E86BA9"/>
    <w:rsid w:val="00E87210"/>
    <w:rsid w:val="00E87441"/>
    <w:rsid w:val="00E87E2B"/>
    <w:rsid w:val="00E87E91"/>
    <w:rsid w:val="00E90018"/>
    <w:rsid w:val="00E904ED"/>
    <w:rsid w:val="00E9070C"/>
    <w:rsid w:val="00E9090F"/>
    <w:rsid w:val="00E90B2E"/>
    <w:rsid w:val="00E91B1F"/>
    <w:rsid w:val="00E91D01"/>
    <w:rsid w:val="00E929B3"/>
    <w:rsid w:val="00E92E8D"/>
    <w:rsid w:val="00E93927"/>
    <w:rsid w:val="00E93974"/>
    <w:rsid w:val="00E94A09"/>
    <w:rsid w:val="00E94ACB"/>
    <w:rsid w:val="00E96581"/>
    <w:rsid w:val="00E96590"/>
    <w:rsid w:val="00EA019A"/>
    <w:rsid w:val="00EA0E88"/>
    <w:rsid w:val="00EA1153"/>
    <w:rsid w:val="00EA1719"/>
    <w:rsid w:val="00EA2233"/>
    <w:rsid w:val="00EA224E"/>
    <w:rsid w:val="00EA233B"/>
    <w:rsid w:val="00EA26C6"/>
    <w:rsid w:val="00EA273F"/>
    <w:rsid w:val="00EA28C6"/>
    <w:rsid w:val="00EA2E8F"/>
    <w:rsid w:val="00EA2FCB"/>
    <w:rsid w:val="00EA3D9F"/>
    <w:rsid w:val="00EA413D"/>
    <w:rsid w:val="00EA426F"/>
    <w:rsid w:val="00EA4AD6"/>
    <w:rsid w:val="00EA4B14"/>
    <w:rsid w:val="00EA4EBE"/>
    <w:rsid w:val="00EA5148"/>
    <w:rsid w:val="00EA63A2"/>
    <w:rsid w:val="00EA63AC"/>
    <w:rsid w:val="00EA76A1"/>
    <w:rsid w:val="00EA7845"/>
    <w:rsid w:val="00EA7D45"/>
    <w:rsid w:val="00EB0BB8"/>
    <w:rsid w:val="00EB0CF9"/>
    <w:rsid w:val="00EB0FC1"/>
    <w:rsid w:val="00EB12B1"/>
    <w:rsid w:val="00EB1DD9"/>
    <w:rsid w:val="00EB203E"/>
    <w:rsid w:val="00EB2430"/>
    <w:rsid w:val="00EB273E"/>
    <w:rsid w:val="00EB2992"/>
    <w:rsid w:val="00EB3006"/>
    <w:rsid w:val="00EB3124"/>
    <w:rsid w:val="00EB32C3"/>
    <w:rsid w:val="00EB32EE"/>
    <w:rsid w:val="00EB35E0"/>
    <w:rsid w:val="00EB3B5D"/>
    <w:rsid w:val="00EB3CBC"/>
    <w:rsid w:val="00EB4B5B"/>
    <w:rsid w:val="00EB4E5D"/>
    <w:rsid w:val="00EB5595"/>
    <w:rsid w:val="00EB5DAC"/>
    <w:rsid w:val="00EB660A"/>
    <w:rsid w:val="00EB678B"/>
    <w:rsid w:val="00EB6B95"/>
    <w:rsid w:val="00EB7AA3"/>
    <w:rsid w:val="00EB7C4B"/>
    <w:rsid w:val="00EB7E6E"/>
    <w:rsid w:val="00EC055C"/>
    <w:rsid w:val="00EC0631"/>
    <w:rsid w:val="00EC0C87"/>
    <w:rsid w:val="00EC138E"/>
    <w:rsid w:val="00EC1E7D"/>
    <w:rsid w:val="00EC209E"/>
    <w:rsid w:val="00EC2189"/>
    <w:rsid w:val="00EC3217"/>
    <w:rsid w:val="00EC3CC5"/>
    <w:rsid w:val="00EC4452"/>
    <w:rsid w:val="00EC474D"/>
    <w:rsid w:val="00EC484D"/>
    <w:rsid w:val="00EC4DE8"/>
    <w:rsid w:val="00EC5200"/>
    <w:rsid w:val="00EC57FC"/>
    <w:rsid w:val="00EC5ED8"/>
    <w:rsid w:val="00EC5EEE"/>
    <w:rsid w:val="00EC657F"/>
    <w:rsid w:val="00ED1E28"/>
    <w:rsid w:val="00ED277A"/>
    <w:rsid w:val="00ED2C00"/>
    <w:rsid w:val="00ED4383"/>
    <w:rsid w:val="00ED47D2"/>
    <w:rsid w:val="00ED4910"/>
    <w:rsid w:val="00ED58FA"/>
    <w:rsid w:val="00ED596E"/>
    <w:rsid w:val="00ED5FE7"/>
    <w:rsid w:val="00ED6590"/>
    <w:rsid w:val="00ED7D00"/>
    <w:rsid w:val="00ED7F18"/>
    <w:rsid w:val="00EE19D1"/>
    <w:rsid w:val="00EE1C0C"/>
    <w:rsid w:val="00EE2099"/>
    <w:rsid w:val="00EE25B8"/>
    <w:rsid w:val="00EE27DE"/>
    <w:rsid w:val="00EE306C"/>
    <w:rsid w:val="00EE3388"/>
    <w:rsid w:val="00EE3409"/>
    <w:rsid w:val="00EE3769"/>
    <w:rsid w:val="00EE4584"/>
    <w:rsid w:val="00EE4AB6"/>
    <w:rsid w:val="00EE59A1"/>
    <w:rsid w:val="00EE5AF9"/>
    <w:rsid w:val="00EE5FCA"/>
    <w:rsid w:val="00EE673C"/>
    <w:rsid w:val="00EE752A"/>
    <w:rsid w:val="00EF043D"/>
    <w:rsid w:val="00EF06A1"/>
    <w:rsid w:val="00EF1066"/>
    <w:rsid w:val="00EF1273"/>
    <w:rsid w:val="00EF1645"/>
    <w:rsid w:val="00EF21C1"/>
    <w:rsid w:val="00EF2A03"/>
    <w:rsid w:val="00EF35F6"/>
    <w:rsid w:val="00EF3B56"/>
    <w:rsid w:val="00EF405A"/>
    <w:rsid w:val="00EF4A78"/>
    <w:rsid w:val="00EF4FB4"/>
    <w:rsid w:val="00EF582E"/>
    <w:rsid w:val="00EF5D49"/>
    <w:rsid w:val="00EF794C"/>
    <w:rsid w:val="00EF7B17"/>
    <w:rsid w:val="00F007C1"/>
    <w:rsid w:val="00F0080E"/>
    <w:rsid w:val="00F0089D"/>
    <w:rsid w:val="00F008CB"/>
    <w:rsid w:val="00F00C1C"/>
    <w:rsid w:val="00F023B6"/>
    <w:rsid w:val="00F027D7"/>
    <w:rsid w:val="00F0286A"/>
    <w:rsid w:val="00F02D85"/>
    <w:rsid w:val="00F0306E"/>
    <w:rsid w:val="00F03432"/>
    <w:rsid w:val="00F048C2"/>
    <w:rsid w:val="00F049AA"/>
    <w:rsid w:val="00F04A56"/>
    <w:rsid w:val="00F04B1A"/>
    <w:rsid w:val="00F0510B"/>
    <w:rsid w:val="00F0568D"/>
    <w:rsid w:val="00F05A02"/>
    <w:rsid w:val="00F05B98"/>
    <w:rsid w:val="00F05F7E"/>
    <w:rsid w:val="00F06015"/>
    <w:rsid w:val="00F07F2B"/>
    <w:rsid w:val="00F07F54"/>
    <w:rsid w:val="00F10381"/>
    <w:rsid w:val="00F116F3"/>
    <w:rsid w:val="00F118D1"/>
    <w:rsid w:val="00F11C7A"/>
    <w:rsid w:val="00F11EA2"/>
    <w:rsid w:val="00F13895"/>
    <w:rsid w:val="00F13A13"/>
    <w:rsid w:val="00F13C1F"/>
    <w:rsid w:val="00F14456"/>
    <w:rsid w:val="00F146BC"/>
    <w:rsid w:val="00F14D96"/>
    <w:rsid w:val="00F14F04"/>
    <w:rsid w:val="00F14F34"/>
    <w:rsid w:val="00F15E38"/>
    <w:rsid w:val="00F164CF"/>
    <w:rsid w:val="00F17A46"/>
    <w:rsid w:val="00F17E98"/>
    <w:rsid w:val="00F20234"/>
    <w:rsid w:val="00F20453"/>
    <w:rsid w:val="00F206BC"/>
    <w:rsid w:val="00F215A3"/>
    <w:rsid w:val="00F216E7"/>
    <w:rsid w:val="00F21FE4"/>
    <w:rsid w:val="00F226E4"/>
    <w:rsid w:val="00F22881"/>
    <w:rsid w:val="00F24F2F"/>
    <w:rsid w:val="00F25212"/>
    <w:rsid w:val="00F269C5"/>
    <w:rsid w:val="00F26C39"/>
    <w:rsid w:val="00F26D79"/>
    <w:rsid w:val="00F26EE8"/>
    <w:rsid w:val="00F2723B"/>
    <w:rsid w:val="00F27E6A"/>
    <w:rsid w:val="00F30582"/>
    <w:rsid w:val="00F306F5"/>
    <w:rsid w:val="00F31D97"/>
    <w:rsid w:val="00F32228"/>
    <w:rsid w:val="00F32532"/>
    <w:rsid w:val="00F3258F"/>
    <w:rsid w:val="00F330CB"/>
    <w:rsid w:val="00F33B7B"/>
    <w:rsid w:val="00F33EE5"/>
    <w:rsid w:val="00F34280"/>
    <w:rsid w:val="00F35114"/>
    <w:rsid w:val="00F35175"/>
    <w:rsid w:val="00F352DC"/>
    <w:rsid w:val="00F35B16"/>
    <w:rsid w:val="00F35E06"/>
    <w:rsid w:val="00F35E4C"/>
    <w:rsid w:val="00F37FA7"/>
    <w:rsid w:val="00F40AD6"/>
    <w:rsid w:val="00F41252"/>
    <w:rsid w:val="00F4169B"/>
    <w:rsid w:val="00F41BF9"/>
    <w:rsid w:val="00F41CFB"/>
    <w:rsid w:val="00F43780"/>
    <w:rsid w:val="00F43832"/>
    <w:rsid w:val="00F45830"/>
    <w:rsid w:val="00F4589F"/>
    <w:rsid w:val="00F50385"/>
    <w:rsid w:val="00F50BAA"/>
    <w:rsid w:val="00F51989"/>
    <w:rsid w:val="00F523CB"/>
    <w:rsid w:val="00F52F69"/>
    <w:rsid w:val="00F5326F"/>
    <w:rsid w:val="00F53863"/>
    <w:rsid w:val="00F552C3"/>
    <w:rsid w:val="00F55DF1"/>
    <w:rsid w:val="00F55F9D"/>
    <w:rsid w:val="00F5605D"/>
    <w:rsid w:val="00F56180"/>
    <w:rsid w:val="00F563C5"/>
    <w:rsid w:val="00F564F0"/>
    <w:rsid w:val="00F5706A"/>
    <w:rsid w:val="00F57786"/>
    <w:rsid w:val="00F57995"/>
    <w:rsid w:val="00F60420"/>
    <w:rsid w:val="00F60724"/>
    <w:rsid w:val="00F60E74"/>
    <w:rsid w:val="00F61A21"/>
    <w:rsid w:val="00F6257D"/>
    <w:rsid w:val="00F632F1"/>
    <w:rsid w:val="00F63DCA"/>
    <w:rsid w:val="00F63F7D"/>
    <w:rsid w:val="00F641F7"/>
    <w:rsid w:val="00F6449D"/>
    <w:rsid w:val="00F644E5"/>
    <w:rsid w:val="00F64EAA"/>
    <w:rsid w:val="00F65237"/>
    <w:rsid w:val="00F655D1"/>
    <w:rsid w:val="00F65D70"/>
    <w:rsid w:val="00F65DE2"/>
    <w:rsid w:val="00F66114"/>
    <w:rsid w:val="00F663E7"/>
    <w:rsid w:val="00F6716D"/>
    <w:rsid w:val="00F672D1"/>
    <w:rsid w:val="00F67DC9"/>
    <w:rsid w:val="00F701FF"/>
    <w:rsid w:val="00F70A93"/>
    <w:rsid w:val="00F71816"/>
    <w:rsid w:val="00F71A91"/>
    <w:rsid w:val="00F7345A"/>
    <w:rsid w:val="00F741AE"/>
    <w:rsid w:val="00F7478B"/>
    <w:rsid w:val="00F74814"/>
    <w:rsid w:val="00F74B78"/>
    <w:rsid w:val="00F768B2"/>
    <w:rsid w:val="00F80B85"/>
    <w:rsid w:val="00F81972"/>
    <w:rsid w:val="00F819DF"/>
    <w:rsid w:val="00F81C7F"/>
    <w:rsid w:val="00F82716"/>
    <w:rsid w:val="00F82F18"/>
    <w:rsid w:val="00F8301A"/>
    <w:rsid w:val="00F83023"/>
    <w:rsid w:val="00F8319C"/>
    <w:rsid w:val="00F83B09"/>
    <w:rsid w:val="00F83C54"/>
    <w:rsid w:val="00F83D02"/>
    <w:rsid w:val="00F84A62"/>
    <w:rsid w:val="00F8566B"/>
    <w:rsid w:val="00F85CC3"/>
    <w:rsid w:val="00F8685E"/>
    <w:rsid w:val="00F8691F"/>
    <w:rsid w:val="00F86DCE"/>
    <w:rsid w:val="00F86E06"/>
    <w:rsid w:val="00F87944"/>
    <w:rsid w:val="00F87BFC"/>
    <w:rsid w:val="00F90064"/>
    <w:rsid w:val="00F9022A"/>
    <w:rsid w:val="00F9057F"/>
    <w:rsid w:val="00F9068F"/>
    <w:rsid w:val="00F90BD6"/>
    <w:rsid w:val="00F9154C"/>
    <w:rsid w:val="00F916BA"/>
    <w:rsid w:val="00F91B69"/>
    <w:rsid w:val="00F93A4C"/>
    <w:rsid w:val="00F94662"/>
    <w:rsid w:val="00F94BB9"/>
    <w:rsid w:val="00F95694"/>
    <w:rsid w:val="00F95B27"/>
    <w:rsid w:val="00F96256"/>
    <w:rsid w:val="00F97285"/>
    <w:rsid w:val="00F975E8"/>
    <w:rsid w:val="00F97A50"/>
    <w:rsid w:val="00F97D1E"/>
    <w:rsid w:val="00FA040C"/>
    <w:rsid w:val="00FA150E"/>
    <w:rsid w:val="00FA2691"/>
    <w:rsid w:val="00FA2935"/>
    <w:rsid w:val="00FA2A13"/>
    <w:rsid w:val="00FA2A7C"/>
    <w:rsid w:val="00FA3B9B"/>
    <w:rsid w:val="00FA4BBD"/>
    <w:rsid w:val="00FA4D96"/>
    <w:rsid w:val="00FA54BE"/>
    <w:rsid w:val="00FA557A"/>
    <w:rsid w:val="00FA55D3"/>
    <w:rsid w:val="00FA6A0B"/>
    <w:rsid w:val="00FA7379"/>
    <w:rsid w:val="00FB1322"/>
    <w:rsid w:val="00FB1604"/>
    <w:rsid w:val="00FB3011"/>
    <w:rsid w:val="00FB5937"/>
    <w:rsid w:val="00FB5C03"/>
    <w:rsid w:val="00FB5C71"/>
    <w:rsid w:val="00FB5E9C"/>
    <w:rsid w:val="00FB5FC1"/>
    <w:rsid w:val="00FB6A72"/>
    <w:rsid w:val="00FB6E8D"/>
    <w:rsid w:val="00FB6F52"/>
    <w:rsid w:val="00FB7B77"/>
    <w:rsid w:val="00FC01DA"/>
    <w:rsid w:val="00FC0FD6"/>
    <w:rsid w:val="00FC110F"/>
    <w:rsid w:val="00FC1232"/>
    <w:rsid w:val="00FC1454"/>
    <w:rsid w:val="00FC1CD6"/>
    <w:rsid w:val="00FC1DBA"/>
    <w:rsid w:val="00FC1FBE"/>
    <w:rsid w:val="00FC2290"/>
    <w:rsid w:val="00FC2636"/>
    <w:rsid w:val="00FC2D9F"/>
    <w:rsid w:val="00FC32FE"/>
    <w:rsid w:val="00FC4045"/>
    <w:rsid w:val="00FC4494"/>
    <w:rsid w:val="00FC4A53"/>
    <w:rsid w:val="00FC4D7B"/>
    <w:rsid w:val="00FC51F0"/>
    <w:rsid w:val="00FC606D"/>
    <w:rsid w:val="00FC6277"/>
    <w:rsid w:val="00FD0C00"/>
    <w:rsid w:val="00FD0D84"/>
    <w:rsid w:val="00FD1047"/>
    <w:rsid w:val="00FD17E5"/>
    <w:rsid w:val="00FD1C79"/>
    <w:rsid w:val="00FD1F8B"/>
    <w:rsid w:val="00FD2224"/>
    <w:rsid w:val="00FD2288"/>
    <w:rsid w:val="00FD3D1D"/>
    <w:rsid w:val="00FD4763"/>
    <w:rsid w:val="00FD49A9"/>
    <w:rsid w:val="00FD4EC4"/>
    <w:rsid w:val="00FD4FCB"/>
    <w:rsid w:val="00FD55A9"/>
    <w:rsid w:val="00FD5E14"/>
    <w:rsid w:val="00FD5EE9"/>
    <w:rsid w:val="00FD5FB6"/>
    <w:rsid w:val="00FD6131"/>
    <w:rsid w:val="00FD66DB"/>
    <w:rsid w:val="00FD674F"/>
    <w:rsid w:val="00FD6F72"/>
    <w:rsid w:val="00FD7629"/>
    <w:rsid w:val="00FD7B4D"/>
    <w:rsid w:val="00FD7E5F"/>
    <w:rsid w:val="00FE02EB"/>
    <w:rsid w:val="00FE110C"/>
    <w:rsid w:val="00FE1374"/>
    <w:rsid w:val="00FE1F46"/>
    <w:rsid w:val="00FE206F"/>
    <w:rsid w:val="00FE20D4"/>
    <w:rsid w:val="00FE2BC7"/>
    <w:rsid w:val="00FE3A0B"/>
    <w:rsid w:val="00FE3F94"/>
    <w:rsid w:val="00FE4621"/>
    <w:rsid w:val="00FE570C"/>
    <w:rsid w:val="00FE5799"/>
    <w:rsid w:val="00FE596E"/>
    <w:rsid w:val="00FE6A47"/>
    <w:rsid w:val="00FE715C"/>
    <w:rsid w:val="00FE76E3"/>
    <w:rsid w:val="00FE7F6A"/>
    <w:rsid w:val="00FF00E5"/>
    <w:rsid w:val="00FF0FAA"/>
    <w:rsid w:val="00FF13A4"/>
    <w:rsid w:val="00FF181C"/>
    <w:rsid w:val="00FF198A"/>
    <w:rsid w:val="00FF24C5"/>
    <w:rsid w:val="00FF2AEE"/>
    <w:rsid w:val="00FF393E"/>
    <w:rsid w:val="00FF3D70"/>
    <w:rsid w:val="00FF3D75"/>
    <w:rsid w:val="00FF3F83"/>
    <w:rsid w:val="00FF4171"/>
    <w:rsid w:val="00FF512B"/>
    <w:rsid w:val="00FF526F"/>
    <w:rsid w:val="00FF5B92"/>
    <w:rsid w:val="00FF5DA9"/>
    <w:rsid w:val="00FF63F4"/>
    <w:rsid w:val="00FF66A3"/>
    <w:rsid w:val="00FF7433"/>
    <w:rsid w:val="00FF75EA"/>
    <w:rsid w:val="00FF76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0DEA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imes New Roman" w:hAnsi="Arial" w:cs="Arial"/>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3C7F"/>
    <w:pPr>
      <w:spacing w:after="120" w:line="360" w:lineRule="atLeast"/>
    </w:pPr>
    <w:rPr>
      <w:sz w:val="24"/>
    </w:rPr>
  </w:style>
  <w:style w:type="paragraph" w:styleId="Heading1">
    <w:name w:val="heading 1"/>
    <w:basedOn w:val="Normal"/>
    <w:next w:val="Normal"/>
    <w:qFormat/>
    <w:pPr>
      <w:keepNext/>
      <w:keepLines/>
      <w:pageBreakBefore/>
      <w:spacing w:before="720" w:after="240"/>
      <w:jc w:val="center"/>
      <w:outlineLvl w:val="0"/>
    </w:pPr>
    <w:rPr>
      <w:b/>
      <w:sz w:val="28"/>
    </w:rPr>
  </w:style>
  <w:style w:type="paragraph" w:styleId="Heading2">
    <w:name w:val="heading 2"/>
    <w:basedOn w:val="Heading1"/>
    <w:next w:val="Normal"/>
    <w:qFormat/>
    <w:pPr>
      <w:pageBreakBefore w:val="0"/>
      <w:spacing w:before="360"/>
      <w:ind w:left="540" w:hanging="540"/>
      <w:jc w:val="left"/>
      <w:outlineLvl w:val="1"/>
    </w:pPr>
  </w:style>
  <w:style w:type="paragraph" w:styleId="Heading3">
    <w:name w:val="heading 3"/>
    <w:basedOn w:val="Heading2"/>
    <w:next w:val="Normal"/>
    <w:qFormat/>
    <w:pPr>
      <w:spacing w:before="120" w:after="120"/>
      <w:outlineLvl w:val="2"/>
    </w:pPr>
    <w:rPr>
      <w:sz w:val="26"/>
    </w:rPr>
  </w:style>
  <w:style w:type="paragraph" w:styleId="Heading4">
    <w:name w:val="heading 4"/>
    <w:basedOn w:val="Heading3"/>
    <w:next w:val="Normal"/>
    <w:qFormat/>
    <w:pPr>
      <w:outlineLvl w:val="3"/>
    </w:pPr>
    <w:rPr>
      <w:sz w:val="24"/>
    </w:rPr>
  </w:style>
  <w:style w:type="paragraph" w:styleId="Heading5">
    <w:name w:val="heading 5"/>
    <w:basedOn w:val="Normal"/>
    <w:next w:val="Normal"/>
    <w:qFormat/>
    <w:pPr>
      <w:spacing w:before="240" w:after="60"/>
      <w:outlineLvl w:val="4"/>
    </w:pPr>
    <w:rPr>
      <w:sz w:val="22"/>
    </w:rPr>
  </w:style>
  <w:style w:type="paragraph" w:styleId="Heading6">
    <w:name w:val="heading 6"/>
    <w:basedOn w:val="Normal"/>
    <w:next w:val="Normal"/>
    <w:qFormat/>
    <w:pPr>
      <w:spacing w:before="240" w:after="60"/>
      <w:outlineLvl w:val="5"/>
    </w:pPr>
    <w:rPr>
      <w:i/>
      <w:sz w:val="22"/>
    </w:rPr>
  </w:style>
  <w:style w:type="paragraph" w:styleId="Heading7">
    <w:name w:val="heading 7"/>
    <w:basedOn w:val="Normal"/>
    <w:next w:val="Normal"/>
    <w:qFormat/>
    <w:pPr>
      <w:spacing w:before="240" w:after="60"/>
      <w:outlineLvl w:val="6"/>
    </w:pPr>
    <w:rPr>
      <w:sz w:val="20"/>
    </w:rPr>
  </w:style>
  <w:style w:type="paragraph" w:styleId="Heading8">
    <w:name w:val="heading 8"/>
    <w:basedOn w:val="Normal"/>
    <w:next w:val="Normal"/>
    <w:qFormat/>
    <w:rsid w:val="00C473FF"/>
    <w:pPr>
      <w:keepLines/>
      <w:spacing w:before="240" w:after="240" w:line="240" w:lineRule="atLeast"/>
      <w:outlineLvl w:val="7"/>
    </w:pPr>
  </w:style>
  <w:style w:type="paragraph" w:styleId="Heading9">
    <w:name w:val="heading 9"/>
    <w:basedOn w:val="Normal"/>
    <w:next w:val="Normal"/>
    <w:qFormat/>
    <w:p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Normal"/>
    <w:uiPriority w:val="39"/>
    <w:qFormat/>
    <w:pPr>
      <w:keepNext/>
      <w:keepLines/>
      <w:tabs>
        <w:tab w:val="right" w:leader="dot" w:pos="8150"/>
      </w:tabs>
      <w:spacing w:before="120" w:after="40" w:line="280" w:lineRule="atLeast"/>
      <w:ind w:left="540" w:right="576" w:hanging="540"/>
    </w:pPr>
    <w:rPr>
      <w:b/>
    </w:rPr>
  </w:style>
  <w:style w:type="paragraph" w:styleId="Index4">
    <w:name w:val="index 4"/>
    <w:basedOn w:val="Index3"/>
    <w:semiHidden/>
    <w:pPr>
      <w:ind w:left="1152"/>
    </w:pPr>
  </w:style>
  <w:style w:type="paragraph" w:styleId="Index3">
    <w:name w:val="index 3"/>
    <w:basedOn w:val="Index2"/>
    <w:semiHidden/>
    <w:pPr>
      <w:ind w:left="810" w:hanging="270"/>
    </w:pPr>
  </w:style>
  <w:style w:type="paragraph" w:styleId="Index2">
    <w:name w:val="index 2"/>
    <w:basedOn w:val="Index1"/>
    <w:semiHidden/>
    <w:pPr>
      <w:ind w:left="540" w:hanging="252"/>
    </w:pPr>
  </w:style>
  <w:style w:type="paragraph" w:styleId="Index1">
    <w:name w:val="index 1"/>
    <w:basedOn w:val="Normal"/>
    <w:semiHidden/>
    <w:pPr>
      <w:keepLines/>
      <w:spacing w:line="240" w:lineRule="atLeast"/>
      <w:ind w:left="270" w:hanging="270"/>
    </w:pPr>
  </w:style>
  <w:style w:type="paragraph" w:styleId="Header">
    <w:name w:val="header"/>
    <w:rsid w:val="00246BF6"/>
    <w:pPr>
      <w:spacing w:line="240" w:lineRule="atLeast"/>
      <w:jc w:val="center"/>
    </w:pPr>
    <w:rPr>
      <w:sz w:val="24"/>
    </w:rPr>
  </w:style>
  <w:style w:type="character" w:styleId="FootnoteReference">
    <w:name w:val="footnote reference"/>
    <w:semiHidden/>
    <w:rPr>
      <w:position w:val="6"/>
      <w:sz w:val="16"/>
    </w:rPr>
  </w:style>
  <w:style w:type="paragraph" w:styleId="FootnoteText">
    <w:name w:val="footnote text"/>
    <w:basedOn w:val="Normal"/>
    <w:semiHidden/>
    <w:rsid w:val="00283ED5"/>
    <w:pPr>
      <w:spacing w:before="240" w:line="240" w:lineRule="atLeast"/>
      <w:ind w:left="432" w:hanging="432"/>
    </w:pPr>
  </w:style>
  <w:style w:type="paragraph" w:styleId="NormalIndent">
    <w:name w:val="Normal Indent"/>
    <w:basedOn w:val="Normal"/>
    <w:pPr>
      <w:ind w:left="720"/>
    </w:pPr>
  </w:style>
  <w:style w:type="paragraph" w:customStyle="1" w:styleId="left-aligned">
    <w:name w:val="left-aligned"/>
    <w:basedOn w:val="Normal"/>
    <w:rsid w:val="00367014"/>
  </w:style>
  <w:style w:type="paragraph" w:customStyle="1" w:styleId="centred">
    <w:name w:val="centred"/>
    <w:basedOn w:val="Normal"/>
    <w:rsid w:val="006E4EF4"/>
    <w:pPr>
      <w:jc w:val="center"/>
    </w:pPr>
  </w:style>
  <w:style w:type="paragraph" w:customStyle="1" w:styleId="right-aligned">
    <w:name w:val="right-aligned"/>
    <w:basedOn w:val="Normal"/>
    <w:pPr>
      <w:jc w:val="right"/>
    </w:pPr>
  </w:style>
  <w:style w:type="paragraph" w:customStyle="1" w:styleId="figurecaption">
    <w:name w:val="figure caption"/>
    <w:basedOn w:val="Normal"/>
    <w:next w:val="Normal"/>
    <w:pPr>
      <w:keepLines/>
      <w:spacing w:before="240" w:line="240" w:lineRule="atLeast"/>
      <w:ind w:left="547" w:hanging="547"/>
    </w:pPr>
  </w:style>
  <w:style w:type="paragraph" w:customStyle="1" w:styleId="typedblock">
    <w:name w:val="typed block"/>
    <w:basedOn w:val="Normal"/>
    <w:pPr>
      <w:keepLines/>
    </w:pPr>
    <w:rPr>
      <w:rFonts w:ascii="Courier New" w:hAnsi="Courier New"/>
    </w:rPr>
  </w:style>
  <w:style w:type="paragraph" w:customStyle="1" w:styleId="hangingindent">
    <w:name w:val="hanging indent"/>
    <w:basedOn w:val="Normal"/>
    <w:rsid w:val="00C473FF"/>
    <w:pPr>
      <w:ind w:left="576" w:hanging="576"/>
    </w:pPr>
  </w:style>
  <w:style w:type="paragraph" w:customStyle="1" w:styleId="Title1">
    <w:name w:val="Title1"/>
    <w:basedOn w:val="Normal"/>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Normal"/>
    <w:next w:val="Heading1"/>
    <w:pPr>
      <w:pageBreakBefore/>
      <w:spacing w:before="1680" w:after="480" w:line="480" w:lineRule="atLeast"/>
      <w:jc w:val="center"/>
    </w:pPr>
    <w:rPr>
      <w:b/>
      <w:sz w:val="28"/>
    </w:rPr>
  </w:style>
  <w:style w:type="paragraph" w:customStyle="1" w:styleId="tablecaption">
    <w:name w:val="table caption"/>
    <w:basedOn w:val="Normal"/>
    <w:next w:val="Normal"/>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EndnoteReference">
    <w:name w:val="endnote reference"/>
    <w:semiHidden/>
    <w:rPr>
      <w:vertAlign w:val="superscript"/>
    </w:rPr>
  </w:style>
  <w:style w:type="paragraph" w:customStyle="1" w:styleId="figuredescription">
    <w:name w:val="figure description"/>
    <w:basedOn w:val="figurecaption"/>
    <w:next w:val="Normal"/>
    <w:pPr>
      <w:spacing w:before="0"/>
      <w:ind w:firstLine="0"/>
    </w:pPr>
  </w:style>
  <w:style w:type="paragraph" w:styleId="Footer">
    <w:name w:val="footer"/>
    <w:basedOn w:val="Normal"/>
    <w:link w:val="FooterChar"/>
    <w:rsid w:val="00283ED5"/>
    <w:pPr>
      <w:tabs>
        <w:tab w:val="center" w:pos="4153"/>
        <w:tab w:val="right" w:pos="8306"/>
      </w:tabs>
    </w:pPr>
  </w:style>
  <w:style w:type="character" w:styleId="PageNumber">
    <w:name w:val="page number"/>
    <w:basedOn w:val="DefaultParagraphFont"/>
  </w:style>
  <w:style w:type="paragraph" w:customStyle="1" w:styleId="tabledescription">
    <w:name w:val="table description"/>
    <w:basedOn w:val="tablecaption"/>
    <w:next w:val="Normal"/>
    <w:pPr>
      <w:spacing w:before="0"/>
      <w:ind w:firstLine="0"/>
    </w:pPr>
  </w:style>
  <w:style w:type="paragraph" w:styleId="Caption">
    <w:name w:val="caption"/>
    <w:basedOn w:val="Normal"/>
    <w:next w:val="Description"/>
    <w:unhideWhenUsed/>
    <w:qFormat/>
    <w:rsid w:val="00FD1047"/>
    <w:pPr>
      <w:keepLines/>
      <w:spacing w:before="240" w:line="240" w:lineRule="atLeast"/>
      <w:ind w:left="547" w:hanging="547"/>
    </w:pPr>
    <w:rPr>
      <w:b/>
      <w:bCs/>
      <w:szCs w:val="24"/>
    </w:rPr>
  </w:style>
  <w:style w:type="character" w:styleId="Hyperlink">
    <w:name w:val="Hyperlink"/>
    <w:uiPriority w:val="99"/>
    <w:unhideWhenUsed/>
    <w:rsid w:val="00FE4621"/>
    <w:rPr>
      <w:color w:val="0000FF"/>
      <w:u w:val="single"/>
    </w:rPr>
  </w:style>
  <w:style w:type="paragraph" w:styleId="TableofFigures">
    <w:name w:val="table of figures"/>
    <w:basedOn w:val="TOC1"/>
    <w:next w:val="Normal"/>
    <w:uiPriority w:val="99"/>
    <w:rsid w:val="00D84BD0"/>
    <w:pPr>
      <w:keepNext w:val="0"/>
      <w:ind w:left="547" w:hanging="547"/>
    </w:pPr>
  </w:style>
  <w:style w:type="paragraph" w:customStyle="1" w:styleId="Description">
    <w:name w:val="Description"/>
    <w:basedOn w:val="figuredescription"/>
    <w:next w:val="Normal"/>
    <w:qFormat/>
    <w:rsid w:val="009C35DB"/>
  </w:style>
  <w:style w:type="paragraph" w:styleId="Signature">
    <w:name w:val="Signature"/>
    <w:basedOn w:val="Normal"/>
    <w:link w:val="SignatureChar"/>
    <w:rsid w:val="00AB6233"/>
    <w:pPr>
      <w:ind w:left="4252"/>
    </w:pPr>
  </w:style>
  <w:style w:type="character" w:customStyle="1" w:styleId="SignatureChar">
    <w:name w:val="Signature Char"/>
    <w:link w:val="Signature"/>
    <w:rsid w:val="00AB6233"/>
    <w:rPr>
      <w:sz w:val="24"/>
    </w:rPr>
  </w:style>
  <w:style w:type="paragraph" w:styleId="BalloonText">
    <w:name w:val="Balloon Text"/>
    <w:basedOn w:val="Normal"/>
    <w:link w:val="BalloonTextChar"/>
    <w:rsid w:val="002611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TableGrid">
    <w:name w:val="Table Grid"/>
    <w:basedOn w:val="TableNormal"/>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rsid w:val="00261192"/>
    <w:rPr>
      <w:sz w:val="24"/>
    </w:rPr>
  </w:style>
  <w:style w:type="paragraph" w:styleId="TOCHeading">
    <w:name w:val="TOC Heading"/>
    <w:basedOn w:val="Heading1"/>
    <w:next w:val="Normal"/>
    <w:uiPriority w:val="39"/>
    <w:semiHidden/>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NormalWeb">
    <w:name w:val="Normal (Web)"/>
    <w:basedOn w:val="Normal"/>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Strong">
    <w:name w:val="Strong"/>
    <w:basedOn w:val="DefaultParagraphFont"/>
    <w:uiPriority w:val="22"/>
    <w:qFormat/>
    <w:rsid w:val="00FA2A7C"/>
    <w:rPr>
      <w:b/>
      <w:bCs/>
    </w:rPr>
  </w:style>
  <w:style w:type="character" w:styleId="CommentReference">
    <w:name w:val="annotation reference"/>
    <w:basedOn w:val="DefaultParagraphFont"/>
    <w:semiHidden/>
    <w:unhideWhenUsed/>
    <w:rsid w:val="006656B6"/>
    <w:rPr>
      <w:sz w:val="16"/>
      <w:szCs w:val="16"/>
    </w:rPr>
  </w:style>
  <w:style w:type="paragraph" w:styleId="CommentText">
    <w:name w:val="annotation text"/>
    <w:basedOn w:val="Normal"/>
    <w:link w:val="CommentTextChar"/>
    <w:semiHidden/>
    <w:unhideWhenUsed/>
    <w:rsid w:val="006656B6"/>
    <w:pPr>
      <w:spacing w:line="240" w:lineRule="auto"/>
    </w:pPr>
    <w:rPr>
      <w:sz w:val="20"/>
    </w:rPr>
  </w:style>
  <w:style w:type="character" w:customStyle="1" w:styleId="CommentTextChar">
    <w:name w:val="Comment Text Char"/>
    <w:basedOn w:val="DefaultParagraphFont"/>
    <w:link w:val="CommentText"/>
    <w:semiHidden/>
    <w:rsid w:val="006656B6"/>
  </w:style>
  <w:style w:type="paragraph" w:styleId="CommentSubject">
    <w:name w:val="annotation subject"/>
    <w:basedOn w:val="CommentText"/>
    <w:next w:val="CommentText"/>
    <w:link w:val="CommentSubjectChar"/>
    <w:semiHidden/>
    <w:unhideWhenUsed/>
    <w:rsid w:val="006656B6"/>
    <w:rPr>
      <w:b/>
      <w:bCs/>
    </w:rPr>
  </w:style>
  <w:style w:type="character" w:customStyle="1" w:styleId="CommentSubjectChar">
    <w:name w:val="Comment Subject Char"/>
    <w:basedOn w:val="CommentTextChar"/>
    <w:link w:val="CommentSubject"/>
    <w:semiHidden/>
    <w:rsid w:val="006656B6"/>
    <w:rPr>
      <w:b/>
      <w:bCs/>
    </w:rPr>
  </w:style>
  <w:style w:type="character" w:styleId="FollowedHyperlink">
    <w:name w:val="FollowedHyperlink"/>
    <w:basedOn w:val="DefaultParagraphFont"/>
    <w:semiHidden/>
    <w:unhideWhenUsed/>
    <w:rsid w:val="00B17AA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64771">
      <w:bodyDiv w:val="1"/>
      <w:marLeft w:val="0"/>
      <w:marRight w:val="0"/>
      <w:marTop w:val="0"/>
      <w:marBottom w:val="0"/>
      <w:divBdr>
        <w:top w:val="none" w:sz="0" w:space="0" w:color="auto"/>
        <w:left w:val="none" w:sz="0" w:space="0" w:color="auto"/>
        <w:bottom w:val="none" w:sz="0" w:space="0" w:color="auto"/>
        <w:right w:val="none" w:sz="0" w:space="0" w:color="auto"/>
      </w:divBdr>
    </w:div>
    <w:div w:id="76294488">
      <w:bodyDiv w:val="1"/>
      <w:marLeft w:val="0"/>
      <w:marRight w:val="0"/>
      <w:marTop w:val="0"/>
      <w:marBottom w:val="0"/>
      <w:divBdr>
        <w:top w:val="none" w:sz="0" w:space="0" w:color="auto"/>
        <w:left w:val="none" w:sz="0" w:space="0" w:color="auto"/>
        <w:bottom w:val="none" w:sz="0" w:space="0" w:color="auto"/>
        <w:right w:val="none" w:sz="0" w:space="0" w:color="auto"/>
      </w:divBdr>
    </w:div>
    <w:div w:id="1042905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www.citygen.net/files/Procedural_City_Generation_Survey.pdf" TargetMode="External"/><Relationship Id="rId50" Type="http://schemas.openxmlformats.org/officeDocument/2006/relationships/hyperlink" Target="https://pdfs.semanticscholar.org/04f0/44da13e618ca8b399f004e713603e54e17cb.pdf" TargetMode="External"/><Relationship Id="rId55" Type="http://schemas.openxmlformats.org/officeDocument/2006/relationships/hyperlink" Target="http://peterwonka.net/Publications/pdfs/2011.EG.Lipp.CityControl.final.pdf" TargetMode="External"/><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www.isprs-ann-photogramm-remote-sens-spatial-inf-sci.net/II-3-W5/409/2015/isprsannals-II-3-W5-409-2015.pdf" TargetMode="External"/><Relationship Id="rId62" Type="http://schemas.openxmlformats.org/officeDocument/2006/relationships/hyperlink" Target="http://www.cs.ru.ac.za/research/groups/vrsig/pastprojects/047proceduralmodelling/paper09.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leeds.acuk/qat/documents/policy/Proof-reading-policy.pdf"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graphics.ethz.ch/Downloads/Publications/Papers/2001/p_Par01.pdf" TargetMode="External"/><Relationship Id="rId53" Type="http://schemas.openxmlformats.org/officeDocument/2006/relationships/hyperlink" Target="https://www.researchgate.net/publication/260335265_Procedural_Modelling_of_Urban_Road_Networks" TargetMode="External"/><Relationship Id="rId58" Type="http://schemas.openxmlformats.org/officeDocument/2006/relationships/hyperlink" Target="https://www.tandfonline.com/doi/abs/10.1080/01944369408975547"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arxiv.org/pdf/1801.05741.pdf" TargetMode="External"/><Relationship Id="rId57" Type="http://schemas.openxmlformats.org/officeDocument/2006/relationships/hyperlink" Target="http://hpcg.purdue.edu/papers/Benes11I3D.pdf" TargetMode="External"/><Relationship Id="rId61" Type="http://schemas.openxmlformats.org/officeDocument/2006/relationships/hyperlink" Target="https://phiresky.github.io/procedural-cities/presentation.html" TargetMode="Externa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researchgate.net/publication/220183520_Interactive_Procedural_Street_Modeling" TargetMode="External"/><Relationship Id="rId60" Type="http://schemas.openxmlformats.org/officeDocument/2006/relationships/hyperlink" Target="https://www.researchgate.net/figure/From-left-to-right-A-scheme-of-L-system-6-its-application-to-the-simulation-of-algae_fig1_326251916" TargetMode="External"/><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www.sci.utah.edu/~chengu/street_sig08/street_sig08.pdf" TargetMode="External"/><Relationship Id="rId56" Type="http://schemas.openxmlformats.org/officeDocument/2006/relationships/hyperlink" Target="http://citeseerx.ist.psu.edu/viewdoc/download?doi=10.1.1.88.7296&amp;rep=rep1&amp;type=pdf"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www.researchgate.net/publication/229707505_Procedural_Generation_of_Roads"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citeseerx.ist.psu.edu/viewdoc/download?doi=10.1.1.88.7296&amp;rep=rep1&amp;type=pdf" TargetMode="External"/><Relationship Id="rId59" Type="http://schemas.openxmlformats.org/officeDocument/2006/relationships/hyperlink" Target="https://www.cs.williams.edu/~morgan/cs371-f12/gallery/5-Midterm/manhattan.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DF71CF-DC42-469E-9675-C0DFB9217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11014</TotalTime>
  <Pages>36</Pages>
  <Words>6623</Words>
  <Characters>37755</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44290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Nikolay Slavev</cp:lastModifiedBy>
  <cp:revision>4523</cp:revision>
  <cp:lastPrinted>1994-09-05T07:56:00Z</cp:lastPrinted>
  <dcterms:created xsi:type="dcterms:W3CDTF">2015-08-05T07:44:00Z</dcterms:created>
  <dcterms:modified xsi:type="dcterms:W3CDTF">2019-04-11T20:17:00Z</dcterms:modified>
</cp:coreProperties>
</file>